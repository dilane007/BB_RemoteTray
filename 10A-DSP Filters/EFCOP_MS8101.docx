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12" w:rsidRDefault="00794763" w:rsidP="00832C12">
      <w:pPr>
        <w:spacing w:line="20" w:lineRule="exact"/>
      </w:pPr>
      <w:r>
        <w:pict>
          <v:shape id="_x0000_s1026" style="position:absolute;margin-left:71.15pt;margin-top:730.05pt;width:.95pt;height:2.05pt;z-index:251659264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27" style="position:absolute;margin-left:541.05pt;margin-top:730.05pt;width:.95pt;height:2.05pt;z-index:251660288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28" style="position:absolute;margin-left:72.1pt;margin-top:730.05pt;width:468.95pt;height:2.05pt;z-index:251661312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29" style="position:absolute;margin-left:72.2pt;margin-top:743.85pt;width:75.7pt;height:15pt;z-index:251662336;mso-position-horizontal-relative:page;mso-position-vertical-relative:page" coordorigin="2548,26243" coordsize="2672,530" path="m2548,26243r2671,l5219,26772r-2671,l2548,26243xe" stroked="f" strokeweight="1pt">
            <v:stroke miterlimit="10" joinstyle="miter"/>
            <w10:wrap anchorx="page"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72.2pt;margin-top:743.85pt;width:75.95pt;height:15.1pt;z-index:251663360;mso-position-horizontal-relative:page;mso-position-vertical-relative:page">
            <v:imagedata r:id="rId6" o:title="CFC86062D2084D74824E78C5803C6EE8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25.7pt;margin-top:740.8pt;width:18.6pt;height:10.65pt;z-index:251664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700DE3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700DE3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1</w:t>
                  </w:r>
                  <w:r w:rsidRPr="00700DE3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after="77" w:line="444" w:lineRule="exact"/>
        <w:ind w:right="-113"/>
      </w:pPr>
      <w:r>
        <w:rPr>
          <w:rFonts w:ascii="Arial" w:eastAsia="Arial" w:hAnsi="Arial" w:cs="Arial"/>
          <w:b/>
          <w:bCs/>
          <w:color w:val="FF0000"/>
          <w:sz w:val="48"/>
          <w:szCs w:val="48"/>
        </w:rPr>
        <w:t xml:space="preserve">Chapter 9 </w:t>
      </w:r>
    </w:p>
    <w:p w:rsidR="00832C12" w:rsidRDefault="00832C12">
      <w:pPr>
        <w:spacing w:line="444" w:lineRule="exact"/>
        <w:ind w:right="-113"/>
      </w:pPr>
      <w:r w:rsidRPr="00700DE3">
        <w:rPr>
          <w:rFonts w:ascii="Arial" w:eastAsia="Arial" w:hAnsi="Arial" w:cs="Arial"/>
          <w:b/>
          <w:bCs/>
          <w:color w:val="000000"/>
          <w:spacing w:val="9"/>
          <w:sz w:val="48"/>
          <w:szCs w:val="48"/>
        </w:rPr>
        <w:t>Enhanced Filter Coprocessor (EFCOP)</w:t>
      </w:r>
      <w:r w:rsidRPr="00700DE3">
        <w:rPr>
          <w:rFonts w:ascii="Arial" w:eastAsia="Arial" w:hAnsi="Arial" w:cs="Arial"/>
          <w:b/>
          <w:bCs/>
          <w:color w:val="000000"/>
          <w:spacing w:val="27"/>
          <w:sz w:val="48"/>
          <w:szCs w:val="48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2815" w:right="1547" w:bottom="0" w:left="1411" w:header="720" w:footer="720" w:gutter="0"/>
          <w:cols w:space="720"/>
        </w:sectPr>
      </w:pPr>
    </w:p>
    <w:p w:rsidR="00832C12" w:rsidRDefault="00832C12">
      <w:pPr>
        <w:spacing w:before="297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The MSC8101 EFCOP module is a general-purpose, fully programmable filter with 32-bit</w:t>
      </w:r>
      <w:r w:rsidRPr="00700DE3">
        <w:rPr>
          <w:color w:val="000000"/>
          <w:spacing w:val="9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3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resolution. It has optimized modes of operation to perform real and complex finite impulse</w:t>
      </w:r>
      <w:r w:rsidRPr="00700DE3">
        <w:rPr>
          <w:color w:val="000000"/>
          <w:spacing w:val="50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2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700DE3">
        <w:rPr>
          <w:color w:val="000000"/>
          <w:w w:val="99"/>
          <w:sz w:val="26"/>
          <w:szCs w:val="26"/>
        </w:rPr>
        <w:lastRenderedPageBreak/>
        <w:t>response (FIR) filtering, infinite impulse response (IIR) filtering, adaptive FIR filtering,</w:t>
      </w:r>
      <w:r w:rsidRPr="00700DE3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35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and multichannel FIR filtering. EFCOP filter operations complete concurrently with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16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9"/>
          <w:sz w:val="26"/>
          <w:szCs w:val="26"/>
        </w:rPr>
        <w:lastRenderedPageBreak/>
        <w:t>SC140 core operations, with minimal CPU intervention. For optimal performance, the</w:t>
      </w:r>
      <w:r w:rsidRPr="00700DE3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8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has one dedicated filter multiplier accumulator (FMAC) unit. As a result,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9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>SC140 core/EFCOP combination offers multiple multiply-accumulate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6"/>
          <w:szCs w:val="26"/>
        </w:rPr>
        <w:t xml:space="preserve">MAC) filtering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57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capabilities.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511" w:bottom="0" w:left="1411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Its dedicated modes make the EFCOP a very flexible filtering coprocessor with operations</w:t>
      </w:r>
      <w:r w:rsidRPr="00700DE3">
        <w:rPr>
          <w:color w:val="000000"/>
          <w:spacing w:val="8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6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optimized for cellular base station applications. In a transceiver base station, the EFCOP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70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9"/>
          <w:sz w:val="26"/>
          <w:szCs w:val="26"/>
        </w:rPr>
        <w:lastRenderedPageBreak/>
        <w:t>performs complex matched filtering to maximize the signal-to-noise ratio (SNR) in an</w:t>
      </w:r>
      <w:r w:rsidRPr="00700DE3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8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equalizer. The coefficients of the matched filter can be determined by a cross-correlation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6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filtering process between a received training sequence and a known reference sequence. In</w:t>
      </w:r>
      <w:r w:rsidRPr="00700DE3">
        <w:rPr>
          <w:color w:val="000000"/>
          <w:spacing w:val="6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7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a transcoder base station or a mobile switching center, the EFCOP can perform all types of</w:t>
      </w:r>
      <w:r w:rsidRPr="00700DE3">
        <w:rPr>
          <w:color w:val="000000"/>
          <w:spacing w:val="4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4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FIR and IIR filtering within a vocoder, as well as LMS-type echo cancellation.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581" w:bottom="0" w:left="1411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700DE3">
        <w:rPr>
          <w:color w:val="000000"/>
          <w:w w:val="99"/>
          <w:sz w:val="26"/>
          <w:szCs w:val="26"/>
        </w:rPr>
        <w:lastRenderedPageBreak/>
        <w:t>This chapter discusses how to program the EFCOP to operate in different modes and how</w:t>
      </w:r>
      <w:r w:rsidRPr="00700DE3">
        <w:rPr>
          <w:color w:val="000000"/>
          <w:spacing w:val="6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4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use the different methods for transferring data into and out of the EFCOP.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97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700DE3">
        <w:rPr>
          <w:color w:val="000000"/>
          <w:w w:val="98"/>
          <w:sz w:val="26"/>
          <w:szCs w:val="26"/>
        </w:rPr>
        <w:lastRenderedPageBreak/>
        <w:t>examples demonstrate how the EFCOP can be programmed to complete a variety of tasks.</w:t>
      </w:r>
      <w:r w:rsidRPr="00700DE3">
        <w:rPr>
          <w:color w:val="000000"/>
          <w:spacing w:val="8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6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focus is on programming the EFCOP internally from the SC140 core. The EFCOP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26" w:bottom="0" w:left="1411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00DE3">
        <w:rPr>
          <w:color w:val="000000"/>
          <w:w w:val="99"/>
          <w:sz w:val="26"/>
          <w:szCs w:val="26"/>
        </w:rPr>
        <w:lastRenderedPageBreak/>
        <w:t>can also be programmed from an external device on the PowerPC system bus, and all the</w:t>
      </w:r>
      <w:r w:rsidRPr="00700DE3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4" w:bottom="0" w:left="1411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programming issues discussed here still apply. </w:t>
      </w:r>
    </w:p>
    <w:p w:rsidR="00832C12" w:rsidRDefault="00832C12">
      <w:pPr>
        <w:spacing w:line="20" w:lineRule="exact"/>
        <w:rPr>
          <w:lang w:val="en-US"/>
        </w:rPr>
      </w:pPr>
    </w:p>
    <w:p w:rsidR="00865375" w:rsidRDefault="00865375">
      <w:pPr>
        <w:spacing w:line="20" w:lineRule="exact"/>
        <w:rPr>
          <w:lang w:val="en-US"/>
        </w:rPr>
      </w:pPr>
    </w:p>
    <w:p w:rsidR="00865375" w:rsidRDefault="00865375">
      <w:pPr>
        <w:spacing w:line="20" w:lineRule="exact"/>
        <w:rPr>
          <w:lang w:val="en-US"/>
        </w:rPr>
      </w:pPr>
    </w:p>
    <w:p w:rsidR="00865375" w:rsidRDefault="00865375">
      <w:pPr>
        <w:spacing w:line="20" w:lineRule="exact"/>
        <w:rPr>
          <w:lang w:val="en-US"/>
        </w:rPr>
      </w:pPr>
    </w:p>
    <w:p w:rsidR="00865375" w:rsidRDefault="00865375">
      <w:pPr>
        <w:spacing w:line="20" w:lineRule="exact"/>
        <w:rPr>
          <w:lang w:val="en-US"/>
        </w:rPr>
      </w:pPr>
    </w:p>
    <w:p w:rsidR="00865375" w:rsidRDefault="00865375">
      <w:pPr>
        <w:spacing w:line="20" w:lineRule="exact"/>
        <w:rPr>
          <w:lang w:val="en-US"/>
        </w:rPr>
      </w:pPr>
    </w:p>
    <w:p w:rsidR="00865375" w:rsidRDefault="00865375">
      <w:pPr>
        <w:rPr>
          <w:lang w:val="en-US"/>
        </w:rPr>
      </w:pPr>
      <w:r>
        <w:rPr>
          <w:lang w:val="en-US"/>
        </w:rPr>
        <w:br w:type="page"/>
      </w:r>
    </w:p>
    <w:p w:rsidR="00865375" w:rsidRPr="00865375" w:rsidRDefault="00865375">
      <w:pPr>
        <w:spacing w:line="20" w:lineRule="exact"/>
        <w:rPr>
          <w:lang w:val="en-US"/>
        </w:rPr>
        <w:sectPr w:rsidR="00865375" w:rsidRPr="00865375">
          <w:type w:val="continuous"/>
          <w:pgSz w:w="12240" w:h="15820"/>
          <w:pgMar w:top="1440" w:right="5926" w:bottom="0" w:left="1411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1   </w:t>
      </w:r>
      <w:r>
        <w:rPr>
          <w:rFonts w:eastAsia="Arial"/>
        </w:rPr>
        <w:t xml:space="preserve">Programming the Control Registers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603" w:bottom="0" w:left="1411" w:header="720" w:footer="720" w:gutter="0"/>
          <w:cols w:space="720"/>
        </w:sectPr>
      </w:pPr>
    </w:p>
    <w:p w:rsidR="00832C12" w:rsidRDefault="00832C12" w:rsidP="00865375">
      <w:r w:rsidRPr="00700DE3">
        <w:rPr>
          <w:w w:val="98"/>
        </w:rPr>
        <w:lastRenderedPageBreak/>
        <w:t>The EFCOP is programmed by writing the desired settings to the memory-mapped control</w:t>
      </w:r>
      <w:r w:rsidRPr="00700DE3">
        <w:rPr>
          <w:spacing w:val="88"/>
          <w:w w:val="98"/>
        </w:rPr>
        <w:t xml:space="preserve"> </w:t>
      </w:r>
    </w:p>
    <w:p w:rsidR="00832C12" w:rsidRDefault="00832C12" w:rsidP="00865375">
      <w:pPr>
        <w:sectPr w:rsidR="00832C12">
          <w:type w:val="continuous"/>
          <w:pgSz w:w="12240" w:h="15820"/>
          <w:pgMar w:top="1440" w:right="1466" w:bottom="0" w:left="1411" w:header="720" w:footer="720" w:gutter="0"/>
          <w:cols w:space="720"/>
        </w:sectPr>
      </w:pPr>
    </w:p>
    <w:p w:rsidR="00832C12" w:rsidRDefault="00832C12" w:rsidP="00865375">
      <w:pPr>
        <w:rPr>
          <w:lang w:val="en-US"/>
        </w:rPr>
      </w:pPr>
      <w:r>
        <w:lastRenderedPageBreak/>
        <w:t xml:space="preserve">registers. </w:t>
      </w:r>
      <w:r>
        <w:rPr>
          <w:b/>
          <w:bCs/>
        </w:rPr>
        <w:t>Table 9-1</w:t>
      </w:r>
      <w:r>
        <w:t xml:space="preserve"> summarizes the EFCOP control registers. </w:t>
      </w:r>
    </w:p>
    <w:p w:rsidR="00832C12" w:rsidRDefault="00794763" w:rsidP="00865375">
      <w:r>
        <w:pict>
          <v:shape id="_x0000_s1032" type="#_x0000_t202" style="position:absolute;margin-left:72.1pt;margin-top:741.3pt;width:18.6pt;height:10.65pt;z-index:251666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30124D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30124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2</w:t>
                  </w:r>
                  <w:r w:rsidRPr="0030124D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style="position:absolute;margin-left:71.15pt;margin-top:730.05pt;width:.95pt;height:2.05pt;z-index:25166745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34" style="position:absolute;margin-left:541.05pt;margin-top:730.05pt;width:.95pt;height:2.05pt;z-index:25166848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35" style="position:absolute;margin-left:72.1pt;margin-top:730.05pt;width:468.95pt;height:2.05pt;z-index:25166950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36" style="position:absolute;margin-left:466.65pt;margin-top:740.65pt;width:75.7pt;height:15pt;z-index:251670528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038" type="#_x0000_t202" style="position:absolute;margin-left:70.9pt;margin-top:70.95pt;width:2.4pt;height:3.25pt;z-index:25167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36" w:lineRule="exact"/>
                  </w:pPr>
                  <w:r>
                    <w:rPr>
                      <w:color w:val="000000"/>
                      <w:sz w:val="4"/>
                      <w:szCs w:val="4"/>
                    </w:rPr>
                    <w:t xml:space="preserve">: </w:t>
                  </w:r>
                </w:p>
              </w:txbxContent>
            </v:textbox>
            <w10:wrap anchorx="page" anchory="page"/>
          </v:shape>
        </w:pict>
      </w:r>
      <w:r w:rsidR="00832C12" w:rsidRPr="0030124D">
        <w:rPr>
          <w:w w:val="99"/>
        </w:rPr>
        <w:t>The EFCOP operates in many different modes based on the settings of these control</w:t>
      </w:r>
      <w:r w:rsidR="00832C12" w:rsidRPr="0030124D">
        <w:rPr>
          <w:spacing w:val="83"/>
          <w:w w:val="99"/>
        </w:rPr>
        <w:t xml:space="preserve"> </w:t>
      </w:r>
    </w:p>
    <w:p w:rsidR="00832C12" w:rsidRDefault="00832C12" w:rsidP="00865375">
      <w:pPr>
        <w:sectPr w:rsidR="00832C12">
          <w:type w:val="continuous"/>
          <w:pgSz w:w="12240" w:h="15820"/>
          <w:pgMar w:top="1440" w:right="2034" w:bottom="0" w:left="1418" w:header="720" w:footer="720" w:gutter="0"/>
          <w:cols w:space="720"/>
        </w:sectPr>
      </w:pPr>
    </w:p>
    <w:p w:rsidR="00832C12" w:rsidRDefault="00832C12" w:rsidP="00865375">
      <w:r w:rsidRPr="0030124D">
        <w:rPr>
          <w:w w:val="99"/>
        </w:rPr>
        <w:lastRenderedPageBreak/>
        <w:t>registers. However, the EFCOP performs only two basic modes of processing, FIR filter</w:t>
      </w:r>
      <w:r w:rsidRPr="0030124D">
        <w:rPr>
          <w:spacing w:val="88"/>
          <w:w w:val="99"/>
        </w:rPr>
        <w:t xml:space="preserve"> </w:t>
      </w:r>
    </w:p>
    <w:p w:rsidR="00832C12" w:rsidRDefault="00832C12" w:rsidP="00865375">
      <w:pPr>
        <w:sectPr w:rsidR="00832C12">
          <w:type w:val="continuous"/>
          <w:pgSz w:w="12240" w:h="15820"/>
          <w:pgMar w:top="1440" w:right="1585" w:bottom="0" w:left="1418" w:header="720" w:footer="720" w:gutter="0"/>
          <w:cols w:space="720"/>
        </w:sectPr>
      </w:pPr>
    </w:p>
    <w:p w:rsidR="00832C12" w:rsidRDefault="00832C12" w:rsidP="00865375">
      <w:r w:rsidRPr="0030124D">
        <w:rPr>
          <w:w w:val="99"/>
        </w:rPr>
        <w:lastRenderedPageBreak/>
        <w:t>type and IIR filter type processing. Various operating modes are available for each filter</w:t>
      </w:r>
      <w:r w:rsidRPr="0030124D">
        <w:rPr>
          <w:spacing w:val="87"/>
          <w:w w:val="99"/>
        </w:rPr>
        <w:t xml:space="preserve"> </w:t>
      </w:r>
    </w:p>
    <w:p w:rsidR="00832C12" w:rsidRDefault="00832C12" w:rsidP="00865375">
      <w:pPr>
        <w:sectPr w:rsidR="00832C12">
          <w:type w:val="continuous"/>
          <w:pgSz w:w="12240" w:h="15820"/>
          <w:pgMar w:top="1440" w:right="1596" w:bottom="0" w:left="1418" w:header="720" w:footer="720" w:gutter="0"/>
          <w:cols w:space="720"/>
        </w:sectPr>
      </w:pPr>
    </w:p>
    <w:p w:rsidR="00832C12" w:rsidRDefault="00865375" w:rsidP="00865375">
      <w:r>
        <w:lastRenderedPageBreak/>
        <w:pict>
          <v:shape id="_x0000_s1039" type="#_x0000_t202" style="position:absolute;margin-left:63.4pt;margin-top:207.85pt;width:523.2pt;height:450.15pt;z-index:251673600;mso-position-horizontal-relative:page;mso-position-vertical-relative:page" filled="f" stroked="f">
            <v:stroke joinstyle="round"/>
            <v:path gradientshapeok="f" o:connecttype="segments"/>
            <v:textbox style="mso-next-textbox:#_x0000_s1039" inset="0,0,0,0">
              <w:txbxContent>
                <w:tbl>
                  <w:tblPr>
                    <w:tblW w:w="10512" w:type="dxa"/>
                    <w:tblInd w:w="1464" w:type="dxa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6"/>
                    <w:gridCol w:w="6336"/>
                  </w:tblGrid>
                  <w:tr w:rsidR="00794763" w:rsidTr="00865375">
                    <w:trPr>
                      <w:trHeight w:hRule="exact" w:val="395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464" w:type="dxa"/>
                          <w:right w:w="1404" w:type="dxa"/>
                        </w:tcMar>
                      </w:tcPr>
                      <w:p w:rsidR="00794763" w:rsidRDefault="00794763">
                        <w:pPr>
                          <w:spacing w:before="137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Register Name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2107" w:type="dxa"/>
                          <w:right w:w="2046" w:type="dxa"/>
                        </w:tcMar>
                      </w:tcPr>
                      <w:p w:rsidR="00794763" w:rsidRDefault="00794763">
                        <w:pPr>
                          <w:spacing w:before="137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Description </w:t>
                        </w:r>
                      </w:p>
                    </w:tc>
                  </w:tr>
                  <w:tr w:rsidR="00794763" w:rsidTr="00865375">
                    <w:trPr>
                      <w:trHeight w:hRule="exact" w:val="50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</w:tr>
                  <w:tr w:rsidR="00794763" w:rsidTr="00865375">
                    <w:trPr>
                      <w:trHeight w:hRule="exact" w:val="1195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725" w:type="dxa"/>
                        </w:tcMar>
                      </w:tcPr>
                      <w:p w:rsidR="00794763" w:rsidRDefault="00794763">
                        <w:pPr>
                          <w:spacing w:before="70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Filter Count Register (FCNT)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92" w:type="dxa"/>
                        </w:tcMar>
                      </w:tcPr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A 16-bit read/write register that specifies the number of filter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taps. The count stored in the FCNT register is used by the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EFCOP address generation logic to generate correct </w:t>
                        </w:r>
                        <w:r w:rsidR="00865375">
                          <w:rPr>
                            <w:rFonts w:eastAsia="Arial"/>
                            <w:lang w:val="en-US"/>
                          </w:rPr>
                          <w:t xml:space="preserve"> </w:t>
                        </w:r>
                        <w:r w:rsidRPr="0030124D">
                          <w:rPr>
                            <w:rFonts w:eastAsia="Arial"/>
                            <w:w w:val="98"/>
                          </w:rPr>
                          <w:t>addressing to the filter data memory (FDM) and filter coefficient</w:t>
                        </w:r>
                        <w:r w:rsidRPr="0030124D">
                          <w:rPr>
                            <w:rFonts w:eastAsia="Arial"/>
                            <w:spacing w:val="23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</w:rPr>
                          <w:t xml:space="preserve">memory (FCM). </w:t>
                        </w:r>
                      </w:p>
                    </w:tc>
                  </w:tr>
                  <w:tr w:rsidR="00794763" w:rsidTr="00865375">
                    <w:trPr>
                      <w:trHeight w:hRule="exact" w:val="559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445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 w:rsidRPr="0030124D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EFCOP Control Register (FCTL)</w:t>
                        </w:r>
                        <w:r w:rsidRPr="0030124D">
                          <w:rPr>
                            <w:rFonts w:ascii="Arial" w:eastAsia="Arial" w:hAnsi="Arial" w:cs="Arial"/>
                            <w:color w:val="000000"/>
                            <w:spacing w:val="15"/>
                            <w:w w:val="99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2" w:type="dxa"/>
                          <w:right w:w="99" w:type="dxa"/>
                        </w:tcMar>
                      </w:tcPr>
                      <w:p w:rsidR="00794763" w:rsidRDefault="00794763" w:rsidP="00865375">
                        <w:r w:rsidRPr="0030124D">
                          <w:rPr>
                            <w:rFonts w:eastAsia="Arial"/>
                            <w:w w:val="98"/>
                          </w:rPr>
                          <w:t>A 16-bit read/write program</w:t>
                        </w:r>
                        <w:r w:rsidR="00865375">
                          <w:rPr>
                            <w:rFonts w:eastAsia="Arial"/>
                            <w:w w:val="9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Arial"/>
                          </w:rPr>
                          <w:t xml:space="preserve">the EFCOP. </w:t>
                        </w:r>
                      </w:p>
                    </w:tc>
                  </w:tr>
                  <w:tr w:rsidR="00794763" w:rsidTr="00865375">
                    <w:trPr>
                      <w:trHeight w:hRule="exact" w:val="561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994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EFCOP ALU Control Register (FACR)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93" w:type="dxa"/>
                        </w:tcMar>
                      </w:tcPr>
                      <w:p w:rsidR="00794763" w:rsidRDefault="00794763" w:rsidP="00865375">
                        <w:r w:rsidRPr="0030124D">
                          <w:rPr>
                            <w:rFonts w:eastAsia="Arial"/>
                            <w:w w:val="98"/>
                          </w:rPr>
                          <w:t>A 16-bit read/write register</w:t>
                        </w:r>
                        <w:r>
                          <w:rPr>
                            <w:rFonts w:eastAsia="Arial"/>
                          </w:rPr>
                          <w:t xml:space="preserve"> EFCOP data ALU operating modes. </w:t>
                        </w:r>
                      </w:p>
                    </w:tc>
                  </w:tr>
                  <w:tr w:rsidR="00794763" w:rsidTr="00865375">
                    <w:trPr>
                      <w:trHeight w:hRule="exact" w:val="779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426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EFCOP Data Base Address Register (FDBA)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73" w:type="dxa"/>
                        </w:tcMar>
                      </w:tcPr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A 16-bit read/write register used by the SC140 core to indicate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the EFCOP data buffer base start address pointer in FDM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RAM. </w:t>
                        </w:r>
                      </w:p>
                    </w:tc>
                  </w:tr>
                  <w:tr w:rsidR="00794763" w:rsidTr="00865375">
                    <w:trPr>
                      <w:trHeight w:hRule="exact" w:val="779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616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EFCOP Coefficient Base Address Register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2692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(FCBA)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124" w:type="dxa"/>
                        </w:tcMar>
                      </w:tcPr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A 16-bit read/write register by which the SC140 core indicates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the EFCOP coefficient buffer base start address pointer in </w:t>
                        </w:r>
                      </w:p>
                      <w:p w:rsidR="00794763" w:rsidRDefault="00794763" w:rsidP="00865375">
                        <w:r>
                          <w:rPr>
                            <w:rFonts w:eastAsia="Arial"/>
                          </w:rPr>
                          <w:t xml:space="preserve">FCM RAM. </w:t>
                        </w:r>
                      </w:p>
                    </w:tc>
                  </w:tr>
                  <w:tr w:rsidR="00794763" w:rsidTr="00865375">
                    <w:trPr>
                      <w:trHeight w:hRule="exact" w:val="998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485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EFCOP Decimation/Channel Count Register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2808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(FDCH)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93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 w:rsidRPr="0030124D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A 16-bit read/write register that sets the number of channels in</w:t>
                        </w:r>
                        <w:r w:rsidRPr="0030124D">
                          <w:rPr>
                            <w:rFonts w:ascii="Arial" w:eastAsia="Arial" w:hAnsi="Arial" w:cs="Arial"/>
                            <w:color w:val="000000"/>
                            <w:spacing w:val="40"/>
                            <w:w w:val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multichannel mode and the filter decimation ratio. The EFCOP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109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address generation logic uses this information to supply the </w:t>
                        </w:r>
                      </w:p>
                      <w:p w:rsidR="00794763" w:rsidRDefault="00794763">
                        <w:pPr>
                          <w:spacing w:before="52" w:line="166" w:lineRule="exact"/>
                          <w:ind w:right="1577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correct addressing to the FDM and FCM. </w:t>
                        </w:r>
                      </w:p>
                    </w:tc>
                  </w:tr>
                  <w:tr w:rsidR="00794763" w:rsidTr="00865375">
                    <w:trPr>
                      <w:trHeight w:hRule="exact" w:val="561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484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EFCOP Status Register (FSTR)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90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left="3" w:right="-113"/>
                        </w:pPr>
                        <w:r w:rsidRPr="0030124D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A 16-bit read-only register used by the SC140 core to examine</w:t>
                        </w:r>
                        <w:r w:rsidRPr="0030124D">
                          <w:rPr>
                            <w:rFonts w:ascii="Arial" w:eastAsia="Arial" w:hAnsi="Arial" w:cs="Arial"/>
                            <w:color w:val="000000"/>
                            <w:spacing w:val="20"/>
                            <w:w w:val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2196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the status of the EFCOP module. </w:t>
                        </w:r>
                      </w:p>
                    </w:tc>
                  </w:tr>
                  <w:tr w:rsidR="00794763" w:rsidTr="00865375">
                    <w:trPr>
                      <w:trHeight w:hRule="exact" w:val="779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434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Filter Data Input Register (FDIR)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81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left="5" w:right="-113"/>
                        </w:pPr>
                        <w:r w:rsidRPr="0030124D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An 8-word deep 32-bit wide FIFO used for core-to-EFCOP and</w:t>
                        </w:r>
                        <w:r w:rsidRPr="0030124D">
                          <w:rPr>
                            <w:rFonts w:ascii="Arial" w:eastAsia="Arial" w:hAnsi="Arial" w:cs="Arial"/>
                            <w:color w:val="000000"/>
                            <w:spacing w:val="19"/>
                            <w:w w:val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37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DMA data transfers. Data from the FDIR is transferred to the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2835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FDM for filter processing. </w:t>
                        </w:r>
                      </w:p>
                    </w:tc>
                  </w:tr>
                  <w:tr w:rsidR="00794763" w:rsidTr="00865375">
                    <w:trPr>
                      <w:trHeight w:hRule="exact" w:val="998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212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Filter Data Output Register (FDOR)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2" w:type="dxa"/>
                          <w:right w:w="96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 w:rsidRPr="0030124D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An 8-word deep 32-bit wide FIFO used for EFCOP-to-core and</w:t>
                        </w:r>
                        <w:r w:rsidRPr="0030124D">
                          <w:rPr>
                            <w:rFonts w:ascii="Arial" w:eastAsia="Arial" w:hAnsi="Arial" w:cs="Arial"/>
                            <w:color w:val="000000"/>
                            <w:spacing w:val="9"/>
                            <w:w w:val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left="1" w:right="535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DMA data transfers. Data is transferred to FDOR after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left="1" w:right="141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processing of all filter taps is completed for a specific set of </w:t>
                        </w:r>
                      </w:p>
                      <w:p w:rsidR="00794763" w:rsidRDefault="00794763">
                        <w:pPr>
                          <w:spacing w:before="52" w:line="166" w:lineRule="exact"/>
                          <w:ind w:left="1" w:right="3675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input samples. </w:t>
                        </w:r>
                      </w:p>
                    </w:tc>
                  </w:tr>
                  <w:tr w:rsidR="00794763" w:rsidTr="00865375">
                    <w:trPr>
                      <w:trHeight w:hRule="exact" w:val="561"/>
                    </w:trPr>
                    <w:tc>
                      <w:tcPr>
                        <w:tcW w:w="417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925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Filter K-Constant Input Register (FKIR) 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3" w:type="dxa"/>
                          <w:right w:w="650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left="1"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 32-bit read/write register for core-to-EFCOP constant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3527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transfers. </w:t>
                        </w:r>
                      </w:p>
                    </w:tc>
                  </w:tr>
                </w:tbl>
                <w:p w:rsidR="00794763" w:rsidRDefault="00794763"/>
              </w:txbxContent>
            </v:textbox>
            <w10:wrap anchorx="page" anchory="page"/>
          </v:shape>
        </w:pict>
      </w:r>
      <w:r w:rsidR="00832C12">
        <w:t xml:space="preserve">type. The following sections discuss the two basic operating modes. </w:t>
      </w:r>
    </w:p>
    <w:p w:rsidR="00832C12" w:rsidRDefault="00832C12" w:rsidP="00865375">
      <w:pPr>
        <w:sectPr w:rsidR="00832C12">
          <w:type w:val="continuous"/>
          <w:pgSz w:w="12240" w:h="15820"/>
          <w:pgMar w:top="1440" w:right="3692" w:bottom="0" w:left="1418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256" type="#_x0000_t202" style="position:absolute;margin-left:312.7pt;margin-top:175.15pt;width:58.8pt;height:12.2pt;z-index:-251419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668"/>
                      <w:tab w:val="left" w:pos="841"/>
                      <w:tab w:val="left" w:pos="975"/>
                    </w:tabs>
                    <w:spacing w:line="215" w:lineRule="exact"/>
                  </w:pPr>
                  <w:r w:rsidRPr="002167DD">
                    <w:rPr>
                      <w:i/>
                      <w:iCs/>
                      <w:color w:val="000000"/>
                      <w:spacing w:val="3"/>
                      <w:sz w:val="24"/>
                      <w:szCs w:val="24"/>
                    </w:rPr>
                    <w:t>B xn</w:t>
                  </w:r>
                  <w:r>
                    <w:tab/>
                  </w:r>
                  <w:r w:rsidRPr="002167DD">
                    <w:rPr>
                      <w:i/>
                      <w:iCs/>
                      <w:color w:val="000000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2167DD">
                    <w:rPr>
                      <w:i/>
                      <w:iCs/>
                      <w:color w:val="000000"/>
                      <w:spacing w:val="-43"/>
                      <w:sz w:val="24"/>
                      <w:szCs w:val="24"/>
                    </w:rPr>
                    <w:t>i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7" type="#_x0000_t202" style="position:absolute;margin-left:343.55pt;margin-top:175.15pt;width:10.4pt;height:12.2pt;z-index:-251418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style="position:absolute;margin-left:71.15pt;margin-top:730.05pt;width:.95pt;height:2.05pt;z-index:25167564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41" style="position:absolute;margin-left:541.05pt;margin-top:730.05pt;width:.95pt;height:2.05pt;z-index:25167667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42" style="position:absolute;margin-left:72.1pt;margin-top:730.05pt;width:468.95pt;height:2.05pt;z-index:25167769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043" style="position:absolute;margin-left:72.2pt;margin-top:739.2pt;width:75.7pt;height:15pt;z-index:251678720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044" type="#_x0000_t75" style="position:absolute;margin-left:72.2pt;margin-top:739.2pt;width:75.95pt;height:15.1pt;z-index:251679744;mso-position-horizontal-relative:page;mso-position-vertical-relative:page">
            <v:imagedata r:id="rId7" o:title="273D29279E63488098B7F847A7721ACB"/>
            <w10:wrap anchorx="page" anchory="page"/>
          </v:shape>
        </w:pict>
      </w:r>
      <w:r>
        <w:pict>
          <v:shape id="_x0000_s1045" type="#_x0000_t202" style="position:absolute;margin-left:525.7pt;margin-top:741.75pt;width:18.6pt;height:10.65pt;z-index:25168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3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89.6pt;margin-top:243.85pt;width:14.4pt;height:13.05pt;z-index:25168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89.6pt;margin-top:264.85pt;width:14.4pt;height:13.05pt;z-index:251682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460.05pt;margin-top:322.95pt;width:6.85pt;height:10.7pt;z-index:251683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i/>
                      <w:iCs/>
                      <w:color w:val="000000"/>
                      <w:sz w:val="21"/>
                      <w:szCs w:val="21"/>
                    </w:rPr>
                    <w:t xml:space="preserve">i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107.6pt;margin-top:333.85pt;width:35.4pt;height:13.05pt;z-index:251684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FCM.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89.6pt;margin-top:375.85pt;width:14.4pt;height:13.05pt;z-index:251685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258.95pt;margin-top:171.3pt;width:35.7pt;height:16.1pt;z-index:251686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320.5pt;margin-top:180.8pt;width:6.15pt;height:9.5pt;z-index:251687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i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293.35pt;margin-top:196.05pt;width:21.75pt;height:9.5pt;z-index:251688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2167DD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2167DD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299.5pt;margin-top:158.35pt;width:9.65pt;height:9.5pt;z-index:251689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296pt;margin-top:169.8pt;width:18.75pt;height:23.45pt;z-index:251691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style="position:absolute;margin-left:368.5pt;margin-top:465.25pt;width:.25pt;height:.5pt;z-index:251692032;mso-position-horizontal-relative:page;mso-position-vertical-relative:page" coordorigin="13000,16413" coordsize="9,17" path="m13000,16413r8,l13008,16430r-8,l13000,164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57" style="position:absolute;margin-left:368.75pt;margin-top:465.25pt;width:9pt;height:.5pt;z-index:251693056;mso-position-horizontal-relative:page;mso-position-vertical-relative:page" coordorigin="13008,16413" coordsize="318,17" path="m13008,16413r,17l13326,16430r-4,-17e" fillcolor="black" stroked="f" strokeweight="1pt">
            <v:stroke miterlimit="10" joinstyle="miter"/>
            <w10:wrap anchorx="page" anchory="page"/>
          </v:shape>
        </w:pict>
      </w:r>
      <w:r>
        <w:pict>
          <v:shape id="_x0000_s1058" style="position:absolute;margin-left:407pt;margin-top:426.1pt;width:21.85pt;height:20.5pt;z-index:251694080;mso-position-horizontal-relative:page;mso-position-vertical-relative:page" coordorigin="14359,15033" coordsize="771,724" path="m15112,15397r-8,-72l15104,15329r-21,-68l15087,15261r-34,-59l15053,15206r-46,-51l14952,15109r-64,-30l14892,15079r-72,-21l14744,15050r-76,8l14672,15058r-72,21l14537,15109r4,l14486,15155r-47,51l14439,15202r-34,59l14380,15329r,-4l14376,15397r4,67l14405,15532r,-4l14439,15587r47,51l14541,15685r-4,-5l14600,15710r72,21l14668,15731r76,9l14820,15731r72,-21l14888,15710r64,-30l14952,15685r55,-47l15053,15587r34,-59l15083,15532r21,-68l15112,15397r17,l15121,15464r,5l15100,15536r-34,60l15066,15600r-47,51l14964,15697r-4,l14896,15727r-71,21l14820,15748r-76,9l14668,15748r-72,-21l14592,15727r-64,-30l14473,15651r-46,-51l14427,15596r-34,-60l14388,15536r-25,-67l14363,15464r-4,-67l14363,15325r25,-68l14393,15253r34,-60l14473,15143r55,-47l14528,15092r64,-30l14596,15062r72,-21l14744,15033r76,8l14825,15041r71,21l14960,15092r4,4l15019,15143r47,50l15100,15253r,4l15121,15325r8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059" style="position:absolute;margin-left:399.1pt;margin-top:443.5pt;width:11.15pt;height:9pt;z-index:251695104;mso-position-horizontal-relative:page;mso-position-vertical-relative:page" coordorigin="14080,15646" coordsize="394,318" path="m14143,15871r-55,-76l14080,15778r16,-9l14418,15663r55,-17l14435,15693r-216,258l14202,15964r-8,-17l14194,15926r216,-258l14435,15693r-8,4l14105,15803r-9,-34l14113,15778r55,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0" style="position:absolute;margin-left:400.9pt;margin-top:449.4pt;width:2.15pt;height:2.65pt;z-index:251696128;mso-position-horizontal-relative:page;mso-position-vertical-relative:page" coordorigin="14143,15854" coordsize="77,94" path="m14194,15947r-51,-76l14168,15854r51,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1" style="position:absolute;margin-left:399.7pt;margin-top:444.45pt;width:9.1pt;height:7.3pt;z-index:251697152;mso-position-horizontal-relative:page;mso-position-vertical-relative:page" coordorigin="14101,15680" coordsize="322,259" path="m14156,15862r-55,-76l14422,15680r-215,259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2" style="position:absolute;margin-left:400.65pt;margin-top:449.65pt;width:.35pt;height:.5pt;z-index:251698176;mso-position-horizontal-relative:page;mso-position-vertical-relative:page" coordorigin="14134,15862" coordsize="13,17" path="m14134,15867r5,-5l14147,15875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3" style="position:absolute;margin-left:377.5pt;margin-top:449.75pt;width:23.4pt;height:15.95pt;z-index:251699200;mso-position-horizontal-relative:page;mso-position-vertical-relative:page" coordorigin="13318,15867" coordsize="826,564" path="m13318,16417r8,13l14143,15879r-9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4" style="position:absolute;margin-left:404.6pt;margin-top:445.9pt;width:9.25pt;height:11.05pt;z-index:251700224;mso-position-horizontal-relative:page;mso-position-vertical-relative:page" coordorigin="14274,15731" coordsize="327,390" path="m14367,16053r-76,-55l14274,15981r13,-8l14554,15765r46,-34l14583,15786r-114,318l14461,16121r-18,-13l14435,16087r114,-318l14583,15786r-4,4l14312,15998r-25,-25l14308,15973r76,5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5" style="position:absolute;margin-left:368.5pt;margin-top:492.25pt;width:.25pt;height:.5pt;z-index:251701248;mso-position-horizontal-relative:page;mso-position-vertical-relative:page" coordorigin="13000,17365" coordsize="9,18" path="m13000,17365r8,l13008,17382r-8,l13000,1736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6" style="position:absolute;margin-left:368.75pt;margin-top:492.25pt;width:11.05pt;height:.5pt;z-index:251702272;mso-position-horizontal-relative:page;mso-position-vertical-relative:page" coordorigin="13008,17365" coordsize="390,18" path="m13008,17365r,17l13394,17382r4,-4l13389,1736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7" style="position:absolute;margin-left:407.25pt;margin-top:454.3pt;width:2.65pt;height:2.3pt;z-index:251703296;mso-position-horizontal-relative:page;mso-position-vertical-relative:page" coordorigin="14367,16028" coordsize="94,81" path="m14443,16108r-76,-55l14384,16028r77,5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8" style="position:absolute;margin-left:405.35pt;margin-top:447.25pt;width:7.55pt;height:9pt;z-index:251704320;mso-position-horizontal-relative:page;mso-position-vertical-relative:page" coordorigin="14300,15778" coordsize="267,318" path="m14376,16040r-76,-55l14566,15778r-114,317e" fillcolor="black" stroked="f" strokeweight="1pt">
            <v:stroke miterlimit="10" joinstyle="miter"/>
            <w10:wrap anchorx="page" anchory="page"/>
          </v:shape>
        </w:pict>
      </w:r>
      <w:r>
        <w:pict>
          <v:shape id="_x0000_s1069" style="position:absolute;margin-left:407pt;margin-top:454.8pt;width:.5pt;height:.35pt;z-index:251705344;mso-position-horizontal-relative:page;mso-position-vertical-relative:page" coordorigin="14359,16044" coordsize="17,13" path="m14359,16049r4,-5l14376,16053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0" style="position:absolute;margin-left:379.4pt;margin-top:454.9pt;width:27.95pt;height:37.7pt;z-index:251706368;mso-position-horizontal-relative:page;mso-position-vertical-relative:page" coordorigin="13385,16049" coordsize="987,1330" path="m13385,17369r13,9l14372,16057r-13,-8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1" style="position:absolute;margin-left:413.25pt;margin-top:447pt;width:6.85pt;height:11.65pt;z-index:251707392;mso-position-horizontal-relative:page;mso-position-vertical-relative:page" coordorigin="14579,15769" coordsize="242,411" path="m14685,16146r-89,-34l14579,16095r8,-8l14786,15816r34,-47l14816,15824r-21,335l14791,16180r-17,-4l14761,16159r21,-335l14816,15824r-4,9l14613,16104r-26,-17l14604,16078r89,3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2" style="position:absolute;margin-left:416.25pt;margin-top:456.7pt;width:2.75pt;height:1.8pt;z-index:251708416;mso-position-horizontal-relative:page;mso-position-vertical-relative:page" coordorigin="14685,16112" coordsize="98,64" path="m14774,16176r-89,-30l14693,16112r89,30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3" style="position:absolute;margin-left:413.85pt;margin-top:448.55pt;width:5.65pt;height:9.5pt;z-index:251709440;mso-position-horizontal-relative:page;mso-position-vertical-relative:page" coordorigin="14600,15824" coordsize="199,335" path="m14689,16129r-89,-34l14799,15824r-21,33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4" style="position:absolute;margin-left:368.5pt;margin-top:564.25pt;width:.25pt;height:.5pt;z-index:251710464;mso-position-horizontal-relative:page;mso-position-vertical-relative:page" coordorigin="13000,19905" coordsize="9,18" path="m13000,19905r8,l13008,19922r-8,l13000,1990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5" style="position:absolute;margin-left:368.75pt;margin-top:564.25pt;width:8.4pt;height:.5pt;z-index:251711488;mso-position-horizontal-relative:page;mso-position-vertical-relative:page" coordorigin="13008,19905" coordsize="297,18" path="m13008,19905r,17l13305,19922r,-4l13296,1990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6" style="position:absolute;margin-left:415.9pt;margin-top:457.45pt;width:.5pt;height:.35pt;z-index:251712512;mso-position-horizontal-relative:page;mso-position-vertical-relative:page" coordorigin="14672,16138" coordsize="17,13" path="m14672,16146r,-8l14689,16142r,8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7" style="position:absolute;margin-left:376.65pt;margin-top:457.65pt;width:39.7pt;height:106.9pt;z-index:251713536;mso-position-horizontal-relative:page;mso-position-vertical-relative:page" coordorigin="13288,16146" coordsize="1402,3772" path="m13288,19914r17,4l14689,16150r-17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78" type="#_x0000_t202" style="position:absolute;margin-left:205.4pt;margin-top:424.8pt;width:56.4pt;height:154.4pt;z-index:251714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tbl>
                  <w:tblPr>
                    <w:tblW w:w="1099" w:type="dxa"/>
                    <w:tblInd w:w="393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9"/>
                  </w:tblGrid>
                  <w:tr w:rsidR="00794763">
                    <w:trPr>
                      <w:trHeight w:hRule="exact" w:val="539"/>
                    </w:trPr>
                    <w:tc>
                      <w:tcPr>
                        <w:tcW w:w="1099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393" w:type="dxa"/>
                          <w:right w:w="302" w:type="dxa"/>
                        </w:tcMar>
                      </w:tcPr>
                      <w:p w:rsidR="00794763" w:rsidRDefault="00794763">
                        <w:pPr>
                          <w:spacing w:before="186" w:line="184" w:lineRule="exact"/>
                          <w:ind w:right="-113"/>
                        </w:pP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x(n)</w:t>
                        </w: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794763">
                    <w:trPr>
                      <w:trHeight w:hRule="exact" w:val="539"/>
                    </w:trPr>
                    <w:tc>
                      <w:tcPr>
                        <w:tcW w:w="1099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304" w:type="dxa"/>
                          <w:right w:w="213" w:type="dxa"/>
                        </w:tcMar>
                      </w:tcPr>
                      <w:p w:rsidR="00794763" w:rsidRDefault="00794763">
                        <w:pPr>
                          <w:spacing w:before="186" w:line="184" w:lineRule="exact"/>
                          <w:ind w:right="-113"/>
                        </w:pP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x(n-1)</w:t>
                        </w: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794763">
                    <w:trPr>
                      <w:trHeight w:hRule="exact" w:val="539"/>
                    </w:trPr>
                    <w:tc>
                      <w:tcPr>
                        <w:tcW w:w="1099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295" w:type="dxa"/>
                          <w:right w:w="212" w:type="dxa"/>
                        </w:tcMar>
                      </w:tcPr>
                      <w:p w:rsidR="00794763" w:rsidRDefault="00794763">
                        <w:pPr>
                          <w:spacing w:before="186" w:line="184" w:lineRule="exact"/>
                          <w:ind w:right="-113"/>
                        </w:pP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7"/>
                            <w:sz w:val="19"/>
                            <w:szCs w:val="19"/>
                          </w:rPr>
                          <w:t>x(n-2)</w:t>
                        </w: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794763">
                    <w:trPr>
                      <w:trHeight w:hRule="exact" w:val="899"/>
                    </w:trPr>
                    <w:tc>
                      <w:tcPr>
                        <w:tcW w:w="1099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540"/>
                    </w:trPr>
                    <w:tc>
                      <w:tcPr>
                        <w:tcW w:w="1099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287" w:type="dxa"/>
                          <w:right w:w="199" w:type="dxa"/>
                        </w:tcMar>
                      </w:tcPr>
                      <w:p w:rsidR="00794763" w:rsidRDefault="00794763">
                        <w:pPr>
                          <w:spacing w:before="181" w:line="184" w:lineRule="exact"/>
                          <w:ind w:right="-113"/>
                        </w:pP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x(n-N)</w:t>
                        </w:r>
                        <w:r w:rsidRPr="002167DD">
                          <w:rPr>
                            <w:rFonts w:ascii="Arial" w:eastAsia="Arial" w:hAnsi="Arial" w:cs="Arial"/>
                            <w:color w:val="000000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794763" w:rsidRDefault="00794763"/>
              </w:txbxContent>
            </v:textbox>
            <w10:wrap anchorx="page" anchory="page"/>
          </v:shape>
        </w:pict>
      </w:r>
      <w:r>
        <w:pict>
          <v:shape id="_x0000_s1079" style="position:absolute;margin-left:232.05pt;margin-top:515.85pt;width:3.25pt;height:2.75pt;z-index:251715584;mso-position-horizontal-relative:page;mso-position-vertical-relative:page" coordorigin="8187,18199" coordsize="115,98" path="m8301,18250r-4,-21l8284,18212r-38,-13l8204,18212r-13,17l8187,18250r4,17l8204,18284r42,13l8284,18284r13,-17l8301,18250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0" style="position:absolute;margin-left:231.8pt;margin-top:515.65pt;width:3.7pt;height:3.25pt;z-index:251716608;mso-position-horizontal-relative:page;mso-position-vertical-relative:page" coordorigin="8178,18191" coordsize="132,115" path="m8292,18254r-4,-21l8292,18233r-12,-17l8284,18220r-38,-12l8250,18208r-42,12l8212,18216r-13,17l8195,18254r,-4l8199,18267r,-4l8212,18280r-4,-5l8250,18288r-4,l8284,18275r-4,5l8292,18263r-4,4l8292,18250r18,4l8305,18271r-13,17l8288,18292r-38,13l8246,18305r-42,-13l8199,18288r-12,-17l8183,18271r-5,-17l8178,18250r5,-21l8187,18225r12,-17l8204,18203r42,-12l8250,18191r38,12l8292,18208r13,17l8305,18229r5,21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1" style="position:absolute;margin-left:235.05pt;margin-top:517.3pt;width:.5pt;height:.1pt;z-index:251717632;mso-position-horizontal-relative:page;mso-position-vertical-relative:page" coordorigin="8292,18250" coordsize="18,5" path="m8292,18250r,4l8310,18250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2" style="position:absolute;margin-left:232.05pt;margin-top:524.75pt;width:3.25pt;height:2.75pt;z-index:251718656;mso-position-horizontal-relative:page;mso-position-vertical-relative:page" coordorigin="8187,18512" coordsize="115,98" path="m8301,18563r-4,-21l8284,18529r-38,-17l8204,18529r-13,13l8187,18563r4,17l8204,18597r42,13l8284,18597r13,-17l8301,185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3" style="position:absolute;margin-left:231.8pt;margin-top:524.5pt;width:3.7pt;height:3.25pt;z-index:251719680;mso-position-horizontal-relative:page;mso-position-vertical-relative:page" coordorigin="8178,18504" coordsize="132,115" path="m8292,18567r-4,-21l8292,18551r-12,-13l8242,18521r8,l8208,18538r4,l8199,18551r,-5l8195,18567r,-4l8199,18580r,-4l8212,18593r-4,-4l8250,18601r-4,l8284,18589r-4,4l8292,18576r-4,4l8292,18563r18,4l8305,18584r-13,17l8288,18606r-38,12l8246,18618r-42,-12l8199,18601r-12,-17l8183,18584r-5,-17l8178,18563r5,-21l8204,18521r42,-17l8250,18504r38,17l8305,18538r,4l8310,185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4" style="position:absolute;margin-left:235.05pt;margin-top:526.2pt;width:.5pt;height:.1pt;z-index:251720704;mso-position-horizontal-relative:page;mso-position-vertical-relative:page" coordorigin="8292,18563" coordsize="18,5" path="m8292,18563r,4l8310,1856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5" style="position:absolute;margin-left:232.05pt;margin-top:533.75pt;width:3.25pt;height:2.75pt;z-index:251721728;mso-position-horizontal-relative:page;mso-position-vertical-relative:page" coordorigin="8187,18830" coordsize="115,98" path="m8301,18876r-4,-16l8284,18847r-38,-17l8204,18847r-13,13l8187,18876r4,22l8204,18910r42,17l8284,18910r13,-12l8301,188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6" style="position:absolute;margin-left:231.8pt;margin-top:533.5pt;width:3.7pt;height:3.25pt;z-index:251722752;mso-position-horizontal-relative:page;mso-position-vertical-relative:page" coordorigin="8178,18821" coordsize="132,115" path="m8292,18881r-4,-17l8292,18868r-12,-13l8242,18838r8,l8208,18855r4,l8199,18868r,-4l8195,18881r,-5l8199,18898r,-5l8212,18906r-4,-4l8250,18919r-8,l8280,18902r,4l8292,18893r-4,5l8292,18876r18,5l8305,18902r,4l8292,18919r-4,l8250,18936r-4,l8204,18919r-5,l8183,18902r-5,-21l8178,18876r5,-16l8204,18838r42,-17l8250,18821r38,17l8305,18855r,5l8310,188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7" style="position:absolute;margin-left:235.05pt;margin-top:535.05pt;width:.5pt;height:.1pt;z-index:251723776;mso-position-horizontal-relative:page;mso-position-vertical-relative:page" coordorigin="8292,18876" coordsize="18,5" path="m8292,18876r,5l8310,18876r,5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8" style="position:absolute;margin-left:411.2pt;margin-top:436.65pt;width:.25pt;height:.5pt;z-index:251724800;mso-position-horizontal-relative:page;mso-position-vertical-relative:page" coordorigin="14507,15405" coordsize="9,17" path="m14507,15405r9,l14516,15422r-9,l14507,1540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89" style="position:absolute;margin-left:424.3pt;margin-top:436.65pt;width:.25pt;height:.5pt;z-index:251725824;mso-position-horizontal-relative:page;mso-position-vertical-relative:page" coordorigin="14969,15405" coordsize="9,17" path="m14969,15422r8,l14977,15405r-8,l14969,1542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0" style="position:absolute;margin-left:411.45pt;margin-top:436.65pt;width:12.85pt;height:.5pt;z-index:251726848;mso-position-horizontal-relative:page;mso-position-vertical-relative:page" coordorigin="14516,15405" coordsize="454,17" path="m14516,15422r453,l14969,15405r-453,l14516,1542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1" style="position:absolute;margin-left:418.55pt;margin-top:442.8pt;width:.5pt;height:.25pt;z-index:251727872;mso-position-horizontal-relative:page;mso-position-vertical-relative:page" coordorigin="14765,15621" coordsize="17,9" path="m14765,15630r17,l14782,15621r-17,l14765,1563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2" style="position:absolute;margin-left:418.55pt;margin-top:429.7pt;width:.5pt;height:.25pt;z-index:251728896;mso-position-horizontal-relative:page;mso-position-vertical-relative:page" coordorigin="14765,15160" coordsize="17,9" path="m14765,15160r17,l14782,15168r-17,l14765,151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3" style="position:absolute;margin-left:418.55pt;margin-top:429.95pt;width:.5pt;height:12.85pt;z-index:251729920;mso-position-horizontal-relative:page;mso-position-vertical-relative:page" coordorigin="14765,15168" coordsize="17,454" path="m14765,15168r17,l14782,15621r-17,l14765,1516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4" style="position:absolute;margin-left:134.95pt;margin-top:424.8pt;width:44.9pt;height:.5pt;z-index:251730944;mso-position-horizontal-relative:page;mso-position-vertical-relative:page" coordorigin="4762,14986" coordsize="1584,17" path="m4762,15003r1583,l6345,14986r-1583,l4762,1500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5" style="position:absolute;margin-left:179.35pt;margin-top:437.5pt;width:.25pt;height:.5pt;z-index:251731968;mso-position-horizontal-relative:page;mso-position-vertical-relative:page" coordorigin="6328,15435" coordsize="9,17" path="m6328,15452r9,l6337,15435r-9,l6328,154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6" style="position:absolute;margin-left:195.8pt;margin-top:434.5pt;width:11.5pt;height:6.5pt;z-index:251732992;mso-position-horizontal-relative:page;mso-position-vertical-relative:page" coordorigin="6908,15329" coordsize="407,229" path="m6908,15443r,-114l6929,15333r386,110l6929,15553r-21,5l6908,15536r13,-16l7247,15426r8,34l7247,15460r-326,-93l6929,15333r13,17l6942,15443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7" style="position:absolute;margin-left:195.8pt;margin-top:437.75pt;width:.95pt;height:2.65pt;z-index:251734016;mso-position-horizontal-relative:page;mso-position-vertical-relative:page" coordorigin="6908,15443" coordsize="34,94" path="m6908,15443r34,l6942,15536r-34,l6908,1544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8" style="position:absolute;margin-left:196.3pt;margin-top:435.1pt;width:9.25pt;height:5.3pt;z-index:251735040;mso-position-horizontal-relative:page;mso-position-vertical-relative:page" coordorigin="6925,15350" coordsize="326,187" path="m6925,15443r,-93l7251,15443r-326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099" style="position:absolute;margin-left:195.8pt;margin-top:437.5pt;width:.25pt;height:.5pt;z-index:251736064;mso-position-horizontal-relative:page;mso-position-vertical-relative:page" coordorigin="6908,15435" coordsize="9,17" path="m6908,15435r9,l6917,15452r-9,l6908,1543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0" style="position:absolute;margin-left:179.6pt;margin-top:437.5pt;width:16.2pt;height:.5pt;z-index:251737088;mso-position-horizontal-relative:page;mso-position-vertical-relative:page" coordorigin="6337,15435" coordsize="572,17" path="m6337,15452r571,l6908,15435r-571,l6337,154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1" style="position:absolute;margin-left:179.35pt;margin-top:425.05pt;width:.5pt;height:25.7pt;z-index:251738112;mso-position-horizontal-relative:page;mso-position-vertical-relative:page" coordorigin="6328,14995" coordsize="17,906" path="m6328,15900r17,l6345,14995r-17,l6328,159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2" style="position:absolute;margin-left:134.75pt;margin-top:450.25pt;width:44.9pt;height:.5pt;z-index:251739136;mso-position-horizontal-relative:page;mso-position-vertical-relative:page" coordorigin="4753,15884" coordsize="1584,17" path="m4753,15900r1584,l6337,15884r-1584,l4753,159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3" style="position:absolute;margin-left:134.75pt;margin-top:424.8pt;width:.5pt;height:25.7pt;z-index:251740160;mso-position-horizontal-relative:page;mso-position-vertical-relative:page" coordorigin="4753,14986" coordsize="17,906" path="m4753,15892r17,l4770,14986r-17,l4753,1589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4" type="#_x0000_t202" style="position:absolute;margin-left:145.65pt;margin-top:434.2pt;width:27.45pt;height:10.65pt;z-index:251741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FDIR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5" type="#_x0000_t202" style="position:absolute;margin-left:329pt;margin-top:406.85pt;width:25.85pt;height:10.65pt;z-index:251742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color w:val="000000"/>
                      <w:spacing w:val="7"/>
                      <w:sz w:val="19"/>
                      <w:szCs w:val="19"/>
                    </w:rPr>
                    <w:t>FCM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6" type="#_x0000_t202" style="position:absolute;margin-left:224.75pt;margin-top:406.85pt;width:25.85pt;height:10.65pt;z-index:251743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color w:val="000000"/>
                      <w:spacing w:val="7"/>
                      <w:sz w:val="19"/>
                      <w:szCs w:val="19"/>
                    </w:rPr>
                    <w:t>FDM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7" style="position:absolute;margin-left:303.2pt;margin-top:435.35pt;width:11.3pt;height:6.6pt;z-index:251744256;mso-position-horizontal-relative:page;mso-position-vertical-relative:page" coordorigin="10697,15359" coordsize="398,233" path="m10697,15473r,-93l10701,15359r17,4l11040,15452r55,17l11040,15486r-322,97l10697,15591r,-25l10710,15549r322,-97l11040,15486r-8,l10710,15397r8,-34l10731,15380r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8" style="position:absolute;margin-left:303.2pt;margin-top:438.6pt;width:.95pt;height:2.65pt;z-index:251745280;mso-position-horizontal-relative:page;mso-position-vertical-relative:page" coordorigin="10697,15473" coordsize="34,94" path="m10697,15473r34,l10731,15566r-34,l10697,1547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09" style="position:absolute;margin-left:303.7pt;margin-top:435.95pt;width:9.1pt;height:5.3pt;z-index:251746304;mso-position-horizontal-relative:page;mso-position-vertical-relative:page" coordorigin="10714,15380" coordsize="322,187" path="m10714,15473r,-93l11036,15469r-322,97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0" style="position:absolute;margin-left:303.1pt;margin-top:438.35pt;width:.25pt;height:.5pt;z-index:251747328;mso-position-horizontal-relative:page;mso-position-vertical-relative:page" coordorigin="10693,15464" coordsize="9,17" path="m10693,15481r8,l10701,15464r-8,l10693,1548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1" style="position:absolute;margin-left:260.75pt;margin-top:438.35pt;width:42.35pt;height:.5pt;z-index:251748352;mso-position-horizontal-relative:page;mso-position-vertical-relative:page" coordorigin="9198,15464" coordsize="1495,17" path="m9198,15481r1495,l10693,15464r-1495,l9198,1548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2" style="position:absolute;margin-left:270.8pt;margin-top:428.85pt;width:21.35pt;height:20.05pt;z-index:251749376;mso-position-horizontal-relative:page;mso-position-vertical-relative:page" coordorigin="9554,15130" coordsize="754,707" path="m10308,15486r-5,-72l10278,15346r-34,-59l10197,15236r-54,-43l10079,15160r-72,-22l9931,15130r-76,8l9783,15160r-64,33l9664,15236r-46,51l9584,15346r-21,68l9554,15486r9,67l9584,15621r34,59l9664,15735r55,43l9783,15807r72,22l9931,15837r76,-8l10079,15807r64,-29l10197,15735r47,-55l10278,15621r25,-68l10308,15486e" stroked="f" strokeweight="1pt">
            <v:stroke miterlimit="10" joinstyle="miter"/>
            <w10:wrap anchorx="page" anchory="page"/>
          </v:shape>
        </w:pict>
      </w:r>
      <w:r>
        <w:pict>
          <v:shape id="_x0000_s1113" style="position:absolute;margin-left:270.55pt;margin-top:428.65pt;width:21.85pt;height:20.5pt;z-index:251750400;mso-position-horizontal-relative:page;mso-position-vertical-relative:page" coordorigin="9546,15122" coordsize="771,724" path="m10299,15486r-4,-72l10295,15418r-25,-68l10274,15350r-34,-59l10240,15295r-47,-51l10138,15202r-63,-34l10079,15168r-72,-21l9931,15138r-76,9l9859,15147r-72,21l9723,15202r-55,42l9673,15244r-47,51l9626,15291r-34,59l9571,15418r,-4l9563,15486r8,67l9592,15621r,-4l9626,15676r47,55l9668,15731r55,42l9723,15769r64,30l9859,15820r-4,l9931,15829r76,-9l10079,15799r-4,l10138,15769r,4l10193,15731r47,-55l10274,15617r-4,4l10295,15553r4,-67l10316,15486r-4,67l10312,15558r-26,67l10253,15685r,4l10206,15744r-4,l10147,15786r-64,30l10011,15837r-4,l9931,15846r-76,-9l9783,15816r-5,l9715,15786r-55,-42l9613,15689r,-4l9580,15625r-5,l9554,15558r,-5l9546,15486r8,-72l9575,15346r5,-4l9613,15282r47,-50l9715,15189r,-4l9778,15151r5,l9855,15130r76,-8l10007,15130r4,l10083,15151r64,34l10147,15189r55,43l10206,15232r47,50l10286,15342r,4l10312,15414r4,72e" stroked="f" strokeweight="1pt">
            <v:stroke miterlimit="10" joinstyle="miter"/>
            <w10:wrap anchorx="page" anchory="page"/>
          </v:shape>
        </w:pict>
      </w:r>
      <w:r>
        <w:pict>
          <v:shape id="_x0000_s1114" style="position:absolute;margin-left:291.95pt;margin-top:438.95pt;width:.5pt;height:0;z-index:251751424;mso-position-horizontal-relative:page;mso-position-vertical-relative:page" coordorigin="10299,15486" coordsize="18,0" path="m10299,15486r17,e" stroked="f" strokeweight="1pt">
            <v:stroke miterlimit="10" joinstyle="miter"/>
            <w10:wrap anchorx="page" anchory="page"/>
          </v:shape>
        </w:pict>
      </w:r>
      <w:r>
        <w:pict>
          <v:shape id="_x0000_s1115" style="position:absolute;margin-left:276.8pt;margin-top:434.15pt;width:.5pt;height:.5pt;z-index:251752448;mso-position-horizontal-relative:page;mso-position-vertical-relative:page" coordorigin="9766,15316" coordsize="18,17" path="m9783,15320r-5,-4l9766,15329r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6" style="position:absolute;margin-left:285.95pt;margin-top:443.25pt;width:.5pt;height:.5pt;z-index:251753472;mso-position-horizontal-relative:page;mso-position-vertical-relative:page" coordorigin="10087,15638" coordsize="17,18" path="m10100,15638r4,4l10092,15655r-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7" style="position:absolute;margin-left:276.95pt;margin-top:434.25pt;width:9.35pt;height:9.35pt;z-index:251754496;mso-position-horizontal-relative:page;mso-position-vertical-relative:page" coordorigin="9770,15320" coordsize="331,331" path="m9783,15320r-13,13l10087,15651r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8" style="position:absolute;margin-left:276.8pt;margin-top:443.25pt;width:.5pt;height:.5pt;z-index:251755520;mso-position-horizontal-relative:page;mso-position-vertical-relative:page" coordorigin="9766,15638" coordsize="18,18" path="m9770,15638r-4,4l9778,15655r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19" style="position:absolute;margin-left:285.95pt;margin-top:434.15pt;width:.5pt;height:.5pt;z-index:251756544;mso-position-horizontal-relative:page;mso-position-vertical-relative:page" coordorigin="10087,15316" coordsize="17,17" path="m10087,15320r5,-4l10104,15329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0" style="position:absolute;margin-left:276.95pt;margin-top:434.25pt;width:9.35pt;height:9.35pt;z-index:251757568;mso-position-horizontal-relative:page;mso-position-vertical-relative:page" coordorigin="9770,15320" coordsize="331,331" path="m9770,15638r13,13l10100,15333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1" style="position:absolute;margin-left:270.55pt;margin-top:428.65pt;width:21.85pt;height:20.5pt;z-index:251758592;mso-position-horizontal-relative:page;mso-position-vertical-relative:page" coordorigin="9546,15122" coordsize="771,724" path="m10299,15486r-4,-72l10295,15418r-25,-68l10274,15350r-34,-59l10240,15295r-47,-51l10138,15202r-63,-34l10079,15168r-72,-21l9931,15138r-76,9l9859,15147r-72,21l9723,15202r-55,42l9673,15244r-47,51l9626,15291r-34,59l9571,15418r,-4l9563,15486r8,67l9592,15621r,-4l9626,15676r47,55l9668,15731r55,42l9723,15769r64,30l9859,15820r-4,l9931,15829r76,-9l10079,15799r-4,l10138,15769r,4l10193,15731r47,-55l10274,15617r-4,4l10295,15553r4,-67l10316,15486r-4,67l10312,15558r-26,67l10253,15685r,4l10206,15744r-4,l10147,15786r-64,30l10011,15837r-4,l9931,15846r-76,-9l9783,15816r-5,l9715,15786r-55,-42l9613,15689r,-4l9580,15625r-5,l9554,15558r,-5l9546,15486r8,-72l9575,15346r5,-4l9613,15282r47,-50l9715,15189r,-4l9778,15151r5,l9855,15130r76,-8l10007,15130r4,l10083,15151r64,34l10147,15189r55,43l10206,15232r47,50l10286,15342r,4l10312,15414r4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2" style="position:absolute;margin-left:291.95pt;margin-top:438.95pt;width:.5pt;height:0;z-index:251759616;mso-position-horizontal-relative:page;mso-position-vertical-relative:page" coordorigin="10299,15486" coordsize="18,0" path="m10299,15486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3" style="position:absolute;margin-left:303.2pt;margin-top:462.25pt;width:11.4pt;height:6.5pt;z-index:251760640;mso-position-horizontal-relative:page;mso-position-vertical-relative:page" coordorigin="10697,16307" coordsize="403,229" path="m10697,16421r,-114l10718,16311r322,93l11099,16421r-59,17l10718,16531r-21,4l10697,16514r13,-17l11032,16404r8,34l11032,16438r-322,-93l10718,16311r13,17l10731,16421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4" style="position:absolute;margin-left:303.2pt;margin-top:465.45pt;width:.95pt;height:2.65pt;z-index:251761664;mso-position-horizontal-relative:page;mso-position-vertical-relative:page" coordorigin="10697,16421" coordsize="34,94" path="m10697,16421r34,l10731,16514r-34,l10697,1642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5" style="position:absolute;margin-left:303.7pt;margin-top:462.85pt;width:9.1pt;height:5.3pt;z-index:251762688;mso-position-horizontal-relative:page;mso-position-vertical-relative:page" coordorigin="10714,16328" coordsize="322,187" path="m10714,16421r,-93l11036,16421r-322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6" style="position:absolute;margin-left:303.1pt;margin-top:465.25pt;width:.25pt;height:.5pt;z-index:251763712;mso-position-horizontal-relative:page;mso-position-vertical-relative:page" coordorigin="10693,16413" coordsize="9,17" path="m10693,16430r8,l10701,16413r-8,l10693,1643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7" style="position:absolute;margin-left:260.75pt;margin-top:465.25pt;width:42.35pt;height:.5pt;z-index:251764736;mso-position-horizontal-relative:page;mso-position-vertical-relative:page" coordorigin="9198,16413" coordsize="1495,17" path="m9198,16430r1495,l10693,16413r-1495,l9198,1643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28" style="position:absolute;margin-left:270.8pt;margin-top:455.15pt;width:21.35pt;height:20.05pt;z-index:251765760;mso-position-horizontal-relative:page;mso-position-vertical-relative:page" coordorigin="9554,16057" coordsize="754,707" path="m10308,16409r-5,-72l10278,16273r-34,-59l10197,16159r-54,-43l10079,16083r-72,-17l9931,16057r-76,9l9783,16083r-64,33l9664,16159r-46,55l9584,16273r-21,64l9554,16409r9,71l9584,16548r34,60l9664,16658r55,43l9783,16734r72,22l9931,16764r76,-8l10079,16734r64,-33l10197,16658r47,-50l10278,16548r25,-68l10308,16409e" stroked="f" strokeweight="1pt">
            <v:stroke miterlimit="10" joinstyle="miter"/>
            <w10:wrap anchorx="page" anchory="page"/>
          </v:shape>
        </w:pict>
      </w:r>
      <w:r>
        <w:pict>
          <v:shape id="_x0000_s1129" style="position:absolute;margin-left:270.55pt;margin-top:454.9pt;width:21.85pt;height:20.5pt;z-index:251766784;mso-position-horizontal-relative:page;mso-position-vertical-relative:page" coordorigin="9546,16049" coordsize="771,724" path="m10299,16409r-4,-72l10295,16341r-25,-64l10274,16277r-34,-59l10240,16222r-47,-55l10138,16125r-63,-34l10079,16091r-72,-17l9931,16066r-76,8l9859,16074r-72,17l9723,16125r-55,42l9673,16167r-47,55l9626,16218r-34,59l9571,16341r,-4l9563,16409r8,71l9592,16548r,-4l9626,16603r47,51l9668,16654r55,42l9723,16692r64,34l9859,16747r-4,l9931,16756r76,-9l10079,16726r-4,l10138,16692r,4l10193,16654r47,-51l10274,16544r-4,4l10295,16480r4,-71l10316,16409r-4,71l10312,16485r-26,67l10253,16612r,4l10206,16667r-4,l10147,16709r-64,34l10011,16764r-4,l9931,16773r-76,-9l9783,16743r-5,l9715,16709r-55,-42l9613,16616r,-4l9580,16552r-5,l9554,16485r,-5l9546,16409r8,-72l9575,16273r5,-4l9613,16209r47,-55l9715,16112r,-4l9778,16074r5,l9855,16057r76,-8l10007,16057r4,l10083,16074r64,34l10147,16112r55,42l10206,16154r47,55l10286,16269r,4l10312,16337r4,72e" stroked="f" strokeweight="1pt">
            <v:stroke miterlimit="10" joinstyle="miter"/>
            <w10:wrap anchorx="page" anchory="page"/>
          </v:shape>
        </w:pict>
      </w:r>
      <w:r>
        <w:pict>
          <v:shape id="_x0000_s1130" style="position:absolute;margin-left:291.95pt;margin-top:465.1pt;width:.5pt;height:0;z-index:251767808;mso-position-horizontal-relative:page;mso-position-vertical-relative:page" coordorigin="10299,16409" coordsize="18,0" path="m10299,16409r17,e" stroked="f" strokeweight="1pt">
            <v:stroke miterlimit="10" joinstyle="miter"/>
            <w10:wrap anchorx="page" anchory="page"/>
          </v:shape>
        </w:pict>
      </w:r>
      <w:r>
        <w:pict>
          <v:shape id="_x0000_s1131" style="position:absolute;margin-left:276.8pt;margin-top:460.45pt;width:.5pt;height:.5pt;z-index:251768832;mso-position-horizontal-relative:page;mso-position-vertical-relative:page" coordorigin="9766,16243" coordsize="18,17" path="m9783,16248r-5,-5l9766,16256r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2" style="position:absolute;margin-left:285.95pt;margin-top:469.55pt;width:.5pt;height:.5pt;z-index:251769856;mso-position-horizontal-relative:page;mso-position-vertical-relative:page" coordorigin="10087,16565" coordsize="17,18" path="m10100,16565r4,4l10092,16582r-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3" style="position:absolute;margin-left:276.95pt;margin-top:460.55pt;width:9.35pt;height:9.35pt;z-index:251770880;mso-position-horizontal-relative:page;mso-position-vertical-relative:page" coordorigin="9770,16248" coordsize="331,331" path="m9783,16248r-13,12l10087,16578r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4" style="position:absolute;margin-left:276.8pt;margin-top:469.55pt;width:.5pt;height:.5pt;z-index:251771904;mso-position-horizontal-relative:page;mso-position-vertical-relative:page" coordorigin="9766,16565" coordsize="18,18" path="m9770,16565r-4,4l9778,16582r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5" style="position:absolute;margin-left:285.95pt;margin-top:460.45pt;width:.5pt;height:.5pt;z-index:251772928;mso-position-horizontal-relative:page;mso-position-vertical-relative:page" coordorigin="10087,16243" coordsize="17,17" path="m10087,16248r5,-5l10104,16256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6" style="position:absolute;margin-left:276.95pt;margin-top:460.55pt;width:9.35pt;height:9.35pt;z-index:251773952;mso-position-horizontal-relative:page;mso-position-vertical-relative:page" coordorigin="9770,16248" coordsize="331,331" path="m9770,16565r13,13l10100,16260r-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7" style="position:absolute;margin-left:270.55pt;margin-top:454.9pt;width:21.85pt;height:20.5pt;z-index:251774976;mso-position-horizontal-relative:page;mso-position-vertical-relative:page" coordorigin="9546,16049" coordsize="771,724" path="m10299,16409r-4,-72l10295,16341r-25,-64l10274,16277r-34,-59l10240,16222r-47,-55l10138,16125r-63,-34l10079,16091r-72,-17l9931,16066r-76,8l9859,16074r-72,17l9723,16125r-55,42l9673,16167r-47,55l9626,16218r-34,59l9571,16341r,-4l9563,16409r8,71l9592,16548r,-4l9626,16603r47,51l9668,16654r55,42l9723,16692r64,34l9859,16747r-4,l9931,16756r76,-9l10079,16726r-4,l10138,16692r,4l10193,16654r47,-51l10274,16544r-4,4l10295,16480r4,-71l10316,16409r-4,71l10312,16485r-26,67l10253,16612r,4l10206,16667r-4,l10147,16709r-64,34l10011,16764r-4,l9931,16773r-76,-9l9783,16743r-5,l9715,16709r-55,-42l9613,16616r,-4l9580,16552r-5,l9554,16485r,-5l9546,16409r8,-72l9575,16273r5,-4l9613,16209r47,-55l9715,16112r,-4l9778,16074r5,l9855,16057r76,-8l10007,16057r4,l10083,16074r64,34l10147,16112r55,42l10206,16154r47,55l10286,16269r,4l10312,16337r4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8" style="position:absolute;margin-left:291.95pt;margin-top:465.1pt;width:.5pt;height:0;z-index:251776000;mso-position-horizontal-relative:page;mso-position-vertical-relative:page" coordorigin="10299,16409" coordsize="18,0" path="m10299,16409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39" style="position:absolute;margin-left:303.2pt;margin-top:489.25pt;width:11.4pt;height:6.5pt;z-index:251777024;mso-position-horizontal-relative:page;mso-position-vertical-relative:page" coordorigin="10697,17259" coordsize="403,229" path="m10697,17374r,-115l10718,17264r322,93l11099,17374r-59,17l10718,17484r-21,4l10697,17467r13,-17l11032,17357r8,34l11032,17391r-322,-93l10718,17264r13,17l10731,1737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0" style="position:absolute;margin-left:303.2pt;margin-top:492.45pt;width:.95pt;height:2.65pt;z-index:251778048;mso-position-horizontal-relative:page;mso-position-vertical-relative:page" coordorigin="10697,17374" coordsize="34,94" path="m10697,17374r34,l10731,17467r-34,l10697,1737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1" style="position:absolute;margin-left:303.7pt;margin-top:489.85pt;width:9.1pt;height:5.3pt;z-index:251779072;mso-position-horizontal-relative:page;mso-position-vertical-relative:page" coordorigin="10714,17281" coordsize="322,187" path="m10714,17374r,-93l11036,17374r-322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2" style="position:absolute;margin-left:303.1pt;margin-top:492.25pt;width:.25pt;height:.5pt;z-index:251780096;mso-position-horizontal-relative:page;mso-position-vertical-relative:page" coordorigin="10693,17365" coordsize="9,18" path="m10693,17382r8,l10701,17365r-8,l10693,1738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3" style="position:absolute;margin-left:260.75pt;margin-top:492.25pt;width:42.35pt;height:.5pt;z-index:251781120;mso-position-horizontal-relative:page;mso-position-vertical-relative:page" coordorigin="9198,17365" coordsize="1495,18" path="m9198,17382r1495,l10693,17365r-1495,l9198,1738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4" style="position:absolute;margin-left:270.8pt;margin-top:483.25pt;width:21.35pt;height:20.05pt;z-index:251782144;mso-position-horizontal-relative:page;mso-position-vertical-relative:page" coordorigin="9554,17048" coordsize="754,708" path="m10308,17399r-5,-68l10278,17264r-34,-60l10197,17154r-54,-47l10079,17077r-72,-21l9931,17048r-76,8l9783,17077r-64,30l9664,17154r-46,50l9584,17264r-21,67l9554,17399r9,72l9584,17539r34,59l9664,17649r55,46l9783,17725r72,21l9931,17755r76,-9l10079,17725r64,-30l10197,17649r47,-51l10278,17539r25,-68l10308,17399e" stroked="f" strokeweight="1pt">
            <v:stroke miterlimit="10" joinstyle="miter"/>
            <w10:wrap anchorx="page" anchory="page"/>
          </v:shape>
        </w:pict>
      </w:r>
      <w:r>
        <w:pict>
          <v:shape id="_x0000_s1145" style="position:absolute;margin-left:270.55pt;margin-top:483pt;width:21.85pt;height:20.5pt;z-index:251783168;mso-position-horizontal-relative:page;mso-position-vertical-relative:page" coordorigin="9546,17039" coordsize="771,724" path="m10299,17399r-4,-68l10295,17336r-25,-68l10274,17268r-34,-59l10240,17213r-47,-51l10138,17115r-63,-29l10079,17086r-72,-21l9931,17056r-76,9l9859,17065r-72,21l9723,17115r5,l9673,17162r-47,51l9626,17209r-34,59l9571,17336r,-5l9563,17399r8,72l9592,17539r,-4l9626,17594r47,51l9728,17691r-5,-4l9787,17717r72,21l9855,17738r76,8l10007,17738r72,-21l10075,17717r63,-30l10138,17691r55,-46l10240,17594r34,-59l10270,17539r25,-68l10299,17399r17,l10312,17471r,4l10286,17543r-33,59l10253,17607r-47,50l10151,17704r-4,l10083,17733r-72,22l10007,17755r-76,8l9855,17755r-72,-22l9778,17733r-63,-29l9660,17657r-47,-50l9613,17602r-33,-59l9575,17543r-21,-68l9554,17471r-8,-72l9554,17331r21,-67l9580,17259r33,-59l9660,17149r55,-46l9715,17098r63,-29l9783,17069r72,-21l9931,17039r76,9l10011,17048r72,21l10147,17098r4,5l10206,17149r47,51l10286,17259r,5l10312,17331r4,68e" stroked="f" strokeweight="1pt">
            <v:stroke miterlimit="10" joinstyle="miter"/>
            <w10:wrap anchorx="page" anchory="page"/>
          </v:shape>
        </w:pict>
      </w:r>
      <w:r>
        <w:pict>
          <v:shape id="_x0000_s1146" style="position:absolute;margin-left:291.95pt;margin-top:493.2pt;width:.5pt;height:0;z-index:251784192;mso-position-horizontal-relative:page;mso-position-vertical-relative:page" coordorigin="10299,17399" coordsize="18,0" path="m10299,17399r17,e" stroked="f" strokeweight="1pt">
            <v:stroke miterlimit="10" joinstyle="miter"/>
            <w10:wrap anchorx="page" anchory="page"/>
          </v:shape>
        </w:pict>
      </w:r>
      <w:r>
        <w:pict>
          <v:shape id="_x0000_s1147" style="position:absolute;margin-left:276.8pt;margin-top:488.5pt;width:.5pt;height:.5pt;z-index:251785216;mso-position-horizontal-relative:page;mso-position-vertical-relative:page" coordorigin="9766,17234" coordsize="18,17" path="m9783,17238r-5,-4l9766,17247r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8" style="position:absolute;margin-left:285.95pt;margin-top:497.65pt;width:.5pt;height:.5pt;z-index:251786240;mso-position-horizontal-relative:page;mso-position-vertical-relative:page" coordorigin="10087,17556" coordsize="17,18" path="m10100,17556r4,4l10092,17573r-5,-5e" fillcolor="black" stroked="f" strokeweight="1pt">
            <v:stroke miterlimit="10" joinstyle="miter"/>
            <w10:wrap anchorx="page" anchory="page"/>
          </v:shape>
        </w:pict>
      </w:r>
      <w:r>
        <w:pict>
          <v:shape id="_x0000_s1149" style="position:absolute;margin-left:276.95pt;margin-top:488.65pt;width:9.35pt;height:9.35pt;z-index:251787264;mso-position-horizontal-relative:page;mso-position-vertical-relative:page" coordorigin="9770,17238" coordsize="331,331" path="m9783,17238r-13,13l10087,17568r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0" style="position:absolute;margin-left:276.8pt;margin-top:497.65pt;width:.5pt;height:.5pt;z-index:251788288;mso-position-horizontal-relative:page;mso-position-vertical-relative:page" coordorigin="9766,17556" coordsize="18,18" path="m9770,17556r-4,4l9778,17573r5,-5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1" style="position:absolute;margin-left:285.95pt;margin-top:488.5pt;width:.5pt;height:.5pt;z-index:251789312;mso-position-horizontal-relative:page;mso-position-vertical-relative:page" coordorigin="10087,17234" coordsize="17,17" path="m10087,17238r5,-4l10104,17247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2" style="position:absolute;margin-left:276.95pt;margin-top:488.65pt;width:9.35pt;height:9.35pt;z-index:251790336;mso-position-horizontal-relative:page;mso-position-vertical-relative:page" coordorigin="9770,17238" coordsize="331,331" path="m9770,17556r13,12l10100,17251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3" style="position:absolute;margin-left:270.55pt;margin-top:483pt;width:21.85pt;height:20.5pt;z-index:251791360;mso-position-horizontal-relative:page;mso-position-vertical-relative:page" coordorigin="9546,17039" coordsize="771,724" path="m10299,17399r-4,-68l10295,17336r-25,-68l10274,17268r-34,-59l10240,17213r-47,-51l10138,17115r-63,-29l10079,17086r-72,-21l9931,17056r-76,9l9859,17065r-72,21l9723,17115r5,l9673,17162r-47,51l9626,17209r-34,59l9571,17336r,-5l9563,17399r8,72l9592,17539r,-4l9626,17594r47,51l9728,17691r-5,-4l9787,17717r72,21l9855,17738r76,8l10007,17738r72,-21l10075,17717r63,-30l10138,17691r55,-46l10240,17594r34,-59l10270,17539r25,-68l10299,17399r17,l10312,17471r,4l10286,17543r-33,59l10253,17607r-47,50l10151,17704r-4,l10083,17733r-72,22l10007,17755r-76,8l9855,17755r-72,-22l9778,17733r-63,-29l9660,17657r-47,-50l9613,17602r-33,-59l9575,17543r-21,-68l9554,17471r-8,-72l9554,17331r21,-67l9580,17259r33,-59l9660,17149r55,-46l9715,17098r63,-29l9783,17069r72,-21l9931,17039r76,9l10011,17048r72,21l10147,17098r4,5l10206,17149r47,51l10286,17259r,5l10312,17331r4,68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4" style="position:absolute;margin-left:291.95pt;margin-top:493.2pt;width:.5pt;height:0;z-index:251792384;mso-position-horizontal-relative:page;mso-position-vertical-relative:page" coordorigin="10299,17399" coordsize="18,0" path="m10299,17399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5" style="position:absolute;margin-left:303.2pt;margin-top:561.25pt;width:11.3pt;height:6.7pt;z-index:251793408;mso-position-horizontal-relative:page;mso-position-vertical-relative:page" coordorigin="10697,19799" coordsize="398,238" path="m10697,19914r,-115l10718,19804r322,93l11095,19914r-55,17l10718,20028r-21,8l10697,20011r13,-17l11032,19897r8,34l11032,19931r-322,-94l10718,19804r13,17l10731,1991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6" style="position:absolute;margin-left:303.2pt;margin-top:564.45pt;width:.95pt;height:2.75pt;z-index:251794432;mso-position-horizontal-relative:page;mso-position-vertical-relative:page" coordorigin="10697,19914" coordsize="34,98" path="m10697,19914r34,l10731,20011r-34,l10697,1991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7" style="position:absolute;margin-left:303.7pt;margin-top:561.85pt;width:9.1pt;height:5.4pt;z-index:251795456;mso-position-horizontal-relative:page;mso-position-vertical-relative:page" coordorigin="10714,19821" coordsize="322,191" path="m10714,19914r,-93l11036,19914r-322,97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8" style="position:absolute;margin-left:303.1pt;margin-top:564.25pt;width:.25pt;height:.5pt;z-index:251796480;mso-position-horizontal-relative:page;mso-position-vertical-relative:page" coordorigin="10693,19905" coordsize="9,18" path="m10693,19922r8,l10701,19905r-8,l10693,1992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59" style="position:absolute;margin-left:260.75pt;margin-top:564.25pt;width:42.35pt;height:.5pt;z-index:251797504;mso-position-horizontal-relative:page;mso-position-vertical-relative:page" coordorigin="9198,19905" coordsize="1495,18" path="m9198,19922r1495,l10693,19905r-1495,l9198,1992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0" style="position:absolute;margin-left:270.8pt;margin-top:554.75pt;width:21.35pt;height:19.9pt;z-index:251798528;mso-position-horizontal-relative:page;mso-position-vertical-relative:page" coordorigin="9554,19571" coordsize="754,703" path="m10308,19922r-5,-72l10278,19782r-34,-59l10197,19672r-54,-42l10079,19596r-72,-21l9931,19571r-76,4l9783,19596r-64,34l9664,19672r-46,51l9584,19782r-21,68l9554,19922r9,72l9584,20058r34,59l9664,20172r55,42l9783,20248r72,21l9931,20274r76,-5l10079,20248r64,-34l10197,20172r47,-55l10278,20058r25,-64l10308,19922e" stroked="f" strokeweight="1pt">
            <v:stroke miterlimit="10" joinstyle="miter"/>
            <w10:wrap anchorx="page" anchory="page"/>
          </v:shape>
        </w:pict>
      </w:r>
      <w:r>
        <w:pict>
          <v:shape id="_x0000_s1161" style="position:absolute;margin-left:270.55pt;margin-top:554.5pt;width:21.85pt;height:20.4pt;z-index:251799552;mso-position-horizontal-relative:page;mso-position-vertical-relative:page" coordorigin="9546,19562" coordsize="771,720" path="m10299,19922r-4,-72l10295,19854r-25,-67l10274,19787r-34,-60l10240,19732r-47,-51l10138,19639r-63,-34l10079,19605r-72,-21l9931,19579r-76,5l9859,19584r-72,21l9723,19639r-55,42l9673,19681r-47,51l9626,19727r-34,60l9571,19854r,-4l9563,19922r8,72l9592,20058r,-5l9626,20113r47,55l9668,20168r55,42l9723,20206r64,34l9859,20261r-4,l9931,20265r76,-4l10079,20240r-4,l10138,20206r,4l10193,20168r47,-55l10274,20053r-4,5l10295,19994r4,-72l10316,19922r-4,72l10312,19998r-26,64l10253,20121r,4l10206,20180r-4,l10147,20223r-64,34l10011,20278r-4,l9931,20282r-76,-4l9783,20257r-5,l9715,20223r-55,-43l9613,20125r,-4l9580,20062r-5,l9554,19998r,-4l9546,19922r8,-72l9575,19782r5,-4l9613,19719r47,-51l9715,19626r,-4l9778,19588r5,l9855,19567r76,-5l10007,19567r4,l10083,19588r64,34l10147,19626r55,42l10206,19668r47,51l10286,19778r,4l10312,19850r4,72e" stroked="f" strokeweight="1pt">
            <v:stroke miterlimit="10" joinstyle="miter"/>
            <w10:wrap anchorx="page" anchory="page"/>
          </v:shape>
        </w:pict>
      </w:r>
      <w:r>
        <w:pict>
          <v:shape id="_x0000_s1162" style="position:absolute;margin-left:291.95pt;margin-top:564.7pt;width:.5pt;height:0;z-index:251800576;mso-position-horizontal-relative:page;mso-position-vertical-relative:page" coordorigin="10299,19922" coordsize="18,0" path="m10299,19922r17,e" stroked="f" strokeweight="1pt">
            <v:stroke miterlimit="10" joinstyle="miter"/>
            <w10:wrap anchorx="page" anchory="page"/>
          </v:shape>
        </w:pict>
      </w:r>
      <w:r>
        <w:pict>
          <v:shape id="_x0000_s1163" style="position:absolute;margin-left:276.8pt;margin-top:559.9pt;width:.5pt;height:.5pt;z-index:251801600;mso-position-horizontal-relative:page;mso-position-vertical-relative:page" coordorigin="9766,19753" coordsize="18,18" path="m9783,19757r-5,-4l9766,19765r4,5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4" style="position:absolute;margin-left:285.95pt;margin-top:569.05pt;width:.5pt;height:.5pt;z-index:251802624;mso-position-horizontal-relative:page;mso-position-vertical-relative:page" coordorigin="10087,20075" coordsize="17,17" path="m10100,20075r4,4l10092,20091r-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5" style="position:absolute;margin-left:276.95pt;margin-top:560.05pt;width:9.35pt;height:9.35pt;z-index:251803648;mso-position-horizontal-relative:page;mso-position-vertical-relative:page" coordorigin="9770,19757" coordsize="331,331" path="m9783,19757r-13,13l10087,20087r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6" style="position:absolute;margin-left:276.8pt;margin-top:569.05pt;width:.5pt;height:.5pt;z-index:251804672;mso-position-horizontal-relative:page;mso-position-vertical-relative:page" coordorigin="9766,20075" coordsize="18,17" path="m9770,20075r-4,4l9778,20091r5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7" style="position:absolute;margin-left:285.95pt;margin-top:559.9pt;width:.5pt;height:.5pt;z-index:251805696;mso-position-horizontal-relative:page;mso-position-vertical-relative:page" coordorigin="10087,19753" coordsize="17,18" path="m10087,19757r5,-4l10104,19765r-4,5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8" style="position:absolute;margin-left:276.95pt;margin-top:560.05pt;width:9.35pt;height:9.35pt;z-index:251806720;mso-position-horizontal-relative:page;mso-position-vertical-relative:page" coordorigin="9770,19757" coordsize="331,331" path="m9770,20075r13,12l10100,19770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69" style="position:absolute;margin-left:270.55pt;margin-top:554.5pt;width:21.85pt;height:20.4pt;z-index:251807744;mso-position-horizontal-relative:page;mso-position-vertical-relative:page" coordorigin="9546,19562" coordsize="771,720" path="m10299,19922r-4,-72l10295,19854r-25,-67l10274,19787r-34,-60l10240,19732r-47,-51l10138,19639r-63,-34l10079,19605r-72,-21l9931,19579r-76,5l9859,19584r-72,21l9723,19639r-55,42l9673,19681r-47,51l9626,19727r-34,60l9571,19854r,-4l9563,19922r8,72l9592,20058r,-5l9626,20113r47,55l9668,20168r55,42l9723,20206r64,34l9859,20261r-4,l9931,20265r76,-4l10079,20240r-4,l10138,20206r,4l10193,20168r47,-55l10274,20053r-4,5l10295,19994r4,-72l10316,19922r-4,72l10312,19998r-26,64l10253,20121r,4l10206,20180r-4,l10147,20223r-64,34l10011,20278r-4,l9931,20282r-76,-4l9783,20257r-5,l9715,20223r-55,-43l9613,20125r,-4l9580,20062r-5,l9554,19998r,-4l9546,19922r8,-72l9575,19782r5,-4l9613,19719r47,-51l9715,19626r,-4l9778,19588r5,l9855,19567r76,-5l10007,19567r4,l10083,19588r64,34l10147,19626r55,42l10206,19668r47,51l10286,19778r,4l10312,19850r4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0" style="position:absolute;margin-left:291.95pt;margin-top:564.7pt;width:.5pt;height:0;z-index:251808768;mso-position-horizontal-relative:page;mso-position-vertical-relative:page" coordorigin="10299,19922" coordsize="18,0" path="m10299,19922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1" style="position:absolute;margin-left:230.35pt;margin-top:447.7pt;width:6.6pt;height:11.4pt;z-index:251809792;mso-position-horizontal-relative:page;mso-position-vertical-relative:page" coordorigin="8127,15795" coordsize="233,403" path="m8246,15795r114,l8356,15816r-93,326l8246,16197r-17,-55l8132,15816r-5,-21l8149,15795r16,12l8263,16133r-34,9l8229,16133r93,-326l8356,15816r-17,13l8246,15829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2" style="position:absolute;margin-left:230.95pt;margin-top:447.7pt;width:2.75pt;height:.95pt;z-index:251810816;mso-position-horizontal-relative:page;mso-position-vertical-relative:page" coordorigin="8149,15795" coordsize="98,34" path="m8149,15795r97,l8246,15829r-97,l8149,1579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3" style="position:absolute;margin-left:230.95pt;margin-top:448.2pt;width:5.4pt;height:9.25pt;z-index:251811840;mso-position-horizontal-relative:page;mso-position-vertical-relative:page" coordorigin="8149,15812" coordsize="191,327" path="m8246,15812r93,l8246,16138r-97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4" style="position:absolute;margin-left:233.5pt;margin-top:444.6pt;width:.5pt;height:.25pt;z-index:251812864;mso-position-horizontal-relative:page;mso-position-vertical-relative:page" coordorigin="8238,15685" coordsize="17,9" path="m8238,15693r16,l8254,15685r-16,l8238,1569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5" style="position:absolute;margin-left:233.5pt;margin-top:447.7pt;width:.5pt;height:.25pt;z-index:251813888;mso-position-horizontal-relative:page;mso-position-vertical-relative:page" coordorigin="8238,15795" coordsize="17,9" path="m8238,15795r16,l8254,15803r-16,l8238,1579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6" style="position:absolute;margin-left:233.5pt;margin-top:444.85pt;width:.5pt;height:2.9pt;z-index:251814912;mso-position-horizontal-relative:page;mso-position-vertical-relative:page" coordorigin="8238,15693" coordsize="17,102" path="m8238,15693r16,l8254,15795r-16,l8238,1569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7" style="position:absolute;margin-left:340.05pt;margin-top:515.85pt;width:3.25pt;height:2.75pt;z-index:251815936;mso-position-horizontal-relative:page;mso-position-vertical-relative:page" coordorigin="11997,18199" coordsize="115,98" path="m12111,18250r-4,-21l12094,18212r-38,-13l12014,18212r-13,17l11997,18250r4,17l12014,18284r42,13l12094,18284r13,-17l12111,18250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8" style="position:absolute;margin-left:339.8pt;margin-top:515.65pt;width:3.7pt;height:3.25pt;z-index:251816960;mso-position-horizontal-relative:page;mso-position-vertical-relative:page" coordorigin="11988,18191" coordsize="132,115" path="m12103,18254r-5,-21l12103,18233r-13,-17l12094,18220r-38,-12l12060,18208r-42,12l12022,18216r-13,17l12005,18254r,-4l12009,18267r,-4l12022,18280r-4,-5l12060,18288r-4,l12094,18275r-4,5l12103,18263r-5,4l12103,18250r16,4l12115,18271r-12,17l12098,18292r-38,13l12056,18305r-42,-13l12009,18288r-12,-17l11992,18271r-4,-17l11988,18250r4,-21l11997,18225r12,-17l12014,18203r42,-12l12060,18191r38,12l12103,18208r12,17l12115,18229r4,21e" fillcolor="black" stroked="f" strokeweight="1pt">
            <v:stroke miterlimit="10" joinstyle="miter"/>
            <w10:wrap anchorx="page" anchory="page"/>
          </v:shape>
        </w:pict>
      </w:r>
      <w:r>
        <w:pict>
          <v:shape id="_x0000_s1179" style="position:absolute;margin-left:343.05pt;margin-top:517.3pt;width:.5pt;height:.1pt;z-index:251817984;mso-position-horizontal-relative:page;mso-position-vertical-relative:page" coordorigin="12103,18250" coordsize="17,5" path="m12103,18250r,4l12119,18250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0" style="position:absolute;margin-left:340.05pt;margin-top:524.75pt;width:3.25pt;height:2.75pt;z-index:251819008;mso-position-horizontal-relative:page;mso-position-vertical-relative:page" coordorigin="11997,18512" coordsize="115,98" path="m12111,18563r-4,-21l12094,18529r-38,-17l12014,18529r-13,13l11997,18563r4,17l12014,18597r42,13l12094,18597r13,-17l12111,185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1" style="position:absolute;margin-left:339.8pt;margin-top:524.5pt;width:3.7pt;height:3.25pt;z-index:251820032;mso-position-horizontal-relative:page;mso-position-vertical-relative:page" coordorigin="11988,18504" coordsize="132,115" path="m12103,18567r-5,-21l12103,18551r-13,-13l12052,18521r8,l12018,18538r4,l12009,18551r,-5l12005,18567r,-4l12009,18580r,-4l12022,18593r-4,-4l12060,18601r-4,l12094,18589r-4,4l12103,18576r-5,4l12103,18563r16,4l12115,18584r-12,17l12098,18606r-38,12l12056,18618r-42,-12l12009,18601r-12,-17l11992,18584r-4,-17l11988,18563r4,-21l12014,18521r42,-17l12060,18504r38,17l12115,18538r,4l12119,185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2" style="position:absolute;margin-left:343.05pt;margin-top:526.2pt;width:.5pt;height:.1pt;z-index:251821056;mso-position-horizontal-relative:page;mso-position-vertical-relative:page" coordorigin="12103,18563" coordsize="17,5" path="m12103,18563r,4l12119,1856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3" style="position:absolute;margin-left:340.05pt;margin-top:533.75pt;width:3.25pt;height:2.75pt;z-index:251822080;mso-position-horizontal-relative:page;mso-position-vertical-relative:page" coordorigin="11997,18830" coordsize="115,98" path="m12111,18876r-4,-16l12094,18847r-38,-17l12014,18847r-13,13l11997,18876r4,22l12014,18910r42,17l12094,18910r13,-12l12111,188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4" style="position:absolute;margin-left:339.8pt;margin-top:533.5pt;width:3.7pt;height:3.25pt;z-index:251823104;mso-position-horizontal-relative:page;mso-position-vertical-relative:page" coordorigin="11988,18821" coordsize="132,115" path="m12103,18881r-5,-17l12103,18868r-13,-13l12052,18838r8,l12018,18855r4,l12009,18868r,-4l12005,18881r,-5l12009,18898r,-5l12022,18906r-4,-4l12060,18919r-8,l12090,18902r,4l12103,18893r-5,5l12103,18876r16,5l12115,18902r,4l12103,18919r-5,l12060,18936r-4,l12014,18919r-5,l11992,18902r-4,-21l11988,18876r4,-16l12014,18838r42,-17l12060,18821r38,17l12115,18855r,5l12119,188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5" style="position:absolute;margin-left:343.05pt;margin-top:535.05pt;width:.5pt;height:.1pt;z-index:251824128;mso-position-horizontal-relative:page;mso-position-vertical-relative:page" coordorigin="12103,18876" coordsize="17,5" path="m12103,18876r,5l12119,18876r,5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6" style="position:absolute;margin-left:314.75pt;margin-top:451.8pt;width:54pt;height:.5pt;z-index:251825152;mso-position-horizontal-relative:page;mso-position-vertical-relative:page" coordorigin="11103,15939" coordsize="1905,17" path="m11103,15939r1905,l13008,15955r-1905,l11103,15939r,16l11103,15939r1905,l13008,15955r-1905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7" style="position:absolute;margin-left:314.75pt;margin-top:451.8pt;width:54.25pt;height:.5pt;z-index:251826176;mso-position-horizontal-relative:page;mso-position-vertical-relative:page" coordorigin="11103,15939" coordsize="1914,17" path="m11103,15955r1914,l13017,15939r-1914,l11103,1595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8" style="position:absolute;margin-left:314.75pt;margin-top:478.8pt;width:53.65pt;height:.5pt;z-index:251827200;mso-position-horizontal-relative:page;mso-position-vertical-relative:page" coordorigin="11103,16891" coordsize="1893,17" path="m11103,16891r1893,l12996,16908r-1893,l11103,16891r,17l11103,16891r1893,l12996,16908r-1893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89" style="position:absolute;margin-left:314.75pt;margin-top:478.8pt;width:54.25pt;height:.5pt;z-index:251828224;mso-position-horizontal-relative:page;mso-position-vertical-relative:page" coordorigin="11103,16891" coordsize="1914,17" path="m11103,16908r1914,l13017,16891r-1914,l11103,1690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0" style="position:absolute;margin-left:314.75pt;margin-top:505.8pt;width:54pt;height:.5pt;z-index:251829248;mso-position-horizontal-relative:page;mso-position-vertical-relative:page" coordorigin="11103,17844" coordsize="1905,17" path="m11103,17844r1905,l13008,17861r-1905,l11103,17844r,17l11103,17844r1905,l13008,17861r-1905,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1" style="position:absolute;margin-left:368.5pt;margin-top:479.05pt;width:.5pt;height:27.25pt;z-index:251830272;mso-position-horizontal-relative:page;mso-position-vertical-relative:page" coordorigin="13000,16900" coordsize="17,961" path="m13000,17861r17,l13017,16900r-17,l13000,1786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2" style="position:absolute;margin-left:314.5pt;margin-top:505.8pt;width:54.25pt;height:.5pt;z-index:251831296;mso-position-horizontal-relative:page;mso-position-vertical-relative:page" coordorigin="11095,17844" coordsize="1914,17" path="m11095,17861r1913,l13008,17844r-1913,l11095,1786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3" style="position:absolute;margin-left:314.5pt;margin-top:478.8pt;width:.5pt;height:27.25pt;z-index:251832320;mso-position-horizontal-relative:page;mso-position-vertical-relative:page" coordorigin="11095,16891" coordsize="17,962" path="m11095,17852r17,l11112,16891r-17,l11095,17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4" style="position:absolute;margin-left:368.5pt;margin-top:452.05pt;width:.5pt;height:27.25pt;z-index:251833344;mso-position-horizontal-relative:page;mso-position-vertical-relative:page" coordorigin="13000,15947" coordsize="17,961" path="m13000,16908r17,l13017,15947r-17,l13000,1690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5" style="position:absolute;margin-left:314.5pt;margin-top:478.8pt;width:54.25pt;height:.5pt;z-index:251834368;mso-position-horizontal-relative:page;mso-position-vertical-relative:page" coordorigin="11095,16891" coordsize="1914,17" path="m11095,16908r1913,l13008,16891r-1913,l11095,1690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6" style="position:absolute;margin-left:314.5pt;margin-top:451.8pt;width:.5pt;height:27.25pt;z-index:251835392;mso-position-horizontal-relative:page;mso-position-vertical-relative:page" coordorigin="11095,15939" coordsize="17,961" path="m11095,16900r17,l11112,15939r-17,l11095,169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7" style="position:absolute;margin-left:314.75pt;margin-top:424.8pt;width:54.25pt;height:.5pt;z-index:251836416;mso-position-horizontal-relative:page;mso-position-vertical-relative:page" coordorigin="11103,14986" coordsize="1914,17" path="m11103,15003r1914,l13017,14986r-1914,l11103,1500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8" style="position:absolute;margin-left:368.5pt;margin-top:438.25pt;width:.25pt;height:.5pt;z-index:251837440;mso-position-horizontal-relative:page;mso-position-vertical-relative:page" coordorigin="13000,15460" coordsize="9,18" path="m13000,15460r8,l13008,15477r-8,l13000,154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199" style="position:absolute;margin-left:395.85pt;margin-top:435.25pt;width:11.4pt;height:6.5pt;z-index:251838464;mso-position-horizontal-relative:page;mso-position-vertical-relative:page" coordorigin="13965,15354" coordsize="403,229" path="m13965,15469r,-115l13986,15359r322,93l14367,15469r-59,17l13986,15579r-21,4l13965,15562r13,-17l14300,15452r8,34l14300,15486r-322,-93l13986,15359r13,17l13999,15469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0" style="position:absolute;margin-left:395.85pt;margin-top:438.45pt;width:.95pt;height:2.65pt;z-index:251839488;mso-position-horizontal-relative:page;mso-position-vertical-relative:page" coordorigin="13965,15469" coordsize="34,94" path="m13965,15469r34,l13999,15562r-34,l13965,1546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1" style="position:absolute;margin-left:396.35pt;margin-top:435.85pt;width:9.1pt;height:5.3pt;z-index:251840512;mso-position-horizontal-relative:page;mso-position-vertical-relative:page" coordorigin="13982,15376" coordsize="322,187" path="m13982,15469r,-93l14304,15469r-322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2" style="position:absolute;margin-left:395.75pt;margin-top:438.25pt;width:.25pt;height:.5pt;z-index:251841536;mso-position-horizontal-relative:page;mso-position-vertical-relative:page" coordorigin="13961,15460" coordsize="9,18" path="m13961,15477r8,l13969,15460r-8,l13961,1547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3" style="position:absolute;margin-left:368.75pt;margin-top:438.25pt;width:27pt;height:.5pt;z-index:251842560;mso-position-horizontal-relative:page;mso-position-vertical-relative:page" coordorigin="13008,15460" coordsize="953,18" path="m13008,15477r953,l13961,15460r-953,l13008,1547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4" style="position:absolute;margin-left:368.5pt;margin-top:425.05pt;width:.5pt;height:27.25pt;z-index:251843584;mso-position-horizontal-relative:page;mso-position-vertical-relative:page" coordorigin="13000,14995" coordsize="17,961" path="m13000,15955r17,l13017,14995r-17,l13000,1595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5" style="position:absolute;margin-left:314.5pt;margin-top:451.8pt;width:54.25pt;height:.5pt;z-index:251844608;mso-position-horizontal-relative:page;mso-position-vertical-relative:page" coordorigin="11095,15939" coordsize="1914,17" path="m11095,15955r1913,l13008,15939r-1913,l11095,1595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6" style="position:absolute;margin-left:314.5pt;margin-top:424.8pt;width:.5pt;height:27.25pt;z-index:251845632;mso-position-horizontal-relative:page;mso-position-vertical-relative:page" coordorigin="11095,14986" coordsize="17,961" path="m11095,15947r17,l11112,14986r-17,l11095,1594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7" style="position:absolute;margin-left:314.75pt;margin-top:550.8pt;width:54.25pt;height:.5pt;z-index:251846656;mso-position-horizontal-relative:page;mso-position-vertical-relative:page" coordorigin="11103,19431" coordsize="1914,17" path="m11103,19448r1914,l13017,19431r-1914,l11103,1944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8" style="position:absolute;margin-left:368.5pt;margin-top:551.05pt;width:.5pt;height:27.25pt;z-index:251847680;mso-position-horizontal-relative:page;mso-position-vertical-relative:page" coordorigin="13000,19440" coordsize="17,961" path="m13000,20400r17,l13017,19440r-17,l13000,204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09" style="position:absolute;margin-left:314.5pt;margin-top:577.8pt;width:54.25pt;height:.5pt;z-index:251848704;mso-position-horizontal-relative:page;mso-position-vertical-relative:page" coordorigin="11095,20384" coordsize="1914,17" path="m11095,20400r1913,l13008,20384r-1913,l11095,204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0" style="position:absolute;margin-left:314.5pt;margin-top:550.8pt;width:.5pt;height:27.25pt;z-index:251849728;mso-position-horizontal-relative:page;mso-position-vertical-relative:page" coordorigin="11095,19431" coordsize="17,962" path="m11095,20392r17,l11112,19431r-17,l11095,2039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1" style="position:absolute;margin-left:314.5pt;margin-top:505.8pt;width:.5pt;height:.25pt;z-index:251850752;mso-position-horizontal-relative:page;mso-position-vertical-relative:page" coordorigin="11095,17844" coordsize="17,9" path="m11095,17852r17,l11112,17844r-17,l11095,17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2" style="position:absolute;margin-left:314.5pt;margin-top:551.05pt;width:.5pt;height:.25pt;z-index:251851776;mso-position-horizontal-relative:page;mso-position-vertical-relative:page" coordorigin="11095,19440" coordsize="17,9" path="m11095,19440r17,l11112,19448r-17,l11095,1944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3" style="position:absolute;margin-left:314.5pt;margin-top:506.05pt;width:.5pt;height:45pt;z-index:251852800;mso-position-horizontal-relative:page;mso-position-vertical-relative:page" coordorigin="11095,17852" coordsize="17,1588" path="m11095,17852r17,l11112,19440r-17,l11095,17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4" style="position:absolute;margin-left:368.5pt;margin-top:505.8pt;width:.5pt;height:.25pt;z-index:251853824;mso-position-horizontal-relative:page;mso-position-vertical-relative:page" coordorigin="13000,17844" coordsize="17,9" path="m13000,17852r17,l13017,17844r-17,l13000,17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5" style="position:absolute;margin-left:368.5pt;margin-top:551.05pt;width:.5pt;height:.25pt;z-index:251854848;mso-position-horizontal-relative:page;mso-position-vertical-relative:page" coordorigin="13000,19440" coordsize="17,9" path="m13000,19440r17,l13017,19448r-17,l13000,1944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6" style="position:absolute;margin-left:368.5pt;margin-top:506.05pt;width:.5pt;height:45pt;z-index:251855872;mso-position-horizontal-relative:page;mso-position-vertical-relative:page" coordorigin="13000,17852" coordsize="17,1588" path="m13000,17852r17,l13017,19440r-17,l13000,17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7" style="position:absolute;margin-left:230.35pt;margin-top:474.7pt;width:6.6pt;height:11.4pt;z-index:251856896;mso-position-horizontal-relative:page;mso-position-vertical-relative:page" coordorigin="8127,16747" coordsize="233,403" path="m8246,16747r114,l8356,16768r-93,326l8246,17149r-17,-55l8132,16768r-5,-21l8149,16747r16,13l8263,17086r-34,8l8229,17086r93,-326l8356,16768r-17,13l8246,16781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8" style="position:absolute;margin-left:230.95pt;margin-top:474.7pt;width:2.75pt;height:.95pt;z-index:251857920;mso-position-horizontal-relative:page;mso-position-vertical-relative:page" coordorigin="8149,16747" coordsize="98,34" path="m8149,16747r97,l8246,16781r-97,l8149,1674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19" style="position:absolute;margin-left:230.95pt;margin-top:475.2pt;width:5.4pt;height:9.25pt;z-index:251858944;mso-position-horizontal-relative:page;mso-position-vertical-relative:page" coordorigin="8149,16764" coordsize="191,327" path="m8246,16764r93,l8246,17090r-97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0" style="position:absolute;margin-left:233.5pt;margin-top:471.6pt;width:.5pt;height:.25pt;z-index:251859968;mso-position-horizontal-relative:page;mso-position-vertical-relative:page" coordorigin="8238,16637" coordsize="17,9" path="m8238,16646r16,l8254,16637r-16,l8238,1664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1" style="position:absolute;margin-left:233.5pt;margin-top:474.7pt;width:.5pt;height:.25pt;z-index:251860992;mso-position-horizontal-relative:page;mso-position-vertical-relative:page" coordorigin="8238,16747" coordsize="17,9" path="m8238,16747r16,l8254,16756r-16,l8238,1674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2" style="position:absolute;margin-left:233.5pt;margin-top:471.85pt;width:.5pt;height:2.9pt;z-index:251862016;mso-position-horizontal-relative:page;mso-position-vertical-relative:page" coordorigin="8238,16646" coordsize="17,102" path="m8238,16646r16,l8254,16747r-16,l8238,1664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3" style="position:absolute;margin-left:428.35pt;margin-top:436.45pt;width:.5pt;height:0;z-index:251863040;mso-position-horizontal-relative:page;mso-position-vertical-relative:page" coordorigin="15112,15397" coordsize="17,0" path="m15112,15397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4" style="position:absolute;margin-left:447.1pt;margin-top:433.05pt;width:11.5pt;height:6.6pt;z-index:251864064;mso-position-horizontal-relative:page;mso-position-vertical-relative:page" coordorigin="15773,15278" coordsize="407,233" path="m15773,15397r,-119l15794,15282r326,98l16179,15397r-385,110l15773,15511r,-21l15785,15473r327,-93l16120,15414r-8,l15785,15316r9,-34l15807,15299r,98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5" style="position:absolute;margin-left:447.1pt;margin-top:436.45pt;width:.95pt;height:2.65pt;z-index:251865088;mso-position-horizontal-relative:page;mso-position-vertical-relative:page" coordorigin="15773,15397" coordsize="34,94" path="m15773,15397r34,l15807,15490r-34,l15773,1539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6" style="position:absolute;margin-left:447.55pt;margin-top:433.65pt;width:9.25pt;height:5.4pt;z-index:251866112;mso-position-horizontal-relative:page;mso-position-vertical-relative:page" coordorigin="15790,15299" coordsize="327,191" path="m15790,15397r,-98l16116,15397r-326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7" style="position:absolute;margin-left:447.1pt;margin-top:436.2pt;width:.25pt;height:.5pt;z-index:251867136;mso-position-horizontal-relative:page;mso-position-vertical-relative:page" coordorigin="15773,15388" coordsize="9,17" path="m15773,15388r8,l15781,15405r-8,l15773,1538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8" style="position:absolute;margin-left:428.35pt;margin-top:436.2pt;width:.25pt;height:.5pt;z-index:251868160;mso-position-horizontal-relative:page;mso-position-vertical-relative:page" coordorigin="15112,15388" coordsize="9,17" path="m15112,15405r9,l15121,15388r-9,l15112,1540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29" style="position:absolute;margin-left:428.6pt;margin-top:436.2pt;width:18.5pt;height:.5pt;z-index:251869184;mso-position-horizontal-relative:page;mso-position-vertical-relative:page" coordorigin="15121,15388" coordsize="652,17" path="m15121,15405r652,l15773,15388r-652,l15121,1540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0" style="position:absolute;margin-left:458.75pt;margin-top:424.8pt;width:44.9pt;height:.5pt;z-index:251870208;mso-position-horizontal-relative:page;mso-position-vertical-relative:page" coordorigin="16183,14986" coordsize="1584,17" path="m16183,15003r1584,l17767,14986r-1584,l16183,1500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1" style="position:absolute;margin-left:503.15pt;margin-top:425.05pt;width:.5pt;height:25.7pt;z-index:251871232;mso-position-horizontal-relative:page;mso-position-vertical-relative:page" coordorigin="17750,14995" coordsize="17,906" path="m17750,15900r17,l17767,14995r-17,l17750,159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2" style="position:absolute;margin-left:458.5pt;margin-top:450.25pt;width:44.9pt;height:.5pt;z-index:251872256;mso-position-horizontal-relative:page;mso-position-vertical-relative:page" coordorigin="16175,15884" coordsize="1584,17" path="m16175,15900r1583,l17758,15884r-1583,l16175,159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3" style="position:absolute;margin-left:458.5pt;margin-top:424.8pt;width:.5pt;height:25.7pt;z-index:251873280;mso-position-horizontal-relative:page;mso-position-vertical-relative:page" coordorigin="16175,14986" coordsize="17,906" path="m16175,15892r17,l16192,14986r-17,l16175,1589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4" type="#_x0000_t202" style="position:absolute;margin-left:466.9pt;margin-top:434.2pt;width:32.6pt;height:10.65pt;z-index:251874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color w:val="000000"/>
                      <w:spacing w:val="8"/>
                      <w:sz w:val="19"/>
                      <w:szCs w:val="19"/>
                    </w:rPr>
                    <w:t>FDOR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5" style="position:absolute;margin-left:230.35pt;margin-top:501.7pt;width:6.6pt;height:11.4pt;z-index:251875328;mso-position-horizontal-relative:page;mso-position-vertical-relative:page" coordorigin="8127,17700" coordsize="233,403" path="m8246,17700r114,l8356,17721r-93,326l8246,18102r-17,-55l8132,17721r-5,-21l8149,17700r16,12l8263,18038r-34,9l8229,18038r93,-326l8356,17721r-17,12l8246,17733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6" style="position:absolute;margin-left:230.95pt;margin-top:501.7pt;width:2.75pt;height:.95pt;z-index:251876352;mso-position-horizontal-relative:page;mso-position-vertical-relative:page" coordorigin="8149,17700" coordsize="98,34" path="m8149,17700r97,l8246,17733r-97,l8149,177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7" style="position:absolute;margin-left:230.95pt;margin-top:502.2pt;width:5.4pt;height:9.25pt;z-index:251877376;mso-position-horizontal-relative:page;mso-position-vertical-relative:page" coordorigin="8149,17717" coordsize="191,327" path="m8246,17717r93,l8246,18043r-97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8" style="position:absolute;margin-left:233.5pt;margin-top:498.6pt;width:.5pt;height:.25pt;z-index:251878400;mso-position-horizontal-relative:page;mso-position-vertical-relative:page" coordorigin="8238,17590" coordsize="17,9" path="m8238,17598r16,l8254,17590r-16,l8238,1759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39" style="position:absolute;margin-left:233.5pt;margin-top:501.7pt;width:.5pt;height:.25pt;z-index:251879424;mso-position-horizontal-relative:page;mso-position-vertical-relative:page" coordorigin="8238,17700" coordsize="17,9" path="m8238,17700r16,l8254,17708r-16,l8238,177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0" style="position:absolute;margin-left:233.5pt;margin-top:498.85pt;width:.5pt;height:2.9pt;z-index:251880448;mso-position-horizontal-relative:page;mso-position-vertical-relative:page" coordorigin="8238,17598" coordsize="17,102" path="m8238,17598r16,l8254,17700r-16,l8238,1759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1" style="position:absolute;margin-left:230.35pt;margin-top:546.7pt;width:6.6pt;height:11.4pt;z-index:251881472;mso-position-horizontal-relative:page;mso-position-vertical-relative:page" coordorigin="8127,19287" coordsize="233,403" path="m8246,19287r114,l8356,19308r-93,326l8246,19689r-17,-55l8132,19308r-5,-21l8149,19287r16,13l8263,19626r-34,8l8229,19626r93,-326l8356,19308r-17,13l8246,19321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2" style="position:absolute;margin-left:230.95pt;margin-top:546.7pt;width:2.75pt;height:.95pt;z-index:251882496;mso-position-horizontal-relative:page;mso-position-vertical-relative:page" coordorigin="8149,19287" coordsize="98,34" path="m8149,19287r97,l8246,19321r-97,l8149,1928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3" style="position:absolute;margin-left:230.95pt;margin-top:547.2pt;width:5.4pt;height:9.25pt;z-index:251883520;mso-position-horizontal-relative:page;mso-position-vertical-relative:page" coordorigin="8149,19304" coordsize="191,327" path="m8246,19304r93,l8246,19630r-97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4" style="position:absolute;margin-left:233.5pt;margin-top:543.6pt;width:.5pt;height:.25pt;z-index:251884544;mso-position-horizontal-relative:page;mso-position-vertical-relative:page" coordorigin="8238,19177" coordsize="17,9" path="m8238,19186r16,l8254,19177r-16,l8238,1918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5" style="position:absolute;margin-left:233.5pt;margin-top:546.7pt;width:.5pt;height:.25pt;z-index:251885568;mso-position-horizontal-relative:page;mso-position-vertical-relative:page" coordorigin="8238,19287" coordsize="17,9" path="m8238,19287r16,l8254,19296r-16,l8238,1928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6" style="position:absolute;margin-left:233.5pt;margin-top:543.85pt;width:.5pt;height:2.9pt;z-index:251886592;mso-position-horizontal-relative:page;mso-position-vertical-relative:page" coordorigin="8238,19186" coordsize="17,102" path="m8238,19186r16,l8254,19287r-16,l8238,1918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247" type="#_x0000_t202" style="position:absolute;margin-left:336.1pt;margin-top:434.1pt;width:10.85pt;height:10.65pt;z-index:251887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 xml:space="preserve">B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8" type="#_x0000_t202" style="position:absolute;margin-left:342.8pt;margin-top:438.05pt;width:8pt;height:8.75pt;z-index:251888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9" type="#_x0000_t202" style="position:absolute;margin-left:336.1pt;margin-top:461.1pt;width:10.85pt;height:10.65pt;z-index:251889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 xml:space="preserve">B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0" type="#_x0000_t202" style="position:absolute;margin-left:342.8pt;margin-top:465.05pt;width:8pt;height:8.75pt;z-index:251890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1" type="#_x0000_t202" style="position:absolute;margin-left:336.1pt;margin-top:485.7pt;width:10.85pt;height:10.65pt;z-index:251891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 xml:space="preserve">B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2" type="#_x0000_t202" style="position:absolute;margin-left:342.8pt;margin-top:489.65pt;width:8pt;height:8.75pt;z-index:251892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3" type="#_x0000_t202" style="position:absolute;margin-left:335.5pt;margin-top:557.7pt;width:10.85pt;height:10.65pt;z-index:251893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 xml:space="preserve">B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4" type="#_x0000_t202" style="position:absolute;margin-left:342.1pt;margin-top:561.65pt;width:9.35pt;height:8.75pt;z-index:251894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5" type="#_x0000_t202" style="position:absolute;margin-left:470.25pt;margin-top:413.3pt;width:23.55pt;height:10.65pt;z-index:251895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2167DD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w(n)</w:t>
                  </w:r>
                  <w:r w:rsidRPr="002167DD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2167DD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Specifying the Operating Modes for the FIR Filter Type</w:t>
      </w:r>
      <w:r w:rsidRPr="002167DD">
        <w:rPr>
          <w:rFonts w:ascii="Arial" w:eastAsia="Arial" w:hAnsi="Arial" w:cs="Arial"/>
          <w:b/>
          <w:bCs/>
          <w:color w:val="000000"/>
          <w:spacing w:val="3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90" w:bottom="0" w:left="5618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2   </w:t>
      </w:r>
      <w:r>
        <w:rPr>
          <w:rFonts w:eastAsia="Arial"/>
        </w:rPr>
        <w:t xml:space="preserve">Op Modes for FIR Filter Type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1718" w:bottom="0" w:left="1432" w:header="720" w:footer="720" w:gutter="0"/>
          <w:cols w:space="720"/>
        </w:sectPr>
      </w:pPr>
    </w:p>
    <w:p w:rsidR="00832C12" w:rsidRDefault="00832C12">
      <w:pPr>
        <w:spacing w:before="275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This section discusses the various operating modes that are available for the FIR filter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15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2167DD">
        <w:rPr>
          <w:color w:val="000000"/>
          <w:w w:val="98"/>
          <w:sz w:val="26"/>
          <w:szCs w:val="26"/>
        </w:rPr>
        <w:lastRenderedPageBreak/>
        <w:t>type. The FIR filter type is selected by clearing the FCTL[14]:FLT bit, and it performs the</w:t>
      </w:r>
      <w:r w:rsidRPr="002167DD">
        <w:rPr>
          <w:color w:val="000000"/>
          <w:spacing w:val="97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processing shown in </w:t>
      </w:r>
      <w:r>
        <w:rPr>
          <w:b/>
          <w:bCs/>
          <w:color w:val="000000"/>
          <w:sz w:val="26"/>
          <w:szCs w:val="26"/>
        </w:rPr>
        <w:t>Figure 9-1</w:t>
      </w:r>
      <w:r>
        <w:rPr>
          <w:color w:val="000000"/>
          <w:sz w:val="26"/>
          <w:szCs w:val="26"/>
        </w:rPr>
        <w:t xml:space="preserve"> using the following 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289" w:bottom="0" w:left="1432" w:header="720" w:footer="720" w:gutter="0"/>
          <w:cols w:space="720"/>
        </w:sectPr>
      </w:pPr>
    </w:p>
    <w:p w:rsidR="00832C12" w:rsidRDefault="00832C12">
      <w:pPr>
        <w:tabs>
          <w:tab w:val="left" w:pos="502"/>
        </w:tabs>
        <w:spacing w:before="654" w:line="215" w:lineRule="exact"/>
        <w:ind w:right="-113"/>
      </w:pPr>
      <w:r>
        <w:rPr>
          <w:i/>
          <w:iCs/>
          <w:color w:val="000000"/>
          <w:sz w:val="24"/>
          <w:szCs w:val="24"/>
        </w:rPr>
        <w:lastRenderedPageBreak/>
        <w:t>wn</w:t>
      </w:r>
      <w:r>
        <w:tab/>
      </w:r>
      <w:r w:rsidRPr="002167DD">
        <w:rPr>
          <w:i/>
          <w:iCs/>
          <w:color w:val="000000"/>
          <w:spacing w:val="22"/>
          <w:sz w:val="24"/>
          <w:szCs w:val="24"/>
        </w:rPr>
        <w:t xml:space="preserve"> </w:t>
      </w:r>
      <w:r w:rsidRPr="002167DD">
        <w:rPr>
          <w:color w:val="000000"/>
          <w:spacing w:val="22"/>
          <w:sz w:val="24"/>
          <w:szCs w:val="24"/>
        </w:rPr>
        <w:t>=</w:t>
      </w:r>
      <w:r w:rsidRPr="002167DD">
        <w:rPr>
          <w:color w:val="000000"/>
          <w:spacing w:val="1"/>
          <w:sz w:val="24"/>
          <w:szCs w:val="24"/>
        </w:rPr>
        <w:t xml:space="preserve"> </w:t>
      </w:r>
    </w:p>
    <w:p w:rsidR="00832C12" w:rsidRDefault="00832C12">
      <w:pPr>
        <w:tabs>
          <w:tab w:val="left" w:pos="1085"/>
        </w:tabs>
        <w:spacing w:before="576" w:line="294" w:lineRule="exact"/>
        <w:ind w:right="-113"/>
      </w:pPr>
      <w:r>
        <w:br w:type="column"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5006" w:header="720" w:footer="720" w:gutter="0"/>
          <w:cols w:num="2" w:space="720" w:equalWidth="0">
            <w:col w:w="808" w:space="786"/>
            <w:col w:w="1613"/>
          </w:cols>
        </w:sectPr>
      </w:pPr>
    </w:p>
    <w:p w:rsidR="00832C12" w:rsidRDefault="00832C12">
      <w:pPr>
        <w:spacing w:before="65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For each sample to be filtered, the EFCOP completes the following steps: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092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Take an input, </w:t>
      </w:r>
      <w:r>
        <w:rPr>
          <w:i/>
          <w:iCs/>
          <w:color w:val="000000"/>
          <w:sz w:val="26"/>
          <w:szCs w:val="26"/>
        </w:rPr>
        <w:t>x(n)</w:t>
      </w:r>
      <w:r>
        <w:rPr>
          <w:color w:val="000000"/>
          <w:sz w:val="26"/>
          <w:szCs w:val="26"/>
        </w:rPr>
        <w:t xml:space="preserve">, from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302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Save the input while shifting the previous inputs down in the FDM. The shifting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77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down of the previous inputs is accomplished by incrementing the value in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66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FDBA register by one.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51" w:bottom="0" w:left="215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87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3. </w:t>
      </w:r>
      <w:r>
        <w:tab/>
      </w:r>
      <w:r w:rsidRPr="002167DD">
        <w:rPr>
          <w:color w:val="000000"/>
          <w:w w:val="99"/>
          <w:sz w:val="26"/>
          <w:szCs w:val="26"/>
        </w:rPr>
        <w:t xml:space="preserve">Multiply each input in the FDM by the corresponding coefficient, </w:t>
      </w:r>
      <w:r w:rsidRPr="002167DD">
        <w:rPr>
          <w:i/>
          <w:iCs/>
          <w:color w:val="000000"/>
          <w:w w:val="99"/>
          <w:sz w:val="26"/>
          <w:szCs w:val="26"/>
        </w:rPr>
        <w:t xml:space="preserve">B </w:t>
      </w:r>
      <w:r w:rsidRPr="002167DD">
        <w:rPr>
          <w:color w:val="000000"/>
          <w:w w:val="99"/>
          <w:sz w:val="26"/>
          <w:szCs w:val="26"/>
        </w:rPr>
        <w:t>, stored in the</w:t>
      </w:r>
      <w:r w:rsidRPr="002167DD">
        <w:rPr>
          <w:color w:val="000000"/>
          <w:spacing w:val="7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8" w:bottom="0" w:left="179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508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4. </w:t>
      </w:r>
      <w:r>
        <w:tab/>
      </w:r>
      <w:r>
        <w:rPr>
          <w:color w:val="000000"/>
          <w:sz w:val="26"/>
          <w:szCs w:val="26"/>
        </w:rPr>
        <w:t xml:space="preserve">Accumulate the multiplication results.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050" w:bottom="0" w:left="179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Place accumulation result, </w:t>
      </w:r>
      <w:r>
        <w:rPr>
          <w:i/>
          <w:iCs/>
          <w:color w:val="000000"/>
          <w:sz w:val="26"/>
          <w:szCs w:val="26"/>
        </w:rPr>
        <w:t>w(n)</w:t>
      </w:r>
      <w:r>
        <w:rPr>
          <w:color w:val="000000"/>
          <w:sz w:val="26"/>
          <w:szCs w:val="26"/>
        </w:rPr>
        <w:t xml:space="preserve">, into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004" w:bottom="0" w:left="2152" w:header="720" w:footer="720" w:gutter="0"/>
          <w:cols w:space="720"/>
        </w:sectPr>
      </w:pPr>
    </w:p>
    <w:p w:rsidR="00832C12" w:rsidRDefault="00832C12" w:rsidP="0079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348" w:line="222" w:lineRule="exact"/>
        <w:ind w:right="-113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Figure 9-1.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FIR Filter Block Diagram </w:t>
      </w:r>
    </w:p>
    <w:p w:rsidR="00832C12" w:rsidRDefault="00832C12" w:rsidP="0079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exact"/>
        <w:sectPr w:rsidR="00832C12">
          <w:type w:val="continuous"/>
          <w:pgSz w:w="12240" w:h="15820"/>
          <w:pgMar w:top="1440" w:right="4080" w:bottom="0" w:left="4135" w:header="720" w:footer="720" w:gutter="0"/>
          <w:cols w:space="720"/>
        </w:sectPr>
      </w:pPr>
    </w:p>
    <w:p w:rsidR="00832C12" w:rsidRDefault="00832C12">
      <w:pPr>
        <w:spacing w:before="30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Four operating modes are available for the FIR filter type: real, complex, alternating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8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complex, and magnitude mode.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69" w:bottom="0" w:left="1432" w:header="720" w:footer="720" w:gutter="0"/>
          <w:cols w:space="720"/>
        </w:sectPr>
      </w:pPr>
    </w:p>
    <w:p w:rsidR="00832C12" w:rsidRDefault="00832C12">
      <w:pPr>
        <w:spacing w:before="1656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2167DD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2167DD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39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271" type="#_x0000_t202" style="position:absolute;margin-left:246.45pt;margin-top:274.5pt;width:8.75pt;height:13.95pt;z-index:-251403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i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2" type="#_x0000_t202" style="position:absolute;margin-left:207.7pt;margin-top:274.5pt;width:11.85pt;height:13.95pt;z-index:-251402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h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3" type="#_x0000_t202" style="position:absolute;margin-left:215.15pt;margin-top:281.25pt;width:29.25pt;height:12.2pt;z-index:-251401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+ 1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4" type="#_x0000_t202" style="position:absolute;margin-left:240.8pt;margin-top:270.05pt;width:31.95pt;height:18.45pt;z-index:-251400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22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5" type="#_x0000_t202" style="position:absolute;margin-left:263pt;margin-top:270.05pt;width:61.1pt;height:18.45pt;z-index:-251399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298"/>
                      <w:tab w:val="left" w:pos="583"/>
                      <w:tab w:val="left" w:pos="1006"/>
                    </w:tabs>
                    <w:spacing w:line="341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= 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h 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8" type="#_x0000_t202" style="position:absolute;margin-left:380.6pt;margin-top:274.5pt;width:11.85pt;height:13.95pt;z-index:251899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9" type="#_x0000_t202" style="position:absolute;margin-left:364.4pt;margin-top:270.05pt;width:94.95pt;height:18.45pt;z-index:251900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262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0" type="#_x0000_t202" style="position:absolute;margin-left:72.1pt;margin-top:741.3pt;width:18.6pt;height:10.65pt;z-index:25190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816DF9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816DF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4</w:t>
                  </w:r>
                  <w:r w:rsidRPr="00816DF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1" style="position:absolute;margin-left:71.15pt;margin-top:730.05pt;width:.95pt;height:2.05pt;z-index:25190297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62" style="position:absolute;margin-left:541.05pt;margin-top:730.05pt;width:.95pt;height:2.05pt;z-index:25190400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63" style="position:absolute;margin-left:72.1pt;margin-top:730.05pt;width:468.95pt;height:2.05pt;z-index:25190502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64" style="position:absolute;margin-left:466.65pt;margin-top:740.65pt;width:75.7pt;height:15pt;z-index:251906048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265" type="#_x0000_t75" style="position:absolute;margin-left:466.65pt;margin-top:740.65pt;width:75.95pt;height:15.1pt;z-index:251907072;mso-position-horizontal-relative:page;mso-position-vertical-relative:page">
            <v:imagedata r:id="rId8" o:title="72F2EC3D2B034E88895FF3ABA755CAD9"/>
            <w10:wrap anchorx="page" anchory="page"/>
          </v:shape>
        </w:pict>
      </w:r>
      <w:r>
        <w:pict>
          <v:shape id="_x0000_s1266" type="#_x0000_t202" style="position:absolute;margin-left:112.3pt;margin-top:314.05pt;width:9.15pt;height:10.7pt;z-index:251908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i/>
                      <w:iCs/>
                      <w:color w:val="000000"/>
                      <w:sz w:val="21"/>
                      <w:szCs w:val="21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7" type="#_x0000_t202" style="position:absolute;margin-left:479.5pt;margin-top:378pt;width:8.6pt;height:10.7pt;z-index:251909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i/>
                      <w:iCs/>
                      <w:color w:val="000000"/>
                      <w:sz w:val="21"/>
                      <w:szCs w:val="21"/>
                    </w:rPr>
                    <w:t xml:space="preserve">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8" type="#_x0000_t202" style="position:absolute;margin-left:285.35pt;margin-top:281.25pt;width:10.4pt;height:12.2pt;z-index:251910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9" type="#_x0000_t202" style="position:absolute;margin-left:332.15pt;margin-top:281.25pt;width:9.75pt;height:12.2pt;z-index:251911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margin-left:344pt;margin-top:274.5pt;width:11.85pt;height:13.95pt;z-index:251912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816DF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9.2.1   </w:t>
      </w:r>
      <w:r>
        <w:rPr>
          <w:rFonts w:eastAsia="Arial"/>
        </w:rPr>
        <w:t xml:space="preserve">Real Mode </w:t>
      </w:r>
    </w:p>
    <w:p w:rsidR="00832C12" w:rsidRDefault="00832C12" w:rsidP="00794763">
      <w:pPr>
        <w:pStyle w:val="Heading3"/>
        <w:sectPr w:rsidR="00832C12">
          <w:type w:val="continuous"/>
          <w:pgSz w:w="12240" w:h="15820"/>
          <w:pgMar w:top="1440" w:right="8484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Real mode performs FIR type filtering with real data and is selected by clearing both</w:t>
      </w:r>
      <w:r w:rsidRPr="00816DF9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4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8"/>
          <w:sz w:val="26"/>
          <w:szCs w:val="26"/>
        </w:rPr>
        <w:lastRenderedPageBreak/>
        <w:t>FCTL[10–11]:FOM bits. For each sample (the real input) written to the FDIR, one sample</w:t>
      </w:r>
      <w:r w:rsidRPr="00816DF9">
        <w:rPr>
          <w:color w:val="000000"/>
          <w:spacing w:val="93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(the real output) is read from the FDOR. In Real mode, the number written to the FCNT</w:t>
      </w:r>
      <w:r w:rsidRPr="00816DF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07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register should be one minus the number of filter coefficients.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335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Two other options are available with the real FIR filter type: Adaptive and Multichannel</w:t>
      </w:r>
      <w:r w:rsidRPr="00816DF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7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modes. These modes can be used singly or together.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343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9.2.1.1   </w:t>
      </w:r>
      <w:r>
        <w:rPr>
          <w:rFonts w:eastAsia="Arial"/>
        </w:rPr>
        <w:t xml:space="preserve">Adaptive Mode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888" w:bottom="0" w:left="1418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The Adaptive mode provides a way to update the coefficients based on filter input,</w:t>
      </w:r>
      <w:r w:rsidRPr="00816DF9">
        <w:rPr>
          <w:i/>
          <w:iCs/>
          <w:color w:val="000000"/>
          <w:w w:val="99"/>
          <w:sz w:val="26"/>
          <w:szCs w:val="26"/>
        </w:rPr>
        <w:t xml:space="preserve"> x(n)</w:t>
      </w:r>
      <w:r w:rsidRPr="00816DF9">
        <w:rPr>
          <w:color w:val="000000"/>
          <w:w w:val="99"/>
          <w:sz w:val="26"/>
          <w:szCs w:val="26"/>
        </w:rPr>
        <w:t>,</w:t>
      </w:r>
      <w:r w:rsidRPr="00816DF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0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using the following 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01" w:bottom="0" w:left="1418" w:header="720" w:footer="720" w:gutter="0"/>
          <w:cols w:space="720"/>
        </w:sectPr>
      </w:pPr>
    </w:p>
    <w:p w:rsidR="00832C12" w:rsidRDefault="00832C12">
      <w:pPr>
        <w:tabs>
          <w:tab w:val="left" w:pos="261"/>
          <w:tab w:val="left" w:pos="808"/>
          <w:tab w:val="left" w:pos="1356"/>
          <w:tab w:val="left" w:pos="1712"/>
          <w:tab w:val="left" w:pos="1910"/>
          <w:tab w:val="left" w:pos="2070"/>
        </w:tabs>
        <w:spacing w:before="70" w:line="341" w:lineRule="exact"/>
        <w:ind w:right="-113"/>
      </w:pPr>
      <w:r>
        <w:rPr>
          <w:i/>
          <w:iCs/>
          <w:color w:val="000000"/>
          <w:sz w:val="28"/>
          <w:szCs w:val="28"/>
        </w:rPr>
        <w:lastRenderedPageBreak/>
        <w:t xml:space="preserve">i </w:t>
      </w:r>
      <w:r>
        <w:tab/>
      </w:r>
      <w:r>
        <w:rPr>
          <w:color w:val="000000"/>
          <w:sz w:val="28"/>
          <w:szCs w:val="28"/>
        </w:rPr>
        <w:t xml:space="preserve">+ </w:t>
      </w:r>
      <w:r>
        <w:rPr>
          <w:i/>
          <w:iCs/>
          <w:color w:val="000000"/>
          <w:sz w:val="28"/>
          <w:szCs w:val="28"/>
        </w:rPr>
        <w:t xml:space="preserve">K </w:t>
      </w:r>
      <w:r>
        <w:tab/>
      </w:r>
      <w:r w:rsidRPr="00816DF9">
        <w:rPr>
          <w:rFonts w:ascii="Arial" w:eastAsia="Arial" w:hAnsi="Arial" w:cs="Arial"/>
          <w:color w:val="000000"/>
          <w:spacing w:val="162"/>
          <w:sz w:val="28"/>
          <w:szCs w:val="28"/>
        </w:rPr>
        <w:t>(</w:t>
      </w:r>
      <w:r w:rsidRPr="00816DF9">
        <w:rPr>
          <w:rFonts w:ascii="Arial" w:eastAsia="Arial" w:hAnsi="Arial" w:cs="Arial"/>
          <w:color w:val="000000"/>
          <w:spacing w:val="1"/>
          <w:sz w:val="28"/>
          <w:szCs w:val="28"/>
        </w:rPr>
        <w:t>)</w:t>
      </w:r>
      <w:r>
        <w:tab/>
      </w:r>
      <w:r w:rsidRPr="00816DF9">
        <w:rPr>
          <w:i/>
          <w:iCs/>
          <w:color w:val="000000"/>
          <w:w w:val="37"/>
          <w:sz w:val="28"/>
          <w:szCs w:val="28"/>
        </w:rPr>
        <w:t>x</w:t>
      </w:r>
      <w:r w:rsidRPr="00816DF9">
        <w:rPr>
          <w:i/>
          <w:iCs/>
          <w:color w:val="000000"/>
          <w:spacing w:val="2"/>
          <w:w w:val="37"/>
          <w:sz w:val="28"/>
          <w:szCs w:val="28"/>
        </w:rPr>
        <w:t>n</w:t>
      </w:r>
      <w:r>
        <w:tab/>
      </w:r>
      <w:r w:rsidRPr="00816DF9">
        <w:rPr>
          <w:i/>
          <w:iCs/>
          <w:color w:val="000000"/>
          <w:spacing w:val="45"/>
          <w:sz w:val="28"/>
          <w:szCs w:val="28"/>
        </w:rPr>
        <w:t xml:space="preserve"> </w:t>
      </w:r>
      <w:r>
        <w:tab/>
      </w:r>
      <w:r w:rsidRPr="00816DF9">
        <w:rPr>
          <w:i/>
          <w:iCs/>
          <w:color w:val="000000"/>
          <w:spacing w:val="-45"/>
          <w:sz w:val="28"/>
          <w:szCs w:val="28"/>
        </w:rPr>
        <w:t>i</w:t>
      </w:r>
      <w:r>
        <w:tab/>
      </w:r>
      <w:r>
        <w:rPr>
          <w:i/>
          <w:iCs/>
          <w:color w:val="000000"/>
          <w:sz w:val="28"/>
          <w:szCs w:val="28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010" w:bottom="0" w:left="5956" w:header="720" w:footer="720" w:gutter="0"/>
          <w:cols w:space="720"/>
        </w:sectPr>
      </w:pPr>
    </w:p>
    <w:p w:rsidR="00832C12" w:rsidRDefault="00832C12">
      <w:pPr>
        <w:spacing w:before="438" w:line="233" w:lineRule="exact"/>
        <w:ind w:right="-113"/>
      </w:pPr>
      <w:r w:rsidRPr="00816DF9">
        <w:rPr>
          <w:color w:val="000000"/>
          <w:sz w:val="26"/>
          <w:szCs w:val="26"/>
        </w:rPr>
        <w:lastRenderedPageBreak/>
        <w:t xml:space="preserve">where </w:t>
      </w:r>
      <w:r w:rsidRPr="00816DF9">
        <w:rPr>
          <w:i/>
          <w:iCs/>
          <w:color w:val="000000"/>
          <w:sz w:val="26"/>
          <w:szCs w:val="26"/>
        </w:rPr>
        <w:t>h (i)</w:t>
      </w:r>
      <w:r w:rsidRPr="00816DF9">
        <w:rPr>
          <w:color w:val="000000"/>
          <w:sz w:val="26"/>
          <w:szCs w:val="26"/>
        </w:rPr>
        <w:t xml:space="preserve"> is the </w:t>
      </w:r>
      <w:r w:rsidRPr="00816DF9">
        <w:rPr>
          <w:i/>
          <w:iCs/>
          <w:color w:val="000000"/>
          <w:sz w:val="26"/>
          <w:szCs w:val="26"/>
        </w:rPr>
        <w:t>i</w:t>
      </w:r>
      <w:r w:rsidRPr="00816DF9">
        <w:rPr>
          <w:color w:val="000000"/>
          <w:sz w:val="26"/>
          <w:szCs w:val="26"/>
        </w:rPr>
        <w:t xml:space="preserve">th coefficient at time </w:t>
      </w:r>
      <w:r w:rsidRPr="00816DF9">
        <w:rPr>
          <w:i/>
          <w:iCs/>
          <w:color w:val="000000"/>
          <w:sz w:val="26"/>
          <w:szCs w:val="26"/>
        </w:rPr>
        <w:t>n</w:t>
      </w:r>
      <w:r w:rsidRPr="00816DF9">
        <w:rPr>
          <w:color w:val="000000"/>
          <w:sz w:val="26"/>
          <w:szCs w:val="26"/>
        </w:rPr>
        <w:t>. The coefficients are updated when the</w:t>
      </w:r>
      <w:r w:rsidRPr="00816DF9">
        <w:rPr>
          <w:color w:val="000000"/>
          <w:spacing w:val="2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7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FCTL[12]:FUPD bit is set. When this bit is set, the EFCOP checks to see if a value has</w:t>
      </w:r>
      <w:r w:rsidRPr="00816DF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00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been written to the FKIR. If no value is written, the EFCOP halts processing until a value</w:t>
      </w:r>
      <w:r w:rsidRPr="00816DF9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3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is written to the FKIR. When a value is written to the FKIR, the EFCOP updates all the</w:t>
      </w:r>
      <w:r w:rsidRPr="00816DF9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5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sz w:val="26"/>
          <w:szCs w:val="26"/>
        </w:rPr>
        <w:lastRenderedPageBreak/>
        <w:t xml:space="preserve">coefficients based on the preceding equation using the value in the FKIR for </w:t>
      </w:r>
      <w:r w:rsidRPr="00816DF9">
        <w:rPr>
          <w:i/>
          <w:iCs/>
          <w:color w:val="000000"/>
          <w:sz w:val="26"/>
          <w:szCs w:val="26"/>
        </w:rPr>
        <w:t>K (n)</w:t>
      </w:r>
      <w:r w:rsidRPr="00816DF9">
        <w:rPr>
          <w:color w:val="000000"/>
          <w:sz w:val="26"/>
          <w:szCs w:val="26"/>
        </w:rPr>
        <w:t>. The</w:t>
      </w:r>
      <w:r w:rsidRPr="00816DF9">
        <w:rPr>
          <w:color w:val="000000"/>
          <w:spacing w:val="17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1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EFCOP automatically clears the FCTL[12]:FUPD bit when the coefficient update</w:t>
      </w:r>
      <w:r w:rsidRPr="00816DF9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6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completes.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636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816DF9">
        <w:rPr>
          <w:color w:val="000000"/>
          <w:w w:val="98"/>
          <w:sz w:val="26"/>
          <w:szCs w:val="26"/>
        </w:rPr>
        <w:lastRenderedPageBreak/>
        <w:t>If the coefficients are to be updated after every input sample, Adaptive mode is enabled by</w:t>
      </w:r>
      <w:r w:rsidRPr="00816DF9">
        <w:rPr>
          <w:color w:val="000000"/>
          <w:spacing w:val="6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setting the FCTL[13]:FADP bit. In Adaptive mode, the EFCOP automatically sets the</w:t>
      </w:r>
      <w:r w:rsidRPr="00816DF9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2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FCTL[12]:FUPD bit after each input sample is processed. This allows for continuous</w:t>
      </w:r>
      <w:r w:rsidRPr="00816DF9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processing using interrupts that includes a filter session and a coefficient update session</w:t>
      </w:r>
      <w:r w:rsidRPr="00816DF9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3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with minimal core intervention.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64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Additionally, the EFCOP can generate an interrupt request to the SC140 core when the</w:t>
      </w:r>
      <w:r w:rsidRPr="00816DF9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2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coefficient update is complete. This interrupt is controlled by the FCTL[6]:FUDIE bit. If</w:t>
      </w:r>
      <w:r w:rsidRPr="00816DF9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16DF9">
        <w:rPr>
          <w:color w:val="000000"/>
          <w:w w:val="98"/>
          <w:sz w:val="26"/>
          <w:szCs w:val="26"/>
        </w:rPr>
        <w:lastRenderedPageBreak/>
        <w:t>this bit is clear, the interrupt is disabled. If this bit is set, the interrupt is enabled. When the</w:t>
      </w:r>
      <w:r w:rsidRPr="00816DF9">
        <w:rPr>
          <w:color w:val="000000"/>
          <w:spacing w:val="5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interrupt is enabled, it is triggered by the FSTR[13]:FUDN bit. The EFCOP sets</w:t>
      </w:r>
      <w:r w:rsidRPr="00816DF9">
        <w:rPr>
          <w:color w:val="000000"/>
          <w:spacing w:val="8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2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FSTR[13]:FUDN when the coefficient update session completes. Thus, when both</w:t>
      </w:r>
      <w:r w:rsidRPr="00816DF9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7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16DF9">
        <w:rPr>
          <w:color w:val="000000"/>
          <w:w w:val="98"/>
          <w:sz w:val="26"/>
          <w:szCs w:val="26"/>
        </w:rPr>
        <w:lastRenderedPageBreak/>
        <w:t>FSTR[13]:FUDN and FCTL[6]:FUDIE are set, the EFCOP requests the coefficient update</w:t>
      </w:r>
      <w:r w:rsidRPr="00816DF9">
        <w:rPr>
          <w:color w:val="000000"/>
          <w:spacing w:val="8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complete interrupt from the SC140 core.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541" w:bottom="0" w:left="1418" w:header="720" w:footer="720" w:gutter="0"/>
          <w:cols w:space="720"/>
        </w:sectPr>
      </w:pPr>
    </w:p>
    <w:p w:rsidR="00832C12" w:rsidRDefault="00832C12" w:rsidP="008E0102">
      <w:pPr>
        <w:pStyle w:val="Heading3"/>
      </w:pPr>
      <w:r>
        <w:rPr>
          <w:rFonts w:eastAsia="Arial"/>
          <w:color w:val="FF0000"/>
        </w:rPr>
        <w:lastRenderedPageBreak/>
        <w:t xml:space="preserve">9.2.1.2   </w:t>
      </w:r>
      <w:bookmarkStart w:id="0" w:name="_GoBack"/>
      <w:bookmarkEnd w:id="0"/>
      <w:r>
        <w:rPr>
          <w:rFonts w:eastAsia="Arial"/>
        </w:rPr>
        <w:t xml:space="preserve">Multichannel Mode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396" w:bottom="0" w:left="1418" w:header="720" w:footer="720" w:gutter="0"/>
          <w:cols w:space="720"/>
        </w:sectPr>
      </w:pPr>
    </w:p>
    <w:p w:rsidR="00832C12" w:rsidRDefault="00832C12">
      <w:pPr>
        <w:spacing w:before="271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In Multichannel mode, several channels of data are processed concurrently. This mode is</w:t>
      </w:r>
      <w:r w:rsidRPr="00816DF9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0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selected by setting the FCTL[9]:FMLC bit. The number of channels to process is one plus</w:t>
      </w:r>
      <w:r w:rsidRPr="00816DF9">
        <w:rPr>
          <w:color w:val="000000"/>
          <w:spacing w:val="2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16DF9">
        <w:rPr>
          <w:color w:val="000000"/>
          <w:w w:val="99"/>
          <w:sz w:val="26"/>
          <w:szCs w:val="26"/>
        </w:rPr>
        <w:lastRenderedPageBreak/>
        <w:t>the number in the FDCH[10–15]:FCHL bits. The number of channels can be programmed</w:t>
      </w:r>
      <w:r w:rsidRPr="00816DF9">
        <w:rPr>
          <w:color w:val="000000"/>
          <w:spacing w:val="2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1418" w:header="720" w:footer="720" w:gutter="0"/>
          <w:cols w:space="720"/>
        </w:sectPr>
      </w:pPr>
    </w:p>
    <w:p w:rsidR="00832C12" w:rsidRDefault="00832C12">
      <w:pPr>
        <w:spacing w:before="593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816DF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816DF9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312" type="#_x0000_t202" style="position:absolute;margin-left:462.35pt;margin-top:350.45pt;width:9.15pt;height:12.2pt;z-index:-25136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8"/>
                      <w:sz w:val="24"/>
                      <w:szCs w:val="24"/>
                    </w:rPr>
                    <w:t>i</w:t>
                  </w:r>
                  <w:r w:rsidRPr="00D14DB2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3" type="#_x0000_t202" style="position:absolute;margin-left:330.2pt;margin-top:350.45pt;width:9.1pt;height:12.2pt;z-index:-25135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7"/>
                      <w:sz w:val="24"/>
                      <w:szCs w:val="24"/>
                    </w:rPr>
                    <w:t>i</w:t>
                  </w:r>
                  <w:r w:rsidRPr="00D14DB2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4" type="#_x0000_t202" style="position:absolute;margin-left:137pt;margin-top:350.45pt;width:43.6pt;height:12.2pt;z-index:-25135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Im F n</w:t>
                  </w:r>
                  <w:r w:rsidRPr="00D14DB2">
                    <w:rPr>
                      <w:i/>
                      <w:iCs/>
                      <w:color w:val="000000"/>
                      <w:spacing w:val="6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5" type="#_x0000_t202" style="position:absolute;margin-left:137.35pt;margin-top:299.85pt;width:43.65pt;height:12.2pt;z-index:-25135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4"/>
                      <w:sz w:val="24"/>
                      <w:szCs w:val="24"/>
                    </w:rPr>
                    <w:t>Re F n</w:t>
                  </w:r>
                  <w:r w:rsidRPr="00D14DB2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6" type="#_x0000_t202" style="position:absolute;margin-left:71.6pt;margin-top:175.8pt;width:50.25pt;height:13.05pt;z-index:-25135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(where 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7" type="#_x0000_t202" style="position:absolute;margin-left:164pt;margin-top:346.6pt;width:35.35pt;height:16.1pt;z-index:-25135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65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8" type="#_x0000_t202" style="position:absolute;margin-left:164.35pt;margin-top:295.95pt;width:35.35pt;height:16.1pt;z-index:-25135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65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9" type="#_x0000_t202" style="position:absolute;margin-left:117.35pt;margin-top:172.45pt;width:17.95pt;height:10.7pt;z-index:-25135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k-1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0" type="#_x0000_t202" style="position:absolute;margin-left:151.15pt;margin-top:346.6pt;width:89pt;height:16.1pt;z-index:-25135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8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1" type="#_x0000_t202" style="position:absolute;margin-left:151.4pt;margin-top:295.95pt;width:88.6pt;height:16.1pt;z-index:-25135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76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2" type="#_x0000_t202" style="position:absolute;margin-left:131.25pt;margin-top:171.65pt;width:99pt;height:17.3pt;z-index:-251350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317" w:lineRule="exact"/>
                  </w:pPr>
                  <w:r w:rsidRPr="00D14DB2">
                    <w:rPr>
                      <w:color w:val="000000"/>
                      <w:w w:val="98"/>
                      <w:sz w:val="26"/>
                      <w:szCs w:val="26"/>
                    </w:rPr>
                    <w:t xml:space="preserve"> </w:t>
                  </w:r>
                  <w:r w:rsidRPr="00D14DB2">
                    <w:rPr>
                      <w:rFonts w:ascii="Arial" w:eastAsia="Arial" w:hAnsi="Arial" w:cs="Arial"/>
                      <w:color w:val="000000"/>
                      <w:w w:val="98"/>
                      <w:sz w:val="26"/>
                      <w:szCs w:val="26"/>
                    </w:rPr>
                    <w:t xml:space="preserve">≤ </w:t>
                  </w:r>
                  <w:r w:rsidRPr="00D14DB2">
                    <w:rPr>
                      <w:color w:val="000000"/>
                      <w:w w:val="98"/>
                      <w:sz w:val="26"/>
                      <w:szCs w:val="26"/>
                    </w:rPr>
                    <w:t xml:space="preserve">filter length </w:t>
                  </w:r>
                  <w:r w:rsidRPr="00D14DB2">
                    <w:rPr>
                      <w:rFonts w:ascii="Arial" w:eastAsia="Arial" w:hAnsi="Arial" w:cs="Arial"/>
                      <w:color w:val="000000"/>
                      <w:w w:val="98"/>
                      <w:sz w:val="26"/>
                      <w:szCs w:val="26"/>
                    </w:rPr>
                    <w:t xml:space="preserve">≤ </w:t>
                  </w:r>
                  <w:r w:rsidRPr="00D14DB2">
                    <w:rPr>
                      <w:color w:val="000000"/>
                      <w:w w:val="98"/>
                      <w:sz w:val="26"/>
                      <w:szCs w:val="26"/>
                    </w:rPr>
                    <w:t>2</w:t>
                  </w:r>
                  <w:r w:rsidRPr="00D14DB2">
                    <w:rPr>
                      <w:color w:val="000000"/>
                      <w:spacing w:val="17"/>
                      <w:w w:val="9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3" type="#_x0000_t202" style="position:absolute;margin-left:225.55pt;margin-top:172.45pt;width:9.15pt;height:10.7pt;z-index:-251348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k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4" type="#_x0000_t202" style="position:absolute;margin-left:224pt;margin-top:350.45pt;width:42.3pt;height:12.2pt;z-index:-251347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Re H i</w:t>
                  </w:r>
                  <w:r w:rsidRPr="00D14DB2">
                    <w:rPr>
                      <w:i/>
                      <w:iCs/>
                      <w:color w:val="000000"/>
                      <w:spacing w:val="6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5" type="#_x0000_t202" style="position:absolute;margin-left:224.25pt;margin-top:299.85pt;width:42.3pt;height:12.2pt;z-index:-251346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Re H i</w:t>
                  </w:r>
                  <w:r w:rsidRPr="00D14DB2">
                    <w:rPr>
                      <w:i/>
                      <w:iCs/>
                      <w:color w:val="000000"/>
                      <w:spacing w:val="6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6" type="#_x0000_t202" style="position:absolute;margin-left:252.2pt;margin-top:346.6pt;width:27.4pt;height:16.1pt;z-index:-251345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7" type="#_x0000_t202" style="position:absolute;margin-left:252.55pt;margin-top:295.95pt;width:27.4pt;height:16.1pt;z-index:-251344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8" type="#_x0000_t202" style="position:absolute;margin-left:238.05pt;margin-top:346.6pt;width:84.65pt;height:16.1pt;z-index:-251343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9" type="#_x0000_t202" style="position:absolute;margin-left:238.4pt;margin-top:295.95pt;width:84.65pt;height:16.1pt;z-index:-251342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0" type="#_x0000_t202" style="position:absolute;margin-left:279.1pt;margin-top:350.45pt;width:44.9pt;height:12.2pt;z-index:-251341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Im D n</w:t>
                  </w:r>
                  <w:r w:rsidRPr="00D14DB2">
                    <w:rPr>
                      <w:i/>
                      <w:iCs/>
                      <w:color w:val="000000"/>
                      <w:spacing w:val="6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1" type="#_x0000_t202" style="position:absolute;margin-left:279.45pt;margin-top:299.85pt;width:60.3pt;height:12.2pt;z-index:-251340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Re D n </w:t>
                  </w:r>
                  <w:r w:rsidRPr="00D14DB2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D14DB2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D14DB2">
                    <w:rPr>
                      <w:i/>
                      <w:iCs/>
                      <w:color w:val="000000"/>
                      <w:spacing w:val="4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2" type="#_x0000_t202" style="position:absolute;margin-left:321.2pt;margin-top:350.45pt;width:10.4pt;height:12.2pt;z-index:-251339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3" type="#_x0000_t202" style="position:absolute;margin-left:307.4pt;margin-top:346.6pt;width:81.4pt;height:16.1pt;z-index:-25133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4" type="#_x0000_t202" style="position:absolute;margin-left:307.75pt;margin-top:295.95pt;width:81.4pt;height:16.1pt;z-index:-25133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5" type="#_x0000_t202" style="position:absolute;margin-left:411.35pt;margin-top:175.8pt;width:51.35pt;height:13.05pt;z-index:-25133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there is a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6" type="#_x0000_t202" style="position:absolute;margin-left:346.55pt;margin-top:295.95pt;width:65.6pt;height:16.1pt;z-index:251919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19"/>
                      <w:tab w:val="left" w:pos="1189"/>
                    </w:tabs>
                    <w:spacing w:line="294" w:lineRule="exact"/>
                  </w:pPr>
                  <w:r w:rsidRPr="00D14DB2">
                    <w:rPr>
                      <w:color w:val="000000"/>
                      <w:spacing w:val="25"/>
                      <w:sz w:val="24"/>
                      <w:szCs w:val="24"/>
                    </w:rPr>
                    <w:t xml:space="preserve">– </w:t>
                  </w:r>
                  <w:r w:rsidRPr="00D14DB2">
                    <w:rPr>
                      <w:i/>
                      <w:iCs/>
                      <w:color w:val="000000"/>
                      <w:spacing w:val="25"/>
                      <w:sz w:val="24"/>
                      <w:szCs w:val="24"/>
                    </w:rPr>
                    <w:t>ImH</w:t>
                  </w:r>
                  <w:r w:rsidRPr="00D14DB2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>i</w:t>
                  </w:r>
                  <w:r>
                    <w:tab/>
                  </w:r>
                  <w:r w:rsidRPr="00D14DB2">
                    <w:rPr>
                      <w:i/>
                      <w:iCs/>
                      <w:color w:val="000000"/>
                      <w:spacing w:val="25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D14DB2">
                    <w:rPr>
                      <w:rFonts w:ascii="Arial" w:eastAsia="Arial" w:hAnsi="Arial" w:cs="Arial"/>
                      <w:color w:val="000000"/>
                      <w:w w:val="38"/>
                      <w:sz w:val="24"/>
                      <w:szCs w:val="24"/>
                    </w:rPr>
                    <w:t>⋅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1"/>
                      <w:w w:val="3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7" type="#_x0000_t202" style="position:absolute;margin-left:356pt;margin-top:350.45pt;width:42.25pt;height:12.2pt;z-index:251920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Im H i</w:t>
                  </w:r>
                  <w:r w:rsidRPr="00D14DB2">
                    <w:rPr>
                      <w:i/>
                      <w:iCs/>
                      <w:color w:val="000000"/>
                      <w:spacing w:val="5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8" type="#_x0000_t202" style="position:absolute;margin-left:383.85pt;margin-top:295.95pt;width:27.4pt;height:16.1pt;z-index:251921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9" type="#_x0000_t202" style="position:absolute;margin-left:384.35pt;margin-top:346.6pt;width:27.4pt;height:16.1pt;z-index:251922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0" type="#_x0000_t202" style="position:absolute;margin-left:369.7pt;margin-top:295.95pt;width:84.65pt;height:16.1pt;z-index:251923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1" type="#_x0000_t202" style="position:absolute;margin-left:370.05pt;margin-top:346.6pt;width:84.65pt;height:16.1pt;z-index:251924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2" type="#_x0000_t202" style="position:absolute;margin-left:410.75pt;margin-top:299.85pt;width:60.25pt;height:12.2pt;z-index:251925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Im D n </w:t>
                  </w:r>
                  <w:r w:rsidRPr="00D14DB2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D14DB2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D14DB2">
                    <w:rPr>
                      <w:i/>
                      <w:iCs/>
                      <w:color w:val="000000"/>
                      <w:spacing w:val="3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3" type="#_x0000_t202" style="position:absolute;margin-left:411.2pt;margin-top:350.45pt;width:44.95pt;height:12.2pt;z-index:251926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D14DB2">
                    <w:rPr>
                      <w:i/>
                      <w:iCs/>
                      <w:color w:val="000000"/>
                      <w:spacing w:val="24"/>
                      <w:sz w:val="24"/>
                      <w:szCs w:val="24"/>
                    </w:rPr>
                    <w:t>Re D n</w:t>
                  </w:r>
                  <w:r w:rsidRPr="00D14DB2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4" type="#_x0000_t202" style="position:absolute;margin-left:453.35pt;margin-top:350.45pt;width:10.4pt;height:12.2pt;z-index:251927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5" type="#_x0000_t202" style="position:absolute;margin-left:439.05pt;margin-top:295.95pt;width:81.4pt;height:16.1pt;z-index:251928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6" type="#_x0000_t202" style="position:absolute;margin-left:439.4pt;margin-top:346.6pt;width:81.4pt;height:16.1pt;z-index:251929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7" type="#_x0000_t202" style="position:absolute;margin-left:424.75pt;margin-top:295.95pt;width:138.65pt;height:16.1pt;z-index:25193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8" type="#_x0000_t202" style="position:absolute;margin-left:425.25pt;margin-top:346.6pt;width:138.65pt;height:16.1pt;z-index:251931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9" style="position:absolute;margin-left:71.15pt;margin-top:730.05pt;width:.95pt;height:2.05pt;z-index:251932672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90" style="position:absolute;margin-left:541.05pt;margin-top:730.05pt;width:.95pt;height:2.05pt;z-index:251933696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91" style="position:absolute;margin-left:72.1pt;margin-top:730.05pt;width:468.95pt;height:2.05pt;z-index:251934720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292" style="position:absolute;margin-left:72.2pt;margin-top:739.2pt;width:75.7pt;height:15pt;z-index:251935744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293" type="#_x0000_t75" style="position:absolute;margin-left:72.2pt;margin-top:739.2pt;width:75.95pt;height:15.1pt;z-index:251936768;mso-position-horizontal-relative:page;mso-position-vertical-relative:page">
            <v:imagedata r:id="rId7" o:title="5DF2D1E5690E45E7A17633123845FB12"/>
            <w10:wrap anchorx="page" anchory="page"/>
          </v:shape>
        </w:pict>
      </w:r>
      <w:r>
        <w:pict>
          <v:shape id="_x0000_s1294" type="#_x0000_t202" style="position:absolute;margin-left:525.7pt;margin-top:741.75pt;width:18.6pt;height:10.65pt;z-index:251937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D14DB2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5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5" type="#_x0000_t202" style="position:absolute;margin-left:459.7pt;margin-top:156.4pt;width:9.15pt;height:10.7pt;z-index:251938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k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6" type="#_x0000_t202" style="position:absolute;margin-left:370.9pt;margin-top:175.8pt;width:36.7pt;height:13.05pt;z-index:251939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than 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7" type="#_x0000_t202" style="position:absolute;margin-left:402.95pt;margin-top:172.45pt;width:9.15pt;height:10.7pt;z-index:251940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k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8" type="#_x0000_t202" style="position:absolute;margin-left:408.1pt;margin-top:175.8pt;width:4.65pt;height:13.05pt;z-index:251941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9" type="#_x0000_t202" style="position:absolute;margin-left:207.2pt;margin-top:188.4pt;width:9.15pt;height:10.7pt;z-index:251942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5" w:lineRule="exact"/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k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0" type="#_x0000_t202" style="position:absolute;margin-left:273.45pt;margin-top:295.95pt;width:7.4pt;height:16.1pt;z-index:251943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D14DB2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1" type="#_x0000_t202" style="position:absolute;margin-left:204.35pt;margin-top:320.85pt;width:21.75pt;height:9.5pt;z-index:251944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D14DB2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D14DB2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2" type="#_x0000_t202" style="position:absolute;margin-left:203.6pt;margin-top:283.15pt;width:23.15pt;height:9.5pt;z-index:251945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–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3" type="#_x0000_t202" style="position:absolute;margin-left:206.95pt;margin-top:294.5pt;width:18.75pt;height:23.45pt;z-index:251947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4" type="#_x0000_t202" style="position:absolute;margin-left:190.9pt;margin-top:299.85pt;width:11.2pt;height:12.2pt;z-index:251948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=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5" type="#_x0000_t202" style="position:absolute;margin-left:273.1pt;margin-top:346.6pt;width:7.4pt;height:16.1pt;z-index:251949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D14DB2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6" type="#_x0000_t202" style="position:absolute;margin-left:405.2pt;margin-top:346.6pt;width:7.4pt;height:16.1pt;z-index:251950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D14DB2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D14DB2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7" type="#_x0000_t202" style="position:absolute;margin-left:346.3pt;margin-top:350.45pt;width:11.2pt;height:12.2pt;z-index:251951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+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8" type="#_x0000_t202" style="position:absolute;margin-left:203.95pt;margin-top:371.35pt;width:21.75pt;height:9.5pt;z-index:251952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D14DB2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D14DB2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9" type="#_x0000_t202" style="position:absolute;margin-left:203.35pt;margin-top:333.8pt;width:23.05pt;height:9.5pt;z-index:251953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–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0" type="#_x0000_t202" style="position:absolute;margin-left:206.6pt;margin-top:345.15pt;width:18.75pt;height:23.45pt;z-index:251954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1" type="#_x0000_t202" style="position:absolute;margin-left:190.55pt;margin-top:350.45pt;width:11.2pt;height:12.2pt;z-index:251955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=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D14DB2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Specifying the Operating Modes for the FIR Filter Type</w:t>
      </w:r>
      <w:r w:rsidRPr="00D14DB2">
        <w:rPr>
          <w:rFonts w:ascii="Arial" w:eastAsia="Arial" w:hAnsi="Arial" w:cs="Arial"/>
          <w:b/>
          <w:bCs/>
          <w:color w:val="000000"/>
          <w:spacing w:val="3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90" w:bottom="0" w:left="56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to be from 1 to 64. For each time period, the EFCOP expects to receive the samples for</w:t>
      </w:r>
      <w:r w:rsidRPr="00D14DB2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6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each channel sequentially. This process repeats for consecutive time periods.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755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Filtering is performed with the same filter or different filters for each channel using the</w:t>
      </w:r>
      <w:r w:rsidRPr="00D14DB2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79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w w:val="98"/>
          <w:sz w:val="26"/>
          <w:szCs w:val="26"/>
        </w:rPr>
        <w:lastRenderedPageBreak/>
        <w:t>FACR[8]:FSCO bit. If this bit is set, the same set of coefficients is used for all channels. If</w:t>
      </w:r>
      <w:r w:rsidRPr="00D14DB2">
        <w:rPr>
          <w:color w:val="000000"/>
          <w:spacing w:val="60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4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FACR[8]:FSCO is clear, the coefficients for each channel are stored sequentially in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54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14DB2">
        <w:rPr>
          <w:color w:val="000000"/>
          <w:sz w:val="26"/>
          <w:szCs w:val="26"/>
        </w:rPr>
        <w:lastRenderedPageBreak/>
        <w:t>memory with the beginning address of each coefficient buffer at the next 2  address</w:t>
      </w:r>
      <w:r w:rsidRPr="00D14DB2">
        <w:rPr>
          <w:color w:val="000000"/>
          <w:spacing w:val="30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28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). If the filter length is less</w:t>
      </w:r>
      <w:r w:rsidRPr="00D14DB2">
        <w:rPr>
          <w:color w:val="000000"/>
          <w:spacing w:val="19"/>
          <w:w w:val="99"/>
          <w:sz w:val="26"/>
          <w:szCs w:val="26"/>
        </w:rPr>
        <w:t xml:space="preserve"> </w:t>
      </w:r>
    </w:p>
    <w:p w:rsidR="00832C12" w:rsidRDefault="00832C12">
      <w:pPr>
        <w:spacing w:before="86" w:line="233" w:lineRule="exact"/>
        <w:ind w:right="-113"/>
      </w:pPr>
      <w:r>
        <w:br w:type="column"/>
      </w:r>
      <w:r>
        <w:rPr>
          <w:color w:val="000000"/>
          <w:sz w:val="26"/>
          <w:szCs w:val="26"/>
        </w:rPr>
        <w:lastRenderedPageBreak/>
        <w:t xml:space="preserve">space between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4615" w:header="720" w:footer="720" w:gutter="0"/>
          <w:cols w:num="2" w:space="720" w:equalWidth="0">
            <w:col w:w="2811" w:space="1805"/>
            <w:col w:w="1575"/>
          </w:cols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sz w:val="26"/>
          <w:szCs w:val="26"/>
        </w:rPr>
        <w:lastRenderedPageBreak/>
        <w:t>the sequential buffers of 2  minus the filter length.</w:t>
      </w:r>
      <w:r w:rsidRPr="00D14DB2">
        <w:rPr>
          <w:color w:val="000000"/>
          <w:spacing w:val="35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488" w:bottom="0" w:left="1432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9.2.2   </w:t>
      </w:r>
      <w:r>
        <w:rPr>
          <w:rFonts w:eastAsia="Arial"/>
        </w:rPr>
        <w:t xml:space="preserve">Complex Mode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880" w:bottom="0" w:left="1432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Complex mode performs FIR type filtering with complex data based on the following</w:t>
      </w:r>
      <w:r w:rsidRPr="00D14DB2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37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equations, in which </w:t>
      </w:r>
      <w:r>
        <w:rPr>
          <w:i/>
          <w:iCs/>
          <w:color w:val="000000"/>
          <w:sz w:val="26"/>
          <w:szCs w:val="26"/>
        </w:rPr>
        <w:t>Re</w:t>
      </w:r>
      <w:r>
        <w:rPr>
          <w:color w:val="000000"/>
          <w:sz w:val="26"/>
          <w:szCs w:val="26"/>
        </w:rPr>
        <w:t xml:space="preserve"> is the real part and </w:t>
      </w:r>
      <w:r>
        <w:rPr>
          <w:i/>
          <w:iCs/>
          <w:color w:val="000000"/>
          <w:sz w:val="26"/>
          <w:szCs w:val="26"/>
        </w:rPr>
        <w:t>Im</w:t>
      </w:r>
      <w:r>
        <w:rPr>
          <w:color w:val="000000"/>
          <w:sz w:val="26"/>
          <w:szCs w:val="26"/>
        </w:rPr>
        <w:t xml:space="preserve"> is the imaginary part: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768" w:bottom="0" w:left="1432" w:header="720" w:footer="720" w:gutter="0"/>
          <w:cols w:space="720"/>
        </w:sectPr>
      </w:pPr>
    </w:p>
    <w:p w:rsidR="00832C12" w:rsidRDefault="00832C12">
      <w:pPr>
        <w:tabs>
          <w:tab w:val="left" w:pos="1843"/>
        </w:tabs>
        <w:spacing w:before="408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620" w:bottom="0" w:left="5870" w:header="720" w:footer="720" w:gutter="0"/>
          <w:cols w:space="720"/>
        </w:sectPr>
      </w:pPr>
    </w:p>
    <w:p w:rsidR="00832C12" w:rsidRDefault="00832C12">
      <w:pPr>
        <w:tabs>
          <w:tab w:val="left" w:pos="1843"/>
        </w:tabs>
        <w:spacing w:before="719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624" w:bottom="0" w:left="5865" w:header="720" w:footer="720" w:gutter="0"/>
          <w:cols w:space="720"/>
        </w:sectPr>
      </w:pPr>
    </w:p>
    <w:p w:rsidR="00832C12" w:rsidRDefault="00832C12">
      <w:pPr>
        <w:spacing w:before="689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 xml:space="preserve">where </w:t>
      </w:r>
      <w:r w:rsidRPr="00D14DB2">
        <w:rPr>
          <w:i/>
          <w:iCs/>
          <w:color w:val="000000"/>
          <w:w w:val="99"/>
          <w:sz w:val="26"/>
          <w:szCs w:val="26"/>
        </w:rPr>
        <w:t>H(n)</w:t>
      </w:r>
      <w:r w:rsidRPr="00D14DB2">
        <w:rPr>
          <w:color w:val="000000"/>
          <w:w w:val="99"/>
          <w:sz w:val="26"/>
          <w:szCs w:val="26"/>
        </w:rPr>
        <w:t xml:space="preserve"> is the coefficients, </w:t>
      </w:r>
      <w:r w:rsidRPr="00D14DB2">
        <w:rPr>
          <w:i/>
          <w:iCs/>
          <w:color w:val="000000"/>
          <w:w w:val="99"/>
          <w:sz w:val="26"/>
          <w:szCs w:val="26"/>
        </w:rPr>
        <w:t>D(n)</w:t>
      </w:r>
      <w:r w:rsidRPr="00D14DB2">
        <w:rPr>
          <w:color w:val="000000"/>
          <w:w w:val="99"/>
          <w:sz w:val="26"/>
          <w:szCs w:val="26"/>
        </w:rPr>
        <w:t xml:space="preserve"> is the input data, and </w:t>
      </w:r>
      <w:r w:rsidRPr="00D14DB2">
        <w:rPr>
          <w:i/>
          <w:iCs/>
          <w:color w:val="000000"/>
          <w:w w:val="99"/>
          <w:sz w:val="26"/>
          <w:szCs w:val="26"/>
        </w:rPr>
        <w:t>F(n)</w:t>
      </w:r>
      <w:r w:rsidRPr="00D14DB2">
        <w:rPr>
          <w:color w:val="000000"/>
          <w:w w:val="99"/>
          <w:sz w:val="26"/>
          <w:szCs w:val="26"/>
        </w:rPr>
        <w:t xml:space="preserve"> is the output data at time </w:t>
      </w:r>
      <w:r w:rsidRPr="00D14DB2">
        <w:rPr>
          <w:i/>
          <w:iCs/>
          <w:color w:val="000000"/>
          <w:w w:val="99"/>
          <w:sz w:val="26"/>
          <w:szCs w:val="26"/>
        </w:rPr>
        <w:t>n</w:t>
      </w:r>
      <w:r w:rsidRPr="00D14DB2">
        <w:rPr>
          <w:color w:val="000000"/>
          <w:w w:val="99"/>
          <w:sz w:val="26"/>
          <w:szCs w:val="26"/>
        </w:rPr>
        <w:t>.</w:t>
      </w:r>
      <w:r w:rsidRPr="00D14DB2">
        <w:rPr>
          <w:color w:val="000000"/>
          <w:spacing w:val="5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3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w w:val="98"/>
          <w:sz w:val="26"/>
          <w:szCs w:val="26"/>
        </w:rPr>
        <w:lastRenderedPageBreak/>
        <w:t>For every two samples written to the FDIR (the real part followed by the imaginary part of</w:t>
      </w:r>
      <w:r w:rsidRPr="00D14DB2">
        <w:rPr>
          <w:color w:val="000000"/>
          <w:spacing w:val="60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the input), two samples (the real part followed by the imaginary part of the output) are</w:t>
      </w:r>
      <w:r w:rsidRPr="00D14DB2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80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read from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515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Complex mode is selected by writing 01 to the FCTL[10–11]:FOM bits. When Complex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4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14DB2">
        <w:rPr>
          <w:color w:val="000000"/>
          <w:w w:val="99"/>
          <w:sz w:val="26"/>
          <w:szCs w:val="26"/>
        </w:rPr>
        <w:lastRenderedPageBreak/>
        <w:t>mode is used, the number written to the FCNT register should be twice the number of</w:t>
      </w:r>
      <w:r w:rsidRPr="00D14DB2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3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w w:val="98"/>
          <w:sz w:val="26"/>
          <w:szCs w:val="26"/>
        </w:rPr>
        <w:lastRenderedPageBreak/>
        <w:t>filter coefficients minus one, (2*filter length) –1. Also, the coefficients should be stored in</w:t>
      </w:r>
      <w:r w:rsidRPr="00D14DB2">
        <w:rPr>
          <w:color w:val="000000"/>
          <w:spacing w:val="75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4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14DB2">
        <w:rPr>
          <w:color w:val="000000"/>
          <w:w w:val="98"/>
          <w:sz w:val="26"/>
          <w:szCs w:val="26"/>
        </w:rPr>
        <w:lastRenderedPageBreak/>
        <w:t>the FCM with the real part of the coefficient in the memory location preceding the location</w:t>
      </w:r>
      <w:r w:rsidRPr="00D14DB2">
        <w:rPr>
          <w:color w:val="000000"/>
          <w:spacing w:val="2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holding the imaginary part.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08" w:bottom="0" w:left="1432" w:header="720" w:footer="720" w:gutter="0"/>
          <w:cols w:space="720"/>
        </w:sectPr>
      </w:pPr>
    </w:p>
    <w:p w:rsidR="00832C12" w:rsidRDefault="00832C12">
      <w:pPr>
        <w:spacing w:before="3946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D14DB2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D14DB2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39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389" type="#_x0000_t202" style="position:absolute;margin-left:313.4pt;margin-top:473.85pt;width:50.9pt;height:12.2pt;z-index:-251280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513"/>
                      <w:tab w:val="left" w:pos="683"/>
                      <w:tab w:val="left" w:pos="820"/>
                    </w:tabs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Dn</w:t>
                  </w:r>
                  <w:r>
                    <w:tab/>
                  </w:r>
                  <w:r w:rsidRPr="00B16EEF">
                    <w:rPr>
                      <w:i/>
                      <w:iCs/>
                      <w:color w:val="000000"/>
                      <w:spacing w:val="40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B16EEF">
                    <w:rPr>
                      <w:i/>
                      <w:iCs/>
                      <w:color w:val="000000"/>
                      <w:spacing w:val="-39"/>
                      <w:sz w:val="24"/>
                      <w:szCs w:val="24"/>
                    </w:rPr>
                    <w:t>i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0" type="#_x0000_t202" style="position:absolute;margin-left:125.85pt;margin-top:199.5pt;width:43.85pt;height:12.2pt;z-index:-251279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24"/>
                      <w:sz w:val="24"/>
                      <w:szCs w:val="24"/>
                    </w:rPr>
                    <w:t>Im F n</w:t>
                  </w:r>
                  <w:r w:rsidRPr="00B16EEF">
                    <w:rPr>
                      <w:i/>
                      <w:iCs/>
                      <w:color w:val="000000"/>
                      <w:spacing w:val="5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1" type="#_x0000_t202" style="position:absolute;margin-left:122.15pt;margin-top:149.1pt;width:43.65pt;height:12.2pt;z-index:-251278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24"/>
                      <w:sz w:val="24"/>
                      <w:szCs w:val="24"/>
                    </w:rPr>
                    <w:t>Re F n</w:t>
                  </w:r>
                  <w:r w:rsidRPr="00B16EEF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2" type="#_x0000_t202" style="position:absolute;margin-left:336.7pt;margin-top:473.85pt;width:10.4pt;height:12.2pt;z-index:-251277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3" type="#_x0000_t202" style="position:absolute;margin-left:167.85pt;margin-top:206.7pt;width:19.35pt;height:9.5pt;z-index:-251276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6EEF">
                    <w:rPr>
                      <w:i/>
                      <w:iCs/>
                      <w:color w:val="000000"/>
                      <w:spacing w:val="14"/>
                      <w:sz w:val="18"/>
                      <w:szCs w:val="18"/>
                    </w:rPr>
                    <w:t>odd</w:t>
                  </w:r>
                  <w:r w:rsidRPr="00B16EEF">
                    <w:rPr>
                      <w:i/>
                      <w:iCs/>
                      <w:color w:val="000000"/>
                      <w:spacing w:val="2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4" type="#_x0000_t202" style="position:absolute;margin-left:164.15pt;margin-top:156.45pt;width:22.85pt;height:9.5pt;z-index:-251275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6EEF">
                    <w:rPr>
                      <w:i/>
                      <w:iCs/>
                      <w:color w:val="000000"/>
                      <w:spacing w:val="13"/>
                      <w:sz w:val="18"/>
                      <w:szCs w:val="18"/>
                    </w:rPr>
                    <w:t>even</w:t>
                  </w:r>
                  <w:r w:rsidRPr="00B16EEF">
                    <w:rPr>
                      <w:i/>
                      <w:iCs/>
                      <w:color w:val="000000"/>
                      <w:spacing w:val="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5" type="#_x0000_t202" style="position:absolute;margin-left:152.85pt;margin-top:195.65pt;width:91.5pt;height:16.1pt;z-index:-251274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214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6" type="#_x0000_t202" style="position:absolute;margin-left:149.15pt;margin-top:145.25pt;width:101.95pt;height:16.1pt;z-index:-251273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354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6" type="#_x0000_t202" style="position:absolute;margin-left:231.2pt;margin-top:149.1pt;width:42.3pt;height:12.2pt;z-index:251981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23"/>
                      <w:sz w:val="24"/>
                      <w:szCs w:val="24"/>
                    </w:rPr>
                    <w:t>Re H i</w:t>
                  </w:r>
                  <w:r w:rsidRPr="00B16EEF">
                    <w:rPr>
                      <w:i/>
                      <w:iCs/>
                      <w:color w:val="000000"/>
                      <w:spacing w:val="6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7" type="#_x0000_t202" style="position:absolute;margin-left:231.45pt;margin-top:199.5pt;width:42.4pt;height:12.2pt;z-index:251982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24"/>
                      <w:sz w:val="24"/>
                      <w:szCs w:val="24"/>
                    </w:rPr>
                    <w:t>Re H i</w:t>
                  </w:r>
                  <w:r w:rsidRPr="00B16EEF">
                    <w:rPr>
                      <w:i/>
                      <w:iCs/>
                      <w:color w:val="000000"/>
                      <w:spacing w:val="3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8" type="#_x0000_t202" style="position:absolute;margin-left:259.55pt;margin-top:145.25pt;width:27.4pt;height:16.1pt;z-index:251983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9" type="#_x0000_t202" style="position:absolute;margin-left:259.75pt;margin-top:195.65pt;width:27.4pt;height:16.1pt;z-index:251984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0" type="#_x0000_t202" style="position:absolute;margin-left:245.35pt;margin-top:145.25pt;width:85pt;height:16.1pt;z-index:251985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8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1" type="#_x0000_t202" style="position:absolute;margin-left:245.5pt;margin-top:195.65pt;width:84.65pt;height:16.1pt;z-index:251986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2" type="#_x0000_t202" style="position:absolute;margin-left:286.4pt;margin-top:149.1pt;width:60.3pt;height:12.2pt;z-index:251987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Re D n </w:t>
                  </w:r>
                  <w:r w:rsidRPr="00B16EEF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B16EEF">
                    <w:rPr>
                      <w:i/>
                      <w:iCs/>
                      <w:color w:val="000000"/>
                      <w:spacing w:val="4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3" type="#_x0000_t202" style="position:absolute;margin-left:286.65pt;margin-top:199.5pt;width:60.25pt;height:12.2pt;z-index:251988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Im D n </w:t>
                  </w:r>
                  <w:r w:rsidRPr="00B16EEF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B16EEF">
                    <w:rPr>
                      <w:i/>
                      <w:iCs/>
                      <w:color w:val="000000"/>
                      <w:spacing w:val="3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4" type="#_x0000_t202" style="position:absolute;margin-left:314.75pt;margin-top:145.25pt;width:81.8pt;height:16.1pt;z-index:251990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5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5" type="#_x0000_t202" style="position:absolute;margin-left:314.85pt;margin-top:195.65pt;width:81.4pt;height:16.1pt;z-index:25199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6" type="#_x0000_t202" style="position:absolute;margin-left:300.45pt;margin-top:145.25pt;width:138.65pt;height:16.1pt;z-index:25199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7" type="#_x0000_t202" style="position:absolute;margin-left:300.7pt;margin-top:195.65pt;width:138.65pt;height:16.1pt;z-index:25199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8" type="#_x0000_t202" style="position:absolute;margin-left:353.5pt;margin-top:149.1pt;width:51.25pt;height:12.2pt;z-index:25199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color w:val="000000"/>
                      <w:spacing w:val="17"/>
                      <w:sz w:val="24"/>
                      <w:szCs w:val="24"/>
                    </w:rPr>
                    <w:t xml:space="preserve">– </w:t>
                  </w:r>
                  <w:r w:rsidRPr="00B16EEF">
                    <w:rPr>
                      <w:i/>
                      <w:iCs/>
                      <w:color w:val="000000"/>
                      <w:spacing w:val="17"/>
                      <w:sz w:val="24"/>
                      <w:szCs w:val="24"/>
                    </w:rPr>
                    <w:t>Im H i</w:t>
                  </w:r>
                  <w:r w:rsidRPr="00B16EEF">
                    <w:rPr>
                      <w:i/>
                      <w:iCs/>
                      <w:color w:val="000000"/>
                      <w:spacing w:val="7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9" type="#_x0000_t202" style="position:absolute;margin-left:353.75pt;margin-top:199.5pt;width:52.1pt;height:12.2pt;z-index:25199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color w:val="000000"/>
                      <w:spacing w:val="18"/>
                      <w:sz w:val="24"/>
                      <w:szCs w:val="24"/>
                    </w:rPr>
                    <w:t xml:space="preserve">+ </w:t>
                  </w:r>
                  <w:r w:rsidRPr="00B16EEF">
                    <w:rPr>
                      <w:i/>
                      <w:iCs/>
                      <w:color w:val="000000"/>
                      <w:spacing w:val="18"/>
                      <w:sz w:val="24"/>
                      <w:szCs w:val="24"/>
                    </w:rPr>
                    <w:t>Im H i</w:t>
                  </w:r>
                  <w:r w:rsidRPr="00B16EEF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0" type="#_x0000_t202" style="position:absolute;margin-left:390.8pt;margin-top:145.25pt;width:27.4pt;height:16.1pt;z-index:25199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1" type="#_x0000_t202" style="position:absolute;margin-left:391.75pt;margin-top:195.65pt;width:27.4pt;height:16.1pt;z-index:25199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36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2" type="#_x0000_t202" style="position:absolute;margin-left:376.65pt;margin-top:145.25pt;width:84.65pt;height:16.1pt;z-index:25199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3" type="#_x0000_t202" style="position:absolute;margin-left:377.6pt;margin-top:195.65pt;width:84.65pt;height:16.1pt;z-index:25199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12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4" type="#_x0000_t202" style="position:absolute;margin-left:417.7pt;margin-top:149.1pt;width:60.25pt;height:12.2pt;z-index:25200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Im D n </w:t>
                  </w:r>
                  <w:r w:rsidRPr="00B16EEF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B16EEF">
                    <w:rPr>
                      <w:i/>
                      <w:iCs/>
                      <w:color w:val="000000"/>
                      <w:spacing w:val="3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5" type="#_x0000_t202" style="position:absolute;margin-left:418.65pt;margin-top:199.5pt;width:60.3pt;height:12.2pt;z-index:252001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 xml:space="preserve">Re D n </w:t>
                  </w:r>
                  <w:r w:rsidRPr="00B16EEF">
                    <w:rPr>
                      <w:color w:val="000000"/>
                      <w:spacing w:val="14"/>
                      <w:sz w:val="24"/>
                      <w:szCs w:val="24"/>
                    </w:rPr>
                    <w:t xml:space="preserve">– </w:t>
                  </w:r>
                  <w:r w:rsidRPr="00B16EEF">
                    <w:rPr>
                      <w:i/>
                      <w:iCs/>
                      <w:color w:val="000000"/>
                      <w:spacing w:val="14"/>
                      <w:sz w:val="24"/>
                      <w:szCs w:val="24"/>
                    </w:rPr>
                    <w:t>i</w:t>
                  </w:r>
                  <w:r w:rsidRPr="00B16EEF">
                    <w:rPr>
                      <w:i/>
                      <w:iCs/>
                      <w:color w:val="000000"/>
                      <w:spacing w:val="4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6" type="#_x0000_t202" style="position:absolute;margin-left:446pt;margin-top:145.25pt;width:81.4pt;height:16.1pt;z-index:252002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7" type="#_x0000_t202" style="position:absolute;margin-left:446.95pt;margin-top:195.65pt;width:81.4pt;height:16.1pt;z-index:252003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8" type="#_x0000_t202" style="position:absolute;margin-left:431.75pt;margin-top:145.25pt;width:138.65pt;height:16.1pt;z-index:252004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9" type="#_x0000_t202" style="position:absolute;margin-left:432.7pt;margin-top:195.65pt;width:138.65pt;height:16.1pt;z-index:252005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843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0" type="#_x0000_t202" style="position:absolute;margin-left:72.1pt;margin-top:741.3pt;width:18.6pt;height:10.65pt;z-index:252006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B16EEF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6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1" style="position:absolute;margin-left:71.15pt;margin-top:730.05pt;width:.95pt;height:2.05pt;z-index:252007424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362" style="position:absolute;margin-left:541.05pt;margin-top:730.05pt;width:.95pt;height:2.05pt;z-index:252008448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363" style="position:absolute;margin-left:72.1pt;margin-top:730.05pt;width:468.95pt;height:2.05pt;z-index:252009472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364" style="position:absolute;margin-left:466.65pt;margin-top:740.65pt;width:75.7pt;height:15pt;z-index:252010496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365" type="#_x0000_t75" style="position:absolute;margin-left:466.65pt;margin-top:740.65pt;width:75.95pt;height:15.1pt;z-index:252011520;mso-position-horizontal-relative:page;mso-position-vertical-relative:page">
            <v:imagedata r:id="rId8" o:title="431C54CC03D840E5A3BEAE941E759AB0"/>
            <w10:wrap anchorx="page" anchory="page"/>
          </v:shape>
        </w:pict>
      </w:r>
      <w:r>
        <w:pict>
          <v:shape id="_x0000_s1366" type="#_x0000_t202" style="position:absolute;margin-left:280.4pt;margin-top:145.25pt;width:7.4pt;height:16.1pt;z-index:252012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B16EEF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7" type="#_x0000_t202" style="position:absolute;margin-left:411.7pt;margin-top:145.25pt;width:7.4pt;height:16.1pt;z-index:252013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B16EEF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8" type="#_x0000_t202" style="position:absolute;margin-left:211.3pt;margin-top:170pt;width:21.75pt;height:9.5pt;z-index:252014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6EEF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B16EEF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9" type="#_x0000_t202" style="position:absolute;margin-left:210.55pt;margin-top:132.45pt;width:23.15pt;height:9.5pt;z-index:252015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–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0" type="#_x0000_t202" style="position:absolute;margin-left:213.95pt;margin-top:143.75pt;width:18.75pt;height:23.45pt;z-index:252016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1" type="#_x0000_t202" style="position:absolute;margin-left:197.85pt;margin-top:149.1pt;width:11.2pt;height:12.2pt;z-index:252017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=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2" style="position:absolute;margin-left:162.1pt;margin-top:161.4pt;width:.6pt;height:.25pt;z-index:252018688;mso-position-horizontal-relative:page;mso-position-vertical-relative:page" coordorigin="5719,5694" coordsize="22,9" path="m5719,5702r21,l5740,5694r-21,l5719,570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73" style="position:absolute;margin-left:162.1pt;margin-top:149.25pt;width:.6pt;height:.25pt;z-index:252019712;mso-position-horizontal-relative:page;mso-position-vertical-relative:page" coordorigin="5719,5266" coordsize="22,9" path="m5719,5266r21,l5740,5275r-21,l5719,526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74" style="position:absolute;margin-left:162.1pt;margin-top:149.5pt;width:.6pt;height:11.9pt;z-index:252020736;mso-position-horizontal-relative:page;mso-position-vertical-relative:page" coordorigin="5719,5275" coordsize="22,420" path="m5719,5275r21,l5740,5694r-21,l5719,527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75" type="#_x0000_t202" style="position:absolute;margin-left:280.65pt;margin-top:195.65pt;width:7.4pt;height:16.1pt;z-index:252021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B16EEF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6" type="#_x0000_t202" style="position:absolute;margin-left:412.65pt;margin-top:195.65pt;width:7.4pt;height:16.1pt;z-index:252022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94" w:lineRule="exact"/>
                  </w:pPr>
                  <w:r w:rsidRPr="00B16EEF">
                    <w:rPr>
                      <w:rFonts w:ascii="Arial" w:eastAsia="Arial" w:hAnsi="Arial" w:cs="Arial"/>
                      <w:color w:val="000000"/>
                      <w:w w:val="48"/>
                      <w:sz w:val="24"/>
                      <w:szCs w:val="24"/>
                    </w:rPr>
                    <w:t>⋅</w:t>
                  </w:r>
                  <w:r w:rsidRPr="00B16EEF">
                    <w:rPr>
                      <w:rFonts w:ascii="Arial" w:eastAsia="Arial" w:hAnsi="Arial" w:cs="Arial"/>
                      <w:color w:val="000000"/>
                      <w:spacing w:val="1"/>
                      <w:w w:val="4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7" type="#_x0000_t202" style="position:absolute;margin-left:211.55pt;margin-top:220.4pt;width:21.75pt;height:9.5pt;z-index:252023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6EEF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B16EEF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8" type="#_x0000_t202" style="position:absolute;margin-left:210.8pt;margin-top:182.7pt;width:23.15pt;height:9.5pt;z-index:252024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–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9" type="#_x0000_t202" style="position:absolute;margin-left:214.15pt;margin-top:194.15pt;width:18.75pt;height:23.45pt;z-index:252025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0" type="#_x0000_t202" style="position:absolute;margin-left:198.1pt;margin-top:199.5pt;width:11.2pt;height:12.2pt;z-index:252026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=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1" style="position:absolute;margin-left:165.8pt;margin-top:211.65pt;width:.6pt;height:.25pt;z-index:252027904;mso-position-horizontal-relative:page;mso-position-vertical-relative:page" coordorigin="5850,7468" coordsize="22,9" path="m5850,7476r21,l5871,7468r-21,l5850,747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82" style="position:absolute;margin-left:165.8pt;margin-top:199.65pt;width:.6pt;height:.25pt;z-index:252028928;mso-position-horizontal-relative:page;mso-position-vertical-relative:page" coordorigin="5850,7044" coordsize="22,9" path="m5850,7044r21,l5871,7053r-21,l5850,704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83" style="position:absolute;margin-left:165.8pt;margin-top:199.9pt;width:.6pt;height:11.75pt;z-index:252029952;mso-position-horizontal-relative:page;mso-position-vertical-relative:page" coordorigin="5850,7053" coordsize="22,415" path="m5850,7053r21,l5871,7468r-21,l5850,705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384" type="#_x0000_t202" style="position:absolute;margin-left:258.35pt;margin-top:469.95pt;width:35.7pt;height:16.1pt;z-index:252030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5" type="#_x0000_t202" style="position:absolute;margin-left:354.35pt;margin-top:469.15pt;width:8.15pt;height:9.5pt;z-index:252032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6" type="#_x0000_t202" style="position:absolute;margin-left:293.5pt;margin-top:494.85pt;width:21.75pt;height:9.5pt;z-index:252033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6EEF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i </w:t>
                  </w:r>
                  <w:r w:rsidRPr="00B16EEF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7" type="#_x0000_t202" style="position:absolute;margin-left:292.75pt;margin-top:457.15pt;width:23.15pt;height:9.5pt;z-index:252034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N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–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8" type="#_x0000_t202" style="position:absolute;margin-left:296.15pt;margin-top:468.5pt;width:18.75pt;height:23.45pt;z-index:252035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B16EE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9.2.3   </w:t>
      </w:r>
      <w:r>
        <w:rPr>
          <w:rFonts w:eastAsia="Arial"/>
        </w:rPr>
        <w:t xml:space="preserve">Alternating Complex Mode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343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Alternating Complex mode performs FIR type filtering with complex data providing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66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alternating real and complex results based on the following equations: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476" w:bottom="0" w:left="1418" w:header="720" w:footer="720" w:gutter="0"/>
          <w:cols w:space="720"/>
        </w:sectPr>
      </w:pPr>
    </w:p>
    <w:p w:rsidR="00832C12" w:rsidRDefault="00832C12">
      <w:pPr>
        <w:tabs>
          <w:tab w:val="left" w:pos="2064"/>
        </w:tabs>
        <w:spacing w:before="415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435" w:bottom="0" w:left="2723" w:header="720" w:footer="720" w:gutter="0"/>
          <w:cols w:space="720"/>
        </w:sectPr>
      </w:pPr>
    </w:p>
    <w:p w:rsidR="00832C12" w:rsidRDefault="00832C12">
      <w:pPr>
        <w:tabs>
          <w:tab w:val="left" w:pos="1925"/>
        </w:tabs>
        <w:spacing w:before="714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569" w:bottom="0" w:left="2798" w:header="720" w:footer="720" w:gutter="0"/>
          <w:cols w:space="720"/>
        </w:sectPr>
      </w:pPr>
    </w:p>
    <w:p w:rsidR="00832C12" w:rsidRDefault="00832C12">
      <w:pPr>
        <w:spacing w:before="689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 xml:space="preserve">where </w:t>
      </w:r>
      <w:r w:rsidRPr="00B16EEF">
        <w:rPr>
          <w:i/>
          <w:iCs/>
          <w:color w:val="000000"/>
          <w:w w:val="99"/>
          <w:sz w:val="26"/>
          <w:szCs w:val="26"/>
        </w:rPr>
        <w:t>H(n)</w:t>
      </w:r>
      <w:r w:rsidRPr="00B16EEF">
        <w:rPr>
          <w:color w:val="000000"/>
          <w:w w:val="99"/>
          <w:sz w:val="26"/>
          <w:szCs w:val="26"/>
        </w:rPr>
        <w:t xml:space="preserve"> is the coefficients, </w:t>
      </w:r>
      <w:r w:rsidRPr="00B16EEF">
        <w:rPr>
          <w:i/>
          <w:iCs/>
          <w:color w:val="000000"/>
          <w:w w:val="99"/>
          <w:sz w:val="26"/>
          <w:szCs w:val="26"/>
        </w:rPr>
        <w:t>D(n)</w:t>
      </w:r>
      <w:r w:rsidRPr="00B16EEF">
        <w:rPr>
          <w:color w:val="000000"/>
          <w:w w:val="99"/>
          <w:sz w:val="26"/>
          <w:szCs w:val="26"/>
        </w:rPr>
        <w:t xml:space="preserve"> is the input data, and </w:t>
      </w:r>
      <w:r w:rsidRPr="00B16EEF">
        <w:rPr>
          <w:i/>
          <w:iCs/>
          <w:color w:val="000000"/>
          <w:w w:val="99"/>
          <w:sz w:val="26"/>
          <w:szCs w:val="26"/>
        </w:rPr>
        <w:t>F(n)</w:t>
      </w:r>
      <w:r w:rsidRPr="00B16EEF">
        <w:rPr>
          <w:color w:val="000000"/>
          <w:w w:val="99"/>
          <w:sz w:val="26"/>
          <w:szCs w:val="26"/>
        </w:rPr>
        <w:t xml:space="preserve"> is the output data at time </w:t>
      </w:r>
      <w:r w:rsidRPr="00B16EEF">
        <w:rPr>
          <w:i/>
          <w:iCs/>
          <w:color w:val="000000"/>
          <w:w w:val="99"/>
          <w:sz w:val="26"/>
          <w:szCs w:val="26"/>
        </w:rPr>
        <w:t>n</w:t>
      </w:r>
      <w:r w:rsidRPr="00B16EEF">
        <w:rPr>
          <w:color w:val="000000"/>
          <w:w w:val="99"/>
          <w:sz w:val="26"/>
          <w:szCs w:val="26"/>
        </w:rPr>
        <w:t>.</w:t>
      </w:r>
      <w:r w:rsidRPr="00B16EEF">
        <w:rPr>
          <w:color w:val="000000"/>
          <w:spacing w:val="4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8"/>
          <w:sz w:val="26"/>
          <w:szCs w:val="26"/>
        </w:rPr>
        <w:lastRenderedPageBreak/>
        <w:t>For every two samples (the real part followed by the imaginary part of the input) written to</w:t>
      </w:r>
      <w:r w:rsidRPr="00B16EEF">
        <w:rPr>
          <w:color w:val="000000"/>
          <w:spacing w:val="3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the FDIR, one sample (alternating between the real part and the imaginary part of the</w:t>
      </w:r>
      <w:r w:rsidRPr="00B16EEF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0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output) is read from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78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Alternating Complex mode is selected by writing 10 to FCTL[10–11]:FOM bits. When</w:t>
      </w:r>
      <w:r w:rsidRPr="00B16EE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9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Alternating Complex mode is used, the number written to the FCNT register should be</w:t>
      </w:r>
      <w:r w:rsidRPr="00B16EEF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6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twice the number of filter coefficients minus one, (2*filter length) –1. Also, the</w:t>
      </w:r>
      <w:r w:rsidRPr="00B16EEF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50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coefficients should be stored in the FCM with the real part of the coefficient in the</w:t>
      </w:r>
      <w:r w:rsidRPr="00B16EEF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93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memory location preceding the location holding the imaginary part.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721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9.2.4   </w:t>
      </w:r>
      <w:r>
        <w:rPr>
          <w:rFonts w:eastAsia="Arial"/>
        </w:rPr>
        <w:t xml:space="preserve">Magnitude Mode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76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B16EEF">
        <w:rPr>
          <w:color w:val="000000"/>
          <w:w w:val="98"/>
          <w:sz w:val="26"/>
          <w:szCs w:val="26"/>
        </w:rPr>
        <w:lastRenderedPageBreak/>
        <w:t>Magnitude mode calculates the magnitude of an input signal using the following equation:</w:t>
      </w:r>
      <w:r w:rsidRPr="00B16EEF">
        <w:rPr>
          <w:color w:val="000000"/>
          <w:spacing w:val="8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tabs>
          <w:tab w:val="left" w:pos="492"/>
        </w:tabs>
        <w:spacing w:before="488" w:line="215" w:lineRule="exact"/>
        <w:ind w:right="-113"/>
      </w:pPr>
      <w:r>
        <w:rPr>
          <w:i/>
          <w:iCs/>
          <w:color w:val="000000"/>
          <w:sz w:val="24"/>
          <w:szCs w:val="24"/>
        </w:rPr>
        <w:lastRenderedPageBreak/>
        <w:t>Fn</w:t>
      </w:r>
      <w:r>
        <w:tab/>
      </w:r>
      <w:r w:rsidRPr="00B16EEF">
        <w:rPr>
          <w:i/>
          <w:iCs/>
          <w:color w:val="000000"/>
          <w:spacing w:val="21"/>
          <w:sz w:val="24"/>
          <w:szCs w:val="24"/>
        </w:rPr>
        <w:t xml:space="preserve"> </w:t>
      </w:r>
      <w:r w:rsidRPr="00B16EEF">
        <w:rPr>
          <w:color w:val="000000"/>
          <w:spacing w:val="21"/>
          <w:sz w:val="24"/>
          <w:szCs w:val="24"/>
        </w:rPr>
        <w:t>=</w:t>
      </w:r>
      <w:r w:rsidRPr="00B16EEF">
        <w:rPr>
          <w:color w:val="000000"/>
          <w:spacing w:val="2"/>
          <w:sz w:val="24"/>
          <w:szCs w:val="24"/>
        </w:rPr>
        <w:t xml:space="preserve"> </w:t>
      </w:r>
    </w:p>
    <w:p w:rsidR="00832C12" w:rsidRDefault="00832C12">
      <w:pPr>
        <w:tabs>
          <w:tab w:val="left" w:pos="1080"/>
        </w:tabs>
        <w:spacing w:before="411" w:line="294" w:lineRule="exact"/>
        <w:ind w:right="-113"/>
      </w:pPr>
      <w:r>
        <w:br w:type="column"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5006" w:header="720" w:footer="720" w:gutter="0"/>
          <w:cols w:num="2" w:space="720" w:equalWidth="0">
            <w:col w:w="796" w:space="659"/>
            <w:col w:w="1606"/>
          </w:cols>
        </w:sectPr>
      </w:pPr>
    </w:p>
    <w:p w:rsidR="00832C12" w:rsidRDefault="00832C12">
      <w:pPr>
        <w:spacing w:before="632" w:line="233" w:lineRule="exact"/>
        <w:ind w:right="-113"/>
      </w:pPr>
      <w:r w:rsidRPr="00B16EEF">
        <w:rPr>
          <w:color w:val="000000"/>
          <w:w w:val="98"/>
          <w:sz w:val="26"/>
          <w:szCs w:val="26"/>
        </w:rPr>
        <w:lastRenderedPageBreak/>
        <w:t xml:space="preserve">where </w:t>
      </w:r>
      <w:r w:rsidRPr="00B16EEF">
        <w:rPr>
          <w:i/>
          <w:iCs/>
          <w:color w:val="000000"/>
          <w:w w:val="98"/>
          <w:sz w:val="26"/>
          <w:szCs w:val="26"/>
        </w:rPr>
        <w:t>D(n)</w:t>
      </w:r>
      <w:r w:rsidRPr="00B16EEF">
        <w:rPr>
          <w:color w:val="000000"/>
          <w:w w:val="98"/>
          <w:sz w:val="26"/>
          <w:szCs w:val="26"/>
        </w:rPr>
        <w:t xml:space="preserve"> is the input data and </w:t>
      </w:r>
      <w:r w:rsidRPr="00B16EEF">
        <w:rPr>
          <w:i/>
          <w:iCs/>
          <w:color w:val="000000"/>
          <w:w w:val="98"/>
          <w:sz w:val="26"/>
          <w:szCs w:val="26"/>
        </w:rPr>
        <w:t>F(n)</w:t>
      </w:r>
      <w:r w:rsidRPr="00B16EEF">
        <w:rPr>
          <w:color w:val="000000"/>
          <w:w w:val="98"/>
          <w:sz w:val="26"/>
          <w:szCs w:val="26"/>
        </w:rPr>
        <w:t xml:space="preserve"> is the output data at time </w:t>
      </w:r>
      <w:r w:rsidRPr="00B16EEF">
        <w:rPr>
          <w:i/>
          <w:iCs/>
          <w:color w:val="000000"/>
          <w:w w:val="98"/>
          <w:sz w:val="26"/>
          <w:szCs w:val="26"/>
        </w:rPr>
        <w:t>n</w:t>
      </w:r>
      <w:r w:rsidRPr="00B16EEF">
        <w:rPr>
          <w:color w:val="000000"/>
          <w:w w:val="98"/>
          <w:sz w:val="26"/>
          <w:szCs w:val="26"/>
        </w:rPr>
        <w:t>. For each sample (the real</w:t>
      </w:r>
      <w:r w:rsidRPr="00B16EEF">
        <w:rPr>
          <w:color w:val="000000"/>
          <w:spacing w:val="34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input) written to the FDIR, one sample (the real magnitude of the input signal) is read</w:t>
      </w:r>
      <w:r w:rsidRPr="00B16EEF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5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from the FDOR. Magnitude mode is selected by setting both FCTL[10–11]:FOM bits. In</w:t>
      </w:r>
      <w:r w:rsidRPr="00B16EE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0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Magnitude mode, the number written to the FCNT register should be the number of data</w:t>
      </w:r>
      <w:r w:rsidRPr="00B16EE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7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samples to compute the magnitude of minus one, and the value in the FCBA register is</w:t>
      </w:r>
      <w:r w:rsidRPr="00B16EE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5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ignored.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895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9.2.5   </w:t>
      </w:r>
      <w:r>
        <w:rPr>
          <w:rFonts w:eastAsia="Arial"/>
        </w:rPr>
        <w:t xml:space="preserve">Data and Coefficient Initialization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487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Before the first sample can be processed, the filter must be initialized, meaning that the</w:t>
      </w:r>
      <w:r w:rsidRPr="00B16EEF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96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 xml:space="preserve">input samples for times before </w:t>
      </w:r>
      <w:r w:rsidRPr="00B16EEF">
        <w:rPr>
          <w:i/>
          <w:iCs/>
          <w:color w:val="000000"/>
          <w:w w:val="99"/>
          <w:sz w:val="26"/>
          <w:szCs w:val="26"/>
        </w:rPr>
        <w:t>n</w:t>
      </w:r>
      <w:r w:rsidRPr="00B16EEF">
        <w:rPr>
          <w:color w:val="000000"/>
          <w:w w:val="99"/>
          <w:sz w:val="26"/>
          <w:szCs w:val="26"/>
        </w:rPr>
        <w:t xml:space="preserve"> = 0 (assuming that time starts at 0) must be loaded into</w:t>
      </w:r>
      <w:r w:rsidRPr="00B16EE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6EEF">
        <w:rPr>
          <w:color w:val="000000"/>
          <w:w w:val="99"/>
          <w:sz w:val="26"/>
          <w:szCs w:val="26"/>
        </w:rPr>
        <w:lastRenderedPageBreak/>
        <w:t>the FDM. The number of samples needed to initialize the filter is the number of filter</w:t>
      </w:r>
      <w:r w:rsidRPr="00B16EEF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1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478" w:bottom="0" w:left="1418" w:header="720" w:footer="720" w:gutter="0"/>
          <w:cols w:space="720"/>
        </w:sectPr>
      </w:pPr>
    </w:p>
    <w:p w:rsidR="00832C12" w:rsidRDefault="00832C12">
      <w:pPr>
        <w:spacing w:before="588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B16EE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B16EEF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409" type="#_x0000_t202" style="position:absolute;margin-left:320.8pt;margin-top:315.85pt;width:100.85pt;height:13.05pt;z-index:-251258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are initialized by a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0" type="#_x0000_t202" style="position:absolute;margin-left:107.6pt;margin-top:315.85pt;width:214.6pt;height:13.05pt;z-index:-251257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If FCTL[7]:FCIM is set, the coefficients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1" type="#_x0000_t202" style="position:absolute;margin-left:107.6pt;margin-top:95.8pt;width:131.75pt;height:13.05pt;z-index:-251256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If FCTL[8]:FPRC is set, 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7" style="position:absolute;margin-left:71.15pt;margin-top:730.05pt;width:.95pt;height:2.05pt;z-index:252045312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398" style="position:absolute;margin-left:541.05pt;margin-top:730.05pt;width:.95pt;height:2.05pt;z-index:252046336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399" style="position:absolute;margin-left:72.1pt;margin-top:730.05pt;width:468.95pt;height:2.05pt;z-index:252047360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00" style="position:absolute;margin-left:72.2pt;margin-top:739.2pt;width:75.7pt;height:15pt;z-index:252048384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401" type="#_x0000_t75" style="position:absolute;margin-left:72.2pt;margin-top:739.2pt;width:75.95pt;height:15.1pt;z-index:252049408;mso-position-horizontal-relative:page;mso-position-vertical-relative:page">
            <v:imagedata r:id="rId7" o:title="CA87946B99F944FBBF99FE5978E81D25"/>
            <w10:wrap anchorx="page" anchory="page"/>
          </v:shape>
        </w:pict>
      </w:r>
      <w:r>
        <w:pict>
          <v:shape id="_x0000_s1402" type="#_x0000_t202" style="position:absolute;margin-left:525.7pt;margin-top:741.75pt;width:18.6pt;height:10.65pt;z-index:252050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3F602B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3F602B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7</w:t>
                  </w:r>
                  <w:r w:rsidRPr="003F602B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3" type="#_x0000_t202" style="position:absolute;margin-left:89.6pt;margin-top:96.45pt;width:11.75pt;height:11pt;z-index:252051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4" type="#_x0000_t202" style="position:absolute;margin-left:89.6pt;margin-top:149.5pt;width:11.75pt;height:11pt;z-index:252052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5" type="#_x0000_t202" style="position:absolute;margin-left:89.6pt;margin-top:263.5pt;width:11.75pt;height:11pt;z-index:252053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6" type="#_x0000_t202" style="position:absolute;margin-left:89.6pt;margin-top:316.55pt;width:11.75pt;height:11pt;z-index:252054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7" type="#_x0000_t202" style="position:absolute;margin-left:274.4pt;margin-top:348.3pt;width:31.6pt;height:18.45pt;z-index:252055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18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8" type="#_x0000_t202" style="position:absolute;margin-left:328.65pt;margin-top:348.3pt;width:31.95pt;height:18.45pt;z-index:252056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22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3F602B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Specifying the Operating Modes for the FIR Filter Type</w:t>
      </w:r>
      <w:r w:rsidRPr="003F602B">
        <w:rPr>
          <w:rFonts w:ascii="Arial" w:eastAsia="Arial" w:hAnsi="Arial" w:cs="Arial"/>
          <w:b/>
          <w:bCs/>
          <w:color w:val="000000"/>
          <w:spacing w:val="3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90" w:bottom="0" w:left="56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Data Initialization mode is selected via the FCTL[8]:FPRC bit: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718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initialization is disabled and the EFCOP assumes that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6" w:bottom="0" w:left="4759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SC140 core wrote the initial input values to the FDM before the EFCOP was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31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enabled. Thus, the first value written to FDIR is the first sample to be filtered.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16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3F602B">
        <w:rPr>
          <w:color w:val="000000"/>
          <w:w w:val="98"/>
          <w:sz w:val="26"/>
          <w:szCs w:val="26"/>
        </w:rPr>
        <w:lastRenderedPageBreak/>
        <w:t>If FCTL[8]:FPRC is clear, initialization mode is enabled and the EFCOP initializes</w:t>
      </w:r>
      <w:r w:rsidRPr="003F602B">
        <w:rPr>
          <w:color w:val="000000"/>
          <w:spacing w:val="90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FDM by receiving the number of coefficient data samples through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4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These samples are loaded into the FDM buffer and after the last value is loaded the</w:t>
      </w:r>
      <w:r w:rsidRPr="003F602B">
        <w:rPr>
          <w:color w:val="000000"/>
          <w:spacing w:val="2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begins processing the first result.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717" w:bottom="0" w:left="215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The EFCOP also allows the coefficient buffer to be initialized before processing begins.</w:t>
      </w:r>
      <w:r w:rsidRPr="003F602B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85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Coefficient Initialization mode is selected via FCTL[7]:FCIM: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762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If FCTL[7]:FCIM is clear, Coefficient Initialization mode is disabled and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87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processing completes as described earlier, depending on how the FCTL[8]:FPRC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78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bit is set.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086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 update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7" w:bottom="0" w:left="8405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session with the original coefficients equal to zero, as in the following 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00" w:bottom="0" w:left="2152" w:header="720" w:footer="720" w:gutter="0"/>
          <w:cols w:space="720"/>
        </w:sectPr>
      </w:pPr>
    </w:p>
    <w:p w:rsidR="00832C12" w:rsidRDefault="00832C12">
      <w:pPr>
        <w:tabs>
          <w:tab w:val="left" w:pos="481"/>
          <w:tab w:val="left" w:pos="682"/>
          <w:tab w:val="left" w:pos="900"/>
        </w:tabs>
        <w:spacing w:before="186" w:line="250" w:lineRule="exact"/>
        <w:ind w:right="-113"/>
      </w:pPr>
      <w:r>
        <w:rPr>
          <w:i/>
          <w:iCs/>
          <w:color w:val="000000"/>
          <w:sz w:val="28"/>
          <w:szCs w:val="28"/>
        </w:rPr>
        <w:lastRenderedPageBreak/>
        <w:t>hi</w:t>
      </w:r>
      <w:r>
        <w:tab/>
      </w:r>
      <w:r w:rsidRPr="003F602B">
        <w:rPr>
          <w:i/>
          <w:iCs/>
          <w:color w:val="000000"/>
          <w:spacing w:val="81"/>
          <w:sz w:val="28"/>
          <w:szCs w:val="28"/>
        </w:rPr>
        <w:t xml:space="preserve"> </w:t>
      </w:r>
      <w:r>
        <w:tab/>
      </w:r>
      <w:r w:rsidRPr="003F602B">
        <w:rPr>
          <w:color w:val="000000"/>
          <w:w w:val="63"/>
          <w:sz w:val="28"/>
          <w:szCs w:val="28"/>
        </w:rPr>
        <w:t>=</w:t>
      </w:r>
      <w:r w:rsidRPr="003F602B">
        <w:rPr>
          <w:color w:val="000000"/>
          <w:spacing w:val="1"/>
          <w:w w:val="63"/>
          <w:sz w:val="28"/>
          <w:szCs w:val="28"/>
        </w:rPr>
        <w:t xml:space="preserve"> </w:t>
      </w:r>
      <w:r>
        <w:tab/>
      </w:r>
      <w:r w:rsidRPr="003F602B">
        <w:rPr>
          <w:i/>
          <w:iCs/>
          <w:color w:val="000000"/>
          <w:spacing w:val="26"/>
          <w:sz w:val="28"/>
          <w:szCs w:val="28"/>
        </w:rPr>
        <w:t>Kx i</w:t>
      </w:r>
      <w:r w:rsidRPr="003F602B">
        <w:rPr>
          <w:i/>
          <w:iCs/>
          <w:color w:val="000000"/>
          <w:spacing w:val="3"/>
          <w:sz w:val="28"/>
          <w:szCs w:val="28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370" w:bottom="0" w:left="5330" w:header="720" w:footer="720" w:gutter="0"/>
          <w:cols w:space="720"/>
        </w:sectPr>
      </w:pPr>
    </w:p>
    <w:p w:rsidR="00832C12" w:rsidRDefault="00832C12">
      <w:pPr>
        <w:spacing w:before="204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data buffer, </w:t>
      </w:r>
      <w:r>
        <w:rPr>
          <w:i/>
          <w:iCs/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(</w:t>
      </w:r>
      <w:r>
        <w:rPr>
          <w:i/>
          <w:iCs/>
          <w:color w:val="000000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), should be initialized first, either by the SC140 core or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3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with data initialization. Then, </w:t>
      </w:r>
      <w:r>
        <w:rPr>
          <w:i/>
          <w:iCs/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 xml:space="preserve"> should be written to FKIR, and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6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initializes the coefficient buffer accordingly.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22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If data and coefficient initialization are both enabled, data initialization completes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first but the EFCOP does not begin processing the first result. After FKIR 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1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written, the EFCOP initializes the coefficients and then another input sample must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be written to FDIR to begin processing.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897" w:bottom="0" w:left="215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Coefficient initialization is usually used with Adaptive mode or can be used to clear the</w:t>
      </w:r>
      <w:r w:rsidRPr="003F602B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36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coefficients by writing zero to FKIR.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886" w:bottom="0" w:left="1432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9.2.6   </w:t>
      </w:r>
      <w:r>
        <w:rPr>
          <w:rFonts w:eastAsia="Arial"/>
        </w:rPr>
        <w:t xml:space="preserve">Decimation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363" w:bottom="0" w:left="1432" w:header="720" w:footer="720" w:gutter="0"/>
          <w:cols w:space="720"/>
        </w:sectPr>
      </w:pPr>
    </w:p>
    <w:p w:rsidR="00832C12" w:rsidRDefault="00832C12">
      <w:pPr>
        <w:spacing w:before="274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Decimation is another option that can be used with any of the four FIR filter type modes.</w:t>
      </w:r>
      <w:r w:rsidRPr="003F602B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8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However, decimation cannot be used in conjunction with the Adaptive or Multichannel</w:t>
      </w:r>
      <w:r w:rsidRPr="003F602B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79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modes. Decimation, also known as “downsampling,” decreases the sampling rate. The</w:t>
      </w:r>
      <w:r w:rsidRPr="003F602B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80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decimation ratio defines the number of input samples per output sample. The decimation</w:t>
      </w:r>
      <w:r w:rsidRPr="003F602B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ratio is one plus the number in the FDCH[4–7]:FDCM bits. The decimation ratio can be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9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programmed from 1 to 16.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90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For Real and Magnitude modes, the decimation ratio number of the sample must be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53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602B">
        <w:rPr>
          <w:color w:val="000000"/>
          <w:w w:val="99"/>
          <w:sz w:val="26"/>
          <w:szCs w:val="26"/>
        </w:rPr>
        <w:lastRenderedPageBreak/>
        <w:t>written to the FDIR before an output sample can be read from the FDOR. For Complex</w:t>
      </w:r>
      <w:r w:rsidRPr="003F602B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64" w:bottom="0" w:left="1432" w:header="720" w:footer="720" w:gutter="0"/>
          <w:cols w:space="720"/>
        </w:sectPr>
      </w:pPr>
    </w:p>
    <w:p w:rsidR="00832C12" w:rsidRDefault="00832C12">
      <w:pPr>
        <w:spacing w:before="710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3F602B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3F602B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39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429" type="#_x0000_t202" style="position:absolute;margin-left:330.1pt;margin-top:310.5pt;width:58.9pt;height:12.2pt;z-index:-251237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671"/>
                      <w:tab w:val="left" w:pos="843"/>
                      <w:tab w:val="left" w:pos="978"/>
                    </w:tabs>
                    <w:spacing w:line="215" w:lineRule="exact"/>
                  </w:pPr>
                  <w:r w:rsidRPr="00B10537">
                    <w:rPr>
                      <w:i/>
                      <w:iCs/>
                      <w:color w:val="000000"/>
                      <w:spacing w:val="4"/>
                      <w:sz w:val="24"/>
                      <w:szCs w:val="24"/>
                    </w:rPr>
                    <w:t>A y</w:t>
                  </w:r>
                  <w:r w:rsidRPr="00B10537">
                    <w:rPr>
                      <w:i/>
                      <w:iCs/>
                      <w:color w:val="000000"/>
                      <w:spacing w:val="2"/>
                      <w:sz w:val="24"/>
                      <w:szCs w:val="24"/>
                    </w:rPr>
                    <w:t>n</w:t>
                  </w:r>
                  <w:r>
                    <w:tab/>
                  </w:r>
                  <w:r w:rsidRPr="00B10537">
                    <w:rPr>
                      <w:i/>
                      <w:iCs/>
                      <w:color w:val="000000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B10537">
                    <w:rPr>
                      <w:i/>
                      <w:iCs/>
                      <w:color w:val="000000"/>
                      <w:spacing w:val="-43"/>
                      <w:sz w:val="24"/>
                      <w:szCs w:val="24"/>
                    </w:rPr>
                    <w:t>j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0" type="#_x0000_t202" style="position:absolute;margin-left:233.25pt;margin-top:310.5pt;width:38.9pt;height:12.2pt;z-index:-251236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50"/>
                    </w:tabs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yn</w:t>
                  </w:r>
                  <w:r>
                    <w:tab/>
                  </w:r>
                  <w:r w:rsidRPr="00B10537">
                    <w:rPr>
                      <w:i/>
                      <w:iCs/>
                      <w:color w:val="000000"/>
                      <w:spacing w:val="22"/>
                      <w:sz w:val="24"/>
                      <w:szCs w:val="24"/>
                    </w:rPr>
                    <w:t xml:space="preserve"> </w:t>
                  </w:r>
                  <w:r w:rsidRPr="00B10537">
                    <w:rPr>
                      <w:color w:val="000000"/>
                      <w:spacing w:val="22"/>
                      <w:sz w:val="24"/>
                      <w:szCs w:val="24"/>
                    </w:rPr>
                    <w:t>=</w:t>
                  </w:r>
                  <w:r w:rsidRPr="00B10537">
                    <w:rPr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1" type="#_x0000_t202" style="position:absolute;margin-left:361.05pt;margin-top:310.5pt;width:10.4pt;height:12.2pt;z-index:-251235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2" type="#_x0000_t202" style="position:absolute;margin-left:72.1pt;margin-top:741.3pt;width:18.6pt;height:10.65pt;z-index:252061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B10537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B1053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8</w:t>
                  </w:r>
                  <w:r w:rsidRPr="00B10537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3" style="position:absolute;margin-left:71.15pt;margin-top:730.05pt;width:.95pt;height:2.05pt;z-index:252062720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14" style="position:absolute;margin-left:541.05pt;margin-top:730.05pt;width:.95pt;height:2.05pt;z-index:252063744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15" style="position:absolute;margin-left:72.1pt;margin-top:730.05pt;width:468.95pt;height:2.05pt;z-index:252064768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16" style="position:absolute;margin-left:466.65pt;margin-top:740.65pt;width:75.7pt;height:15pt;z-index:252065792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417" type="#_x0000_t75" style="position:absolute;margin-left:466.65pt;margin-top:740.65pt;width:75.95pt;height:15.1pt;z-index:252066816;mso-position-horizontal-relative:page;mso-position-vertical-relative:page">
            <v:imagedata r:id="rId8" o:title="BF5ADAFDA53F40B48025CB8DAC384175"/>
            <w10:wrap anchorx="page" anchory="page"/>
          </v:shape>
        </w:pict>
      </w:r>
      <w:r>
        <w:pict>
          <v:shape id="_x0000_s1418" type="#_x0000_t202" style="position:absolute;margin-left:88.9pt;margin-top:377.8pt;width:14.4pt;height:13.05pt;z-index:252067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9" type="#_x0000_t202" style="position:absolute;margin-left:88.9pt;margin-top:435.85pt;width:14.4pt;height:13.05pt;z-index:252068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0" type="#_x0000_t202" style="position:absolute;margin-left:88.9pt;margin-top:456.85pt;width:14.4pt;height:13.05pt;z-index:252069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1" type="#_x0000_t202" style="position:absolute;margin-left:88.9pt;margin-top:477.85pt;width:14.4pt;height:13.05pt;z-index:252070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2" type="#_x0000_t202" style="position:absolute;margin-left:70.9pt;margin-top:614.8pt;width:26.5pt;height:13.05pt;z-index:252071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one.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3" type="#_x0000_t202" style="position:absolute;margin-left:337.9pt;margin-top:316.15pt;width:6.15pt;height:9.5pt;z-index:252072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j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4" type="#_x0000_t202" style="position:absolute;margin-left:310.9pt;margin-top:331.4pt;width:21.75pt;height:9.5pt;z-index:252073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B10537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j </w:t>
                  </w:r>
                  <w:r w:rsidRPr="00B10537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5" type="#_x0000_t202" style="position:absolute;margin-left:316.15pt;margin-top:293.85pt;width:11.15pt;height:9.5pt;z-index:252075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M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6" type="#_x0000_t202" style="position:absolute;margin-left:282.45pt;margin-top:306.65pt;width:35.6pt;height:16.1pt;z-index:252076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7" type="#_x0000_t202" style="position:absolute;margin-left:313.55pt;margin-top:305.15pt;width:18.75pt;height:23.45pt;z-index:252077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8" type="#_x0000_t202" style="position:absolute;margin-left:301.15pt;margin-top:310.5pt;width:11.2pt;height:12.2pt;z-index:252078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+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B10537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B10537">
        <w:rPr>
          <w:color w:val="000000"/>
          <w:w w:val="98"/>
          <w:sz w:val="26"/>
          <w:szCs w:val="26"/>
        </w:rPr>
        <w:lastRenderedPageBreak/>
        <w:t>mode, two times the decimation ratio number of samples must be written to the FDIR (one</w:t>
      </w:r>
      <w:r w:rsidRPr="00B10537">
        <w:rPr>
          <w:color w:val="000000"/>
          <w:spacing w:val="6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for the real part and one for the imaginary part of the input) before two output samples</w:t>
      </w:r>
      <w:r w:rsidRPr="00B10537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6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(one for the real part and one for the imaginary part of the output) can be read from the</w:t>
      </w:r>
      <w:r w:rsidRPr="00B10537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25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8"/>
          <w:sz w:val="26"/>
          <w:szCs w:val="26"/>
        </w:rPr>
        <w:lastRenderedPageBreak/>
        <w:t>FDOR. For Alternating Complex mode, two times the decimation ratio number of samples</w:t>
      </w:r>
      <w:r w:rsidRPr="00B10537">
        <w:rPr>
          <w:color w:val="000000"/>
          <w:spacing w:val="6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must be written to the FDIR (one for the real part and one for the imaginary part of the</w:t>
      </w:r>
      <w:r w:rsidRPr="00B10537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5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input) before one output sample (alternating between the real part and the imaginary part</w:t>
      </w:r>
      <w:r w:rsidRPr="00B10537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of the output) can be read from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317" w:bottom="0" w:left="1418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3   </w:t>
      </w:r>
      <w:r>
        <w:rPr>
          <w:rFonts w:eastAsia="Arial"/>
        </w:rPr>
        <w:t xml:space="preserve">Op Modes for </w:t>
      </w:r>
      <w:r w:rsidR="00865375">
        <w:rPr>
          <w:rFonts w:eastAsia="Arial"/>
          <w:lang w:val="en-US"/>
        </w:rPr>
        <w:t>I</w:t>
      </w:r>
      <w:r>
        <w:rPr>
          <w:rFonts w:eastAsia="Arial"/>
        </w:rPr>
        <w:t xml:space="preserve">IR Filter Type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1843" w:bottom="0" w:left="1418" w:header="720" w:footer="720" w:gutter="0"/>
          <w:cols w:space="720"/>
        </w:sectPr>
      </w:pPr>
    </w:p>
    <w:p w:rsidR="00832C12" w:rsidRDefault="00832C12">
      <w:pPr>
        <w:spacing w:before="275" w:line="233" w:lineRule="exact"/>
        <w:ind w:right="-113"/>
      </w:pPr>
      <w:r w:rsidRPr="00B10537">
        <w:rPr>
          <w:color w:val="000000"/>
          <w:w w:val="98"/>
          <w:sz w:val="26"/>
          <w:szCs w:val="26"/>
        </w:rPr>
        <w:lastRenderedPageBreak/>
        <w:t>This section discusses the various operating modes that are available for the IIR filter type.</w:t>
      </w:r>
      <w:r w:rsidRPr="00B10537">
        <w:rPr>
          <w:color w:val="000000"/>
          <w:spacing w:val="40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To process a complete IIR filter, a FIR filter type session followed by an IIR filter type</w:t>
      </w:r>
      <w:r w:rsidRPr="00B10537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1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session is needed. The IIR filter type is selected by setting the FCTL[14]:FLT bit, and it</w:t>
      </w:r>
      <w:r w:rsidRPr="00B10537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1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performs the processing shown in </w:t>
      </w:r>
      <w:r>
        <w:rPr>
          <w:b/>
          <w:bCs/>
          <w:color w:val="000000"/>
          <w:sz w:val="26"/>
          <w:szCs w:val="26"/>
        </w:rPr>
        <w:t>Figure 9-2</w:t>
      </w:r>
      <w:r>
        <w:rPr>
          <w:color w:val="000000"/>
          <w:sz w:val="26"/>
          <w:szCs w:val="26"/>
        </w:rPr>
        <w:t xml:space="preserve"> using the following equation:.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854" w:bottom="0" w:left="1418" w:header="720" w:footer="720" w:gutter="0"/>
          <w:cols w:space="720"/>
        </w:sectPr>
      </w:pPr>
    </w:p>
    <w:p w:rsidR="00832C12" w:rsidRDefault="00832C12">
      <w:pPr>
        <w:tabs>
          <w:tab w:val="left" w:pos="465"/>
          <w:tab w:val="left" w:pos="689"/>
          <w:tab w:val="left" w:pos="1191"/>
        </w:tabs>
        <w:spacing w:before="382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tab/>
      </w:r>
      <w:r>
        <w:rPr>
          <w:i/>
          <w:iCs/>
          <w:color w:val="000000"/>
          <w:sz w:val="24"/>
          <w:szCs w:val="24"/>
        </w:rPr>
        <w:t>wn</w:t>
      </w:r>
      <w:r>
        <w:tab/>
      </w:r>
      <w:r>
        <w:rPr>
          <w:i/>
          <w:iCs/>
          <w:color w:val="000000"/>
          <w:sz w:val="24"/>
          <w:szCs w:val="24"/>
        </w:rPr>
        <w:t xml:space="preserve"> </w:t>
      </w:r>
    </w:p>
    <w:p w:rsidR="00832C12" w:rsidRDefault="00832C12">
      <w:pPr>
        <w:tabs>
          <w:tab w:val="left" w:pos="1080"/>
        </w:tabs>
        <w:spacing w:before="382" w:line="294" w:lineRule="exact"/>
        <w:ind w:right="-113"/>
      </w:pPr>
      <w:r>
        <w:br w:type="column"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4785" w:header="720" w:footer="720" w:gutter="0"/>
          <w:cols w:num="2" w:space="720" w:equalWidth="0">
            <w:col w:w="1366" w:space="798"/>
            <w:col w:w="1606"/>
          </w:cols>
        </w:sectPr>
      </w:pPr>
    </w:p>
    <w:p w:rsidR="00832C12" w:rsidRDefault="00832C12">
      <w:pPr>
        <w:spacing w:before="629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For each sample input to the FDIR, the EFCOP completes the following steps:</w:t>
      </w:r>
      <w:r w:rsidRPr="00B10537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595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Multiply each previous output value in the FDM by the corresponding coefficient,</w:t>
      </w:r>
      <w:r w:rsidRPr="00B10537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3" w:bottom="0" w:left="213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>A</w:t>
      </w:r>
      <w:r>
        <w:rPr>
          <w:color w:val="000000"/>
          <w:sz w:val="26"/>
          <w:szCs w:val="26"/>
        </w:rPr>
        <w:t xml:space="preserve">, stored in the FCM.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83" w:bottom="0" w:left="2138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87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2. </w:t>
      </w:r>
      <w:r>
        <w:tab/>
      </w:r>
      <w:r>
        <w:rPr>
          <w:color w:val="000000"/>
          <w:sz w:val="26"/>
          <w:szCs w:val="26"/>
        </w:rPr>
        <w:t xml:space="preserve">Accumulate the multiplication results.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065" w:bottom="0" w:left="177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Add the input, </w:t>
      </w:r>
      <w:r>
        <w:rPr>
          <w:i/>
          <w:iCs/>
          <w:color w:val="000000"/>
          <w:sz w:val="26"/>
          <w:szCs w:val="26"/>
        </w:rPr>
        <w:t>w(n)</w:t>
      </w:r>
      <w:r>
        <w:rPr>
          <w:color w:val="000000"/>
          <w:sz w:val="26"/>
          <w:szCs w:val="26"/>
        </w:rPr>
        <w:t xml:space="preserve">, from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62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Place the accumulation result, </w:t>
      </w:r>
      <w:r>
        <w:rPr>
          <w:i/>
          <w:iCs/>
          <w:color w:val="000000"/>
          <w:sz w:val="26"/>
          <w:szCs w:val="26"/>
        </w:rPr>
        <w:t>y(n)</w:t>
      </w:r>
      <w:r>
        <w:rPr>
          <w:color w:val="000000"/>
          <w:sz w:val="26"/>
          <w:szCs w:val="26"/>
        </w:rPr>
        <w:t xml:space="preserve">, in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898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Save the output while shifting the previous outputs down in the FDM. The shifting</w:t>
      </w:r>
      <w:r w:rsidRPr="00B10537">
        <w:rPr>
          <w:color w:val="000000"/>
          <w:spacing w:val="5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down of the previous outputs is accomplished by incrementing the value in the</w:t>
      </w:r>
      <w:r w:rsidRPr="00B10537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54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FDBA register by one.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68" w:bottom="0" w:left="2138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Only the Real and the Multichannel Operation modes are available for the IIR filter type.</w:t>
      </w:r>
      <w:r w:rsidRPr="00B10537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0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Thus, the FCTL[10–11]:FOM bits are ignored when the IIR filter type is used. The Real</w:t>
      </w:r>
      <w:r w:rsidRPr="00B10537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9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8"/>
          <w:sz w:val="26"/>
          <w:szCs w:val="26"/>
        </w:rPr>
        <w:lastRenderedPageBreak/>
        <w:t>Operation mode performs IIR type filtering with real data. For each sample (the real input)</w:t>
      </w:r>
      <w:r w:rsidRPr="00B10537">
        <w:rPr>
          <w:color w:val="000000"/>
          <w:spacing w:val="5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written to the FDIR, one sample (the real output) is read from the FDOR. In Real mode,</w:t>
      </w:r>
      <w:r w:rsidRPr="00B10537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1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B10537">
        <w:rPr>
          <w:color w:val="000000"/>
          <w:w w:val="99"/>
          <w:sz w:val="26"/>
          <w:szCs w:val="26"/>
        </w:rPr>
        <w:lastRenderedPageBreak/>
        <w:t>the number written to the FCNT register should be the number of filter coefficients minus</w:t>
      </w:r>
      <w:r w:rsidRPr="00B10537">
        <w:rPr>
          <w:color w:val="000000"/>
          <w:spacing w:val="5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1418" w:header="720" w:footer="720" w:gutter="0"/>
          <w:cols w:space="720"/>
        </w:sectPr>
      </w:pPr>
    </w:p>
    <w:p w:rsidR="00832C12" w:rsidRDefault="00832C12">
      <w:pPr>
        <w:spacing w:before="2616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B10537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B10537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432" style="position:absolute;margin-left:71.15pt;margin-top:730.05pt;width:.95pt;height:2.05pt;z-index:252083200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33" style="position:absolute;margin-left:541.05pt;margin-top:730.05pt;width:.95pt;height:2.05pt;z-index:252084224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34" style="position:absolute;margin-left:72.1pt;margin-top:730.05pt;width:468.95pt;height:2.05pt;z-index:252085248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435" style="position:absolute;margin-left:72.2pt;margin-top:739.2pt;width:75.7pt;height:15pt;z-index:252086272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436" type="#_x0000_t75" style="position:absolute;margin-left:72.2pt;margin-top:739.2pt;width:75.95pt;height:15.1pt;z-index:252087296;mso-position-horizontal-relative:page;mso-position-vertical-relative:page">
            <v:imagedata r:id="rId7" o:title="712FA100244D4B9B9CA9EEDE7DB6FEED"/>
            <w10:wrap anchorx="page" anchory="page"/>
          </v:shape>
        </w:pict>
      </w:r>
      <w:r>
        <w:pict>
          <v:shape id="_x0000_s1437" type="#_x0000_t202" style="position:absolute;margin-left:525.7pt;margin-top:741.75pt;width:18.6pt;height:10.65pt;z-index:252088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EC7149">
                    <w:rPr>
                      <w:rFonts w:ascii="Arial" w:eastAsia="Arial" w:hAnsi="Arial" w:cs="Arial"/>
                      <w:b/>
                      <w:bCs/>
                      <w:color w:val="FF0000"/>
                      <w:spacing w:val="5"/>
                      <w:sz w:val="19"/>
                      <w:szCs w:val="19"/>
                    </w:rPr>
                    <w:t>9-</w:t>
                  </w:r>
                  <w:r w:rsidRPr="00EC714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</w:rPr>
                    <w:t>9</w:t>
                  </w:r>
                  <w:r w:rsidRPr="00EC714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8" type="#_x0000_t202" style="position:absolute;margin-left:89.6pt;margin-top:620.65pt;width:11.75pt;height:11pt;z-index:252089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9" type="#_x0000_t202" style="position:absolute;margin-left:89.6pt;margin-top:641.65pt;width:11.75pt;height:11pt;z-index:252090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0" type="#_x0000_t202" style="position:absolute;margin-left:89.6pt;margin-top:662.65pt;width:11.75pt;height:11pt;z-index:252091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1" type="#_x0000_t202" style="position:absolute;margin-left:138.7pt;margin-top:124.45pt;width:357.8pt;height:154.65pt;z-index:252092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tbl>
                  <w:tblPr>
                    <w:tblW w:w="7127" w:type="dxa"/>
                    <w:tblInd w:w="319" w:type="dxa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  <w:gridCol w:w="3783"/>
                    <w:gridCol w:w="892"/>
                    <w:gridCol w:w="416"/>
                    <w:gridCol w:w="923"/>
                  </w:tblGrid>
                  <w:tr w:rsidR="00794763">
                    <w:trPr>
                      <w:trHeight w:hRule="exact" w:val="492"/>
                    </w:trPr>
                    <w:tc>
                      <w:tcPr>
                        <w:tcW w:w="1113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  <w:tcMar>
                          <w:left w:w="319" w:type="dxa"/>
                          <w:right w:w="213" w:type="dxa"/>
                        </w:tcMar>
                      </w:tcPr>
                      <w:p w:rsidR="00794763" w:rsidRDefault="00794763">
                        <w:pPr>
                          <w:spacing w:before="191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y(n-1)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90" w:type="dxa"/>
                        <w:gridSpan w:val="3"/>
                        <w:tcBorders>
                          <w:top w:val="nil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  <w:tcMar>
                          <w:left w:w="1514" w:type="dxa"/>
                          <w:right w:w="3387" w:type="dxa"/>
                        </w:tcMar>
                      </w:tcPr>
                      <w:p w:rsidR="00794763" w:rsidRDefault="00794763">
                        <w:pPr>
                          <w:spacing w:before="191" w:line="184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99" w:type="dxa"/>
                          <w:right w:w="101" w:type="dxa"/>
                        </w:tcMar>
                      </w:tcPr>
                      <w:p w:rsidR="00794763" w:rsidRDefault="00794763">
                        <w:pPr>
                          <w:spacing w:before="207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8"/>
                            <w:sz w:val="19"/>
                            <w:szCs w:val="19"/>
                          </w:rPr>
                          <w:t>FDOR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794763">
                    <w:trPr>
                      <w:trHeight w:hRule="exact" w:val="40"/>
                    </w:trPr>
                    <w:tc>
                      <w:tcPr>
                        <w:tcW w:w="1113" w:type="dxa"/>
                        <w:vMerge/>
                        <w:tcBorders>
                          <w:top w:val="nil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3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130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923" w:type="dxa"/>
                        <w:tcBorders>
                          <w:top w:val="single" w:sz="1" w:space="0" w:color="000000"/>
                          <w:left w:val="nil"/>
                          <w:bottom w:val="nil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551"/>
                    </w:trPr>
                    <w:tc>
                      <w:tcPr>
                        <w:tcW w:w="111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319" w:type="dxa"/>
                          <w:right w:w="213" w:type="dxa"/>
                        </w:tcMar>
                      </w:tcPr>
                      <w:p w:rsidR="00794763" w:rsidRDefault="00794763">
                        <w:pPr>
                          <w:spacing w:before="198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y(n-2)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82" w:type="dxa"/>
                        <w:vMerge w:val="restart"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  <w:tcMar>
                          <w:left w:w="1514" w:type="dxa"/>
                          <w:right w:w="2079" w:type="dxa"/>
                        </w:tcMar>
                      </w:tcPr>
                      <w:p w:rsidR="00794763" w:rsidRDefault="00794763">
                        <w:pPr>
                          <w:spacing w:before="198" w:line="184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892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1339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180"/>
                    </w:trPr>
                    <w:tc>
                      <w:tcPr>
                        <w:tcW w:w="1113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  <w:tcMar>
                          <w:left w:w="309" w:type="dxa"/>
                          <w:right w:w="212" w:type="dxa"/>
                        </w:tcMar>
                      </w:tcPr>
                      <w:p w:rsidR="00794763" w:rsidRDefault="00794763">
                        <w:pPr>
                          <w:spacing w:before="186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7"/>
                            <w:sz w:val="19"/>
                            <w:szCs w:val="19"/>
                          </w:rPr>
                          <w:t>y(n-3)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82" w:type="dxa"/>
                        <w:vMerge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892" w:type="dxa"/>
                        <w:vMerge/>
                        <w:tcBorders>
                          <w:top w:val="nil"/>
                          <w:left w:val="nil"/>
                          <w:bottom w:val="single" w:sz="1" w:space="0" w:color="000000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1339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359"/>
                    </w:trPr>
                    <w:tc>
                      <w:tcPr>
                        <w:tcW w:w="1113" w:type="dxa"/>
                        <w:vMerge/>
                        <w:tcBorders>
                          <w:top w:val="nil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3782" w:type="dxa"/>
                        <w:vMerge w:val="restart"/>
                        <w:tcBorders>
                          <w:top w:val="nil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  <w:tcMar>
                          <w:left w:w="1648" w:type="dxa"/>
                          <w:right w:w="2001" w:type="dxa"/>
                        </w:tcMar>
                      </w:tcPr>
                      <w:p w:rsidR="00794763" w:rsidRDefault="00794763">
                        <w:pPr>
                          <w:spacing w:before="37" w:line="14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892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  <w:tcMar>
                          <w:left w:w="218" w:type="dxa"/>
                          <w:right w:w="153" w:type="dxa"/>
                        </w:tcMar>
                      </w:tcPr>
                      <w:p w:rsidR="00794763" w:rsidRDefault="00794763">
                        <w:pPr>
                          <w:spacing w:before="215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6"/>
                            <w:sz w:val="19"/>
                            <w:szCs w:val="19"/>
                          </w:rPr>
                          <w:t>FDIR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39" w:type="dxa"/>
                        <w:gridSpan w:val="2"/>
                        <w:vMerge w:val="restart"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175"/>
                    </w:trPr>
                    <w:tc>
                      <w:tcPr>
                        <w:tcW w:w="1113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3782" w:type="dxa"/>
                        <w:vMerge/>
                        <w:tcBorders>
                          <w:top w:val="nil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892" w:type="dxa"/>
                        <w:vMerge/>
                        <w:tcBorders>
                          <w:top w:val="nil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1339" w:type="dxa"/>
                        <w:gridSpan w:val="2"/>
                        <w:vMerge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724"/>
                    </w:trPr>
                    <w:tc>
                      <w:tcPr>
                        <w:tcW w:w="1113" w:type="dxa"/>
                        <w:vMerge/>
                        <w:tcBorders>
                          <w:top w:val="nil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3782" w:type="dxa"/>
                        <w:vMerge w:val="restart"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  <w:tcMar>
                          <w:left w:w="1502" w:type="dxa"/>
                          <w:right w:w="2091" w:type="dxa"/>
                        </w:tcMar>
                      </w:tcPr>
                      <w:p w:rsidR="00794763" w:rsidRDefault="00794763">
                        <w:pPr>
                          <w:spacing w:before="863" w:line="184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892" w:type="dxa"/>
                        <w:vMerge w:val="restart"/>
                        <w:tcBorders>
                          <w:top w:val="single" w:sz="1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left w:w="276" w:type="dxa"/>
                          <w:right w:w="166" w:type="dxa"/>
                        </w:tcMar>
                      </w:tcPr>
                      <w:p w:rsidR="00794763" w:rsidRDefault="00794763">
                        <w:pPr>
                          <w:spacing w:before="71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7"/>
                            <w:sz w:val="19"/>
                            <w:szCs w:val="19"/>
                          </w:rPr>
                          <w:t>w(n)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39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  <w:tr w:rsidR="00794763">
                    <w:trPr>
                      <w:trHeight w:hRule="exact" w:val="540"/>
                    </w:trPr>
                    <w:tc>
                      <w:tcPr>
                        <w:tcW w:w="111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302" w:type="dxa"/>
                          <w:right w:w="199" w:type="dxa"/>
                        </w:tcMar>
                      </w:tcPr>
                      <w:p w:rsidR="00794763" w:rsidRDefault="00794763">
                        <w:pPr>
                          <w:spacing w:before="181" w:line="184" w:lineRule="exact"/>
                          <w:ind w:right="-113"/>
                        </w:pP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5"/>
                            <w:sz w:val="19"/>
                            <w:szCs w:val="19"/>
                          </w:rPr>
                          <w:t>y(n-N)</w:t>
                        </w:r>
                        <w:r w:rsidRPr="00EC7149">
                          <w:rPr>
                            <w:rFonts w:ascii="Arial" w:eastAsia="Arial" w:hAnsi="Arial" w:cs="Arial"/>
                            <w:color w:val="000000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82" w:type="dxa"/>
                        <w:vMerge/>
                        <w:tcBorders>
                          <w:top w:val="nil"/>
                          <w:left w:val="single" w:sz="1" w:space="0" w:color="000000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892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  <w:tc>
                      <w:tcPr>
                        <w:tcW w:w="1339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4763" w:rsidRDefault="00794763"/>
                    </w:tc>
                  </w:tr>
                </w:tbl>
                <w:p w:rsidR="00794763" w:rsidRDefault="00794763"/>
              </w:txbxContent>
            </v:textbox>
            <w10:wrap anchorx="page" anchory="page"/>
          </v:shape>
        </w:pict>
      </w:r>
      <w:r>
        <w:pict>
          <v:shape id="_x0000_s1442" style="position:absolute;margin-left:403.05pt;margin-top:148.9pt;width:6.5pt;height:11.5pt;z-index:252093440;mso-position-horizontal-relative:page;mso-position-vertical-relative:page" coordorigin="14219,5254" coordsize="229,407" path="m14334,5660r-115,l14223,5639r111,-385l14443,5639r5,21l14427,5660r-17,-13l14316,5321r34,-8l14350,5321r-93,326l14223,5639r17,-13l14334,56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3" style="position:absolute;margin-left:406.3pt;margin-top:159.45pt;width:2.65pt;height:.95pt;z-index:252094464;mso-position-horizontal-relative:page;mso-position-vertical-relative:page" coordorigin="14334,5626" coordsize="94,34" path="m14334,5626r93,l14427,5660r-93,l14334,562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4" style="position:absolute;margin-left:403.65pt;margin-top:150.7pt;width:5.3pt;height:9.25pt;z-index:252095488;mso-position-horizontal-relative:page;mso-position-vertical-relative:page" coordorigin="14240,5317" coordsize="187,327" path="m14334,5643r-94,l14334,5317r93,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5" style="position:absolute;margin-left:406.05pt;margin-top:160.2pt;width:.5pt;height:.25pt;z-index:252096512;mso-position-horizontal-relative:page;mso-position-vertical-relative:page" coordorigin="14325,5652" coordsize="17,9" path="m14325,5660r17,l14342,5652r-17,l14325,56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6" style="position:absolute;margin-left:406.05pt;margin-top:189.25pt;width:.5pt;height:.25pt;z-index:252097536;mso-position-horizontal-relative:page;mso-position-vertical-relative:page" coordorigin="14325,6676" coordsize="17,9" path="m14325,6676r17,l14342,6685r-17,l14325,667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7" style="position:absolute;margin-left:406.05pt;margin-top:160.45pt;width:.5pt;height:28.8pt;z-index:252098560;mso-position-horizontal-relative:page;mso-position-vertical-relative:page" coordorigin="14325,5660" coordsize="17,1017" path="m14325,5660r17,l14342,6676r-17,l14325,56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8" style="position:absolute;margin-left:302.5pt;margin-top:165.1pt;width:.25pt;height:.5pt;z-index:252099584;mso-position-horizontal-relative:page;mso-position-vertical-relative:page" coordorigin="10672,5825" coordsize="9,17" path="m10672,5825r8,l10680,5842r-8,l10672,582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49" style="position:absolute;margin-left:302.75pt;margin-top:165.1pt;width:9pt;height:.5pt;z-index:252100608;mso-position-horizontal-relative:page;mso-position-vertical-relative:page" coordorigin="10680,5825" coordsize="318,17" path="m10680,5825r,17l10998,5842r-5,-17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0" style="position:absolute;margin-left:340.4pt;margin-top:128.15pt;width:21.95pt;height:20.5pt;z-index:252101632;mso-position-horizontal-relative:page;mso-position-vertical-relative:page" coordorigin="12009,4521" coordsize="775,724" path="m12767,4881r-8,-72l12759,4813r-21,-63l12742,4750r-34,-59l12708,4695r-47,-55l12602,4598r-63,-34l12543,4564r-68,-17l12399,4538r-76,9l12327,4547r-72,17l12191,4598r-59,42l12136,4640r-46,55l12090,4691r-34,59l12035,4813r,-4l12026,4881r9,72l12056,5021r,-4l12090,5076r46,51l12132,5127r59,42l12191,5165r64,34l12327,5220r-4,l12399,5228r76,-8l12543,5199r-4,l12602,5165r,4l12661,5127r47,-51l12742,5017r-4,4l12759,4953r8,-72l12784,4881r-8,72l12776,4957r-22,68l12721,5084r,5l12674,5139r-4,l12610,5182r-63,34l12479,5237r-4,l12399,5245r-76,-8l12251,5216r-5,l12183,5182r-59,-43l12077,5089r,-5l12043,5025r-4,l12018,4957r,-4l12009,4881r9,-72l12039,4746r4,-4l12077,4682r47,-55l12183,4585r,-4l12246,4547r5,l12323,4530r76,-9l12475,4530r4,l12547,4547r63,34l12610,4585r60,42l12674,4627r47,55l12754,4742r,4l12776,4809r8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1" style="position:absolute;margin-left:333.1pt;margin-top:143.4pt;width:11.15pt;height:9pt;z-index:252102656;mso-position-horizontal-relative:page;mso-position-vertical-relative:page" coordorigin="11751,5059" coordsize="394,318" path="m11815,5283r-55,-76l11751,5190r17,-8l12090,5076r55,-17l12107,5106r-216,258l11874,5376r-9,-16l11865,5338r216,-258l12107,5106r-9,4l11777,5216r-9,-34l11785,5190r55,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2" style="position:absolute;margin-left:334.9pt;margin-top:149.25pt;width:2.15pt;height:2.65pt;z-index:252103680;mso-position-horizontal-relative:page;mso-position-vertical-relative:page" coordorigin="11815,5266" coordsize="77,94" path="m11865,5360r-50,-77l11840,5266r51,77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3" style="position:absolute;margin-left:333.7pt;margin-top:144.35pt;width:9.1pt;height:7.3pt;z-index:252104704;mso-position-horizontal-relative:page;mso-position-vertical-relative:page" coordorigin="11772,5093" coordsize="322,259" path="m11827,5275r-55,-76l12094,5093r-216,258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4" style="position:absolute;margin-left:334.65pt;margin-top:149.5pt;width:.35pt;height:.5pt;z-index:252105728;mso-position-horizontal-relative:page;mso-position-vertical-relative:page" coordorigin="11806,5275" coordsize="13,17" path="m11806,5279r4,-4l11819,5288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5" style="position:absolute;margin-left:311.5pt;margin-top:149.65pt;width:23.4pt;height:15.95pt;z-index:252106752;mso-position-horizontal-relative:page;mso-position-vertical-relative:page" coordorigin="10989,5279" coordsize="826,563" path="m10989,5829r9,13l11815,5292r-9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6" style="position:absolute;margin-left:338.6pt;margin-top:145.65pt;width:9.35pt;height:11.15pt;z-index:252107776;mso-position-horizontal-relative:page;mso-position-vertical-relative:page" coordorigin="11946,5139" coordsize="331,394" path="m12039,5465r-76,-55l11946,5393r13,-8l12225,5178r51,-39l12255,5199r-119,317l12128,5533r-17,-13l12103,5499r118,-317l12255,5199r-4,4l11984,5410r-25,-25l11980,5385r76,55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7" style="position:absolute;margin-left:302.5pt;margin-top:192.25pt;width:.25pt;height:.5pt;z-index:252108800;mso-position-horizontal-relative:page;mso-position-vertical-relative:page" coordorigin="10672,6782" coordsize="9,17" path="m10672,6782r8,l10680,6799r-8,l10672,678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8" style="position:absolute;margin-left:302.75pt;margin-top:192.25pt;width:11.05pt;height:.5pt;z-index:252109824;mso-position-horizontal-relative:page;mso-position-vertical-relative:page" coordorigin="10680,6782" coordsize="390,17" path="m10680,6782r,17l11065,6799r5,-4l11061,6782e" fillcolor="black" stroked="f" strokeweight="1pt">
            <v:stroke miterlimit="10" joinstyle="miter"/>
            <w10:wrap anchorx="page" anchory="page"/>
          </v:shape>
        </w:pict>
      </w:r>
      <w:r>
        <w:pict>
          <v:shape id="_x0000_s1459" style="position:absolute;margin-left:341.25pt;margin-top:154.2pt;width:2.5pt;height:2.3pt;z-index:252110848;mso-position-horizontal-relative:page;mso-position-vertical-relative:page" coordorigin="12039,5440" coordsize="89,81" path="m12111,5520r-72,-55l12056,5440r72,55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0" style="position:absolute;margin-left:339.35pt;margin-top:147.1pt;width:7.55pt;height:9pt;z-index:252111872;mso-position-horizontal-relative:page;mso-position-vertical-relative:page" coordorigin="11971,5190" coordsize="267,318" path="m12047,5453r-76,-55l12238,5190r-119,318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1" style="position:absolute;margin-left:341pt;margin-top:154.8pt;width:.5pt;height:.35pt;z-index:252112896;mso-position-horizontal-relative:page;mso-position-vertical-relative:page" coordorigin="12030,5461" coordsize="18,13" path="m12030,5465r5,-4l12047,5470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2" style="position:absolute;margin-left:313.4pt;margin-top:154.9pt;width:27.95pt;height:37.7pt;z-index:252113920;mso-position-horizontal-relative:page;mso-position-vertical-relative:page" coordorigin="11057,5465" coordsize="987,1330" path="m11057,6786r13,9l12043,5474r-13,-9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3" style="position:absolute;margin-left:347.25pt;margin-top:146.75pt;width:6.85pt;height:11.75pt;z-index:252114944;mso-position-horizontal-relative:page;mso-position-vertical-relative:page" coordorigin="12251,5178" coordsize="242,415" path="m12356,5559r-88,-34l12251,5508r8,-9l12458,5228r34,-50l12488,5237r-26,334l12458,5592r-17,-4l12429,5571r25,-334l12488,5237r-5,8l12285,5516r-26,-17l12276,5491r89,3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4" style="position:absolute;margin-left:350.25pt;margin-top:156.6pt;width:2.65pt;height:1.8pt;z-index:252115968;mso-position-horizontal-relative:page;mso-position-vertical-relative:page" coordorigin="12356,5525" coordsize="94,64" path="m12441,5588r-85,-29l12365,5525r85,29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5" style="position:absolute;margin-left:347.85pt;margin-top:148.45pt;width:5.65pt;height:9.5pt;z-index:252116992;mso-position-horizontal-relative:page;mso-position-vertical-relative:page" coordorigin="12272,5237" coordsize="199,335" path="m12361,5542r-89,-34l12471,5237r-26,33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6" style="position:absolute;margin-left:302.5pt;margin-top:264.25pt;width:.25pt;height:.5pt;z-index:252118016;mso-position-horizontal-relative:page;mso-position-vertical-relative:page" coordorigin="10672,9322" coordsize="9,18" path="m10672,9322r8,l10680,9339r-8,l10672,932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7" style="position:absolute;margin-left:302.75pt;margin-top:264.25pt;width:8.4pt;height:.5pt;z-index:252119040;mso-position-horizontal-relative:page;mso-position-vertical-relative:page" coordorigin="10680,9322" coordsize="297,18" path="m10680,9322r,17l10976,9339r,-4l10968,9322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8" style="position:absolute;margin-left:349.9pt;margin-top:157.3pt;width:.5pt;height:.35pt;z-index:252120064;mso-position-horizontal-relative:page;mso-position-vertical-relative:page" coordorigin="12344,5550" coordsize="17,13" path="m12344,5559r,-9l12361,5554r,9e" fillcolor="black" stroked="f" strokeweight="1pt">
            <v:stroke miterlimit="10" joinstyle="miter"/>
            <w10:wrap anchorx="page" anchory="page"/>
          </v:shape>
        </w:pict>
      </w:r>
      <w:r>
        <w:pict>
          <v:shape id="_x0000_s1469" style="position:absolute;margin-left:310.65pt;margin-top:157.55pt;width:39.7pt;height:107.05pt;z-index:252121088;mso-position-horizontal-relative:page;mso-position-vertical-relative:page" coordorigin="10959,5559" coordsize="1402,3777" path="m10959,9330r17,5l12361,5563r-17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0" style="position:absolute;margin-left:166.05pt;margin-top:215.75pt;width:3.25pt;height:2.75pt;z-index:252122112;mso-position-horizontal-relative:page;mso-position-vertical-relative:page" coordorigin="5858,7612" coordsize="115,98" path="m5973,7663r-5,-22l5956,7624r-43,-12l5875,7624r-12,17l5858,7663r5,16l5875,7696r38,13l5956,7696r12,-17l5973,76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1" style="position:absolute;margin-left:165.8pt;margin-top:215.5pt;width:3.7pt;height:3.25pt;z-index:252123136;mso-position-horizontal-relative:page;mso-position-vertical-relative:page" coordorigin="5850,7603" coordsize="132,115" path="m5964,7667r-4,-22l5964,7645r-12,-16l5956,7633r-43,-13l5918,7620r-38,13l5884,7629r-13,16l5867,7667r,-4l5871,7679r,-4l5884,7692r-4,-4l5918,7701r-5,l5956,7688r-4,4l5964,7675r-4,4l5964,7663r17,4l5977,7684r-13,17l5960,7705r-42,13l5913,7718r-38,-13l5871,7701r-13,-17l5854,7684r-4,-17l5850,7663r4,-22l5858,7637r13,-17l5875,7616r38,-13l5918,7603r42,13l5964,7620r13,17l5977,7641r4,22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2" style="position:absolute;margin-left:169.05pt;margin-top:217.2pt;width:.5pt;height:.1pt;z-index:252124160;mso-position-horizontal-relative:page;mso-position-vertical-relative:page" coordorigin="5964,7663" coordsize="17,5" path="m5964,7663r,4l5981,766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3" style="position:absolute;margin-left:166.05pt;margin-top:224.65pt;width:3.25pt;height:2.75pt;z-index:252125184;mso-position-horizontal-relative:page;mso-position-vertical-relative:page" coordorigin="5858,7925" coordsize="115,98" path="m5973,7976r-5,-21l5956,7942r-43,-17l5875,7942r-12,13l5858,7976r5,17l5875,8010r38,12l5956,8010r12,-17l5973,79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4" style="position:absolute;margin-left:165.8pt;margin-top:224.4pt;width:3.7pt;height:3.25pt;z-index:252126208;mso-position-horizontal-relative:page;mso-position-vertical-relative:page" coordorigin="5850,7916" coordsize="132,115" path="m5964,7980r-4,-21l5964,7963r-12,-13l5956,7950r-43,-17l5918,7933r-38,17l5884,7950r-13,13l5871,7959r-4,21l5867,7976r4,17l5871,7988r13,17l5880,8001r38,13l5913,8014r43,-13l5952,8005r12,-17l5960,7993r4,-17l5981,7980r-4,17l5964,8014r-4,4l5918,8031r-5,l5875,8018r-4,-4l5858,7997r-4,l5850,7980r,-4l5854,7955r17,-17l5871,7933r38,-17l5918,7916r42,17l5977,7950r,5l5981,79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5" style="position:absolute;margin-left:169.05pt;margin-top:226.05pt;width:.5pt;height:.1pt;z-index:252127232;mso-position-horizontal-relative:page;mso-position-vertical-relative:page" coordorigin="5964,7976" coordsize="17,5" path="m5964,7976r,4l5981,7976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6" style="position:absolute;margin-left:166.05pt;margin-top:233.65pt;width:3.25pt;height:2.75pt;z-index:252128256;mso-position-horizontal-relative:page;mso-position-vertical-relative:page" coordorigin="5858,8242" coordsize="115,98" path="m5973,8293r-5,-21l5956,8259r-43,-17l5875,8259r-12,13l5858,8293r5,17l5875,8323r38,17l5956,8323r12,-13l5973,82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7" style="position:absolute;margin-left:165.8pt;margin-top:233.4pt;width:3.7pt;height:3.25pt;z-index:252129280;mso-position-horizontal-relative:page;mso-position-vertical-relative:page" coordorigin="5850,8234" coordsize="132,115" path="m5964,8297r-4,-21l5964,8280r-12,-12l5956,8268r-43,-17l5918,8251r-38,17l5884,8268r-13,12l5871,8276r-4,21l5867,8293r4,17l5871,8306r13,13l5880,8314r38,17l5913,8331r43,-17l5952,8319r12,-13l5960,8310r4,-17l5981,8297r-4,17l5977,8319r-13,12l5960,8331r-42,17l5909,8348r-38,-17l5854,8314r-4,-17l5850,8293r4,-21l5871,8255r,-4l5909,8234r9,l5960,8251r17,17l5977,8272r4,21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8" style="position:absolute;margin-left:169.05pt;margin-top:235.05pt;width:.5pt;height:.1pt;z-index:252130304;mso-position-horizontal-relative:page;mso-position-vertical-relative:page" coordorigin="5964,8293" coordsize="17,5" path="m5964,8293r,4l5981,829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79" style="position:absolute;margin-left:344.75pt;margin-top:138.7pt;width:.25pt;height:.5pt;z-index:252131328;mso-position-horizontal-relative:page;mso-position-vertical-relative:page" coordorigin="12162,4894" coordsize="9,17" path="m12162,4894r8,l12170,4911r-8,l12162,489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0" style="position:absolute;margin-left:357.8pt;margin-top:138.7pt;width:.25pt;height:.5pt;z-index:252132352;mso-position-horizontal-relative:page;mso-position-vertical-relative:page" coordorigin="12623,4894" coordsize="9,17" path="m12623,4911r9,l12632,4894r-9,l12623,49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1" style="position:absolute;margin-left:344.95pt;margin-top:138.7pt;width:12.85pt;height:.5pt;z-index:252133376;mso-position-horizontal-relative:page;mso-position-vertical-relative:page" coordorigin="12170,4894" coordsize="454,17" path="m12170,4911r453,l12623,4894r-453,l12170,49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2" style="position:absolute;margin-left:352.05pt;margin-top:144.85pt;width:.5pt;height:.25pt;z-index:252134400;mso-position-horizontal-relative:page;mso-position-vertical-relative:page" coordorigin="12420,5110" coordsize="17,9" path="m12420,5118r17,l12437,5110r-17,l12420,511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3" style="position:absolute;margin-left:352.05pt;margin-top:131.75pt;width:.5pt;height:.25pt;z-index:252135424;mso-position-horizontal-relative:page;mso-position-vertical-relative:page" coordorigin="12420,4648" coordsize="17,9" path="m12420,4648r17,l12437,4657r-17,l12420,464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4" style="position:absolute;margin-left:352.05pt;margin-top:132pt;width:.5pt;height:12.85pt;z-index:252136448;mso-position-horizontal-relative:page;mso-position-vertical-relative:page" coordorigin="12420,4657" coordsize="17,454" path="m12420,4657r17,l12437,5110r-17,l12420,465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5" type="#_x0000_t202" style="position:absolute;margin-left:263pt;margin-top:106.7pt;width:25.85pt;height:10.65pt;z-index:252137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EC7149">
                    <w:rPr>
                      <w:rFonts w:ascii="Arial" w:eastAsia="Arial" w:hAnsi="Arial" w:cs="Arial"/>
                      <w:color w:val="000000"/>
                      <w:spacing w:val="7"/>
                      <w:sz w:val="19"/>
                      <w:szCs w:val="19"/>
                    </w:rPr>
                    <w:t>FCM</w:t>
                  </w:r>
                  <w:r w:rsidRPr="00EC7149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6" type="#_x0000_t202" style="position:absolute;margin-left:158.7pt;margin-top:106.7pt;width:25.85pt;height:10.65pt;z-index:252138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EC7149">
                    <w:rPr>
                      <w:rFonts w:ascii="Arial" w:eastAsia="Arial" w:hAnsi="Arial" w:cs="Arial"/>
                      <w:color w:val="000000"/>
                      <w:spacing w:val="7"/>
                      <w:sz w:val="19"/>
                      <w:szCs w:val="19"/>
                    </w:rPr>
                    <w:t>FDM</w:t>
                  </w:r>
                  <w:r w:rsidRPr="00EC7149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7" style="position:absolute;margin-left:237.2pt;margin-top:135.25pt;width:11.4pt;height:6.5pt;z-index:252139520;mso-position-horizontal-relative:page;mso-position-vertical-relative:page" coordorigin="8369,4771" coordsize="403,229" path="m8369,4885r,-93l8377,4771r13,4l8712,4869r59,16l8712,4902r-322,93l8369,5000r,-21l8381,4962r322,-93l8712,4902r-9,l8381,4809r9,-34l8403,4792r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8" style="position:absolute;margin-left:237.2pt;margin-top:138.45pt;width:.95pt;height:2.65pt;z-index:252140544;mso-position-horizontal-relative:page;mso-position-vertical-relative:page" coordorigin="8369,4885" coordsize="34,94" path="m8369,4885r34,l8403,4979r-34,l8369,488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89" style="position:absolute;margin-left:237.7pt;margin-top:135.85pt;width:9.1pt;height:5.3pt;z-index:252141568;mso-position-horizontal-relative:page;mso-position-vertical-relative:page" coordorigin="8386,4792" coordsize="322,187" path="m8386,4885r,-93l8707,4885r-321,9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0" style="position:absolute;margin-left:237.1pt;margin-top:138.25pt;width:.25pt;height:.5pt;z-index:252142592;mso-position-horizontal-relative:page;mso-position-vertical-relative:page" coordorigin="8365,4877" coordsize="9,18" path="m8365,4894r8,l8373,4877r-8,l8365,489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1" style="position:absolute;margin-left:194.75pt;margin-top:138.25pt;width:42.35pt;height:.6pt;z-index:252143616;mso-position-horizontal-relative:page;mso-position-vertical-relative:page" coordorigin="6870,4877" coordsize="1495,22" path="m6870,4881r,17l8365,4894r,-17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2" style="position:absolute;margin-left:204.8pt;margin-top:128.75pt;width:21.35pt;height:20.05pt;z-index:252144640;mso-position-horizontal-relative:page;mso-position-vertical-relative:page" coordorigin="7226,4542" coordsize="754,708" path="m7979,4898r-4,-72l7950,4758r-34,-59l7869,4648r-55,-42l7751,4572r-72,-21l7603,4542r-77,9l7454,4572r-63,34l7336,4648r-47,51l7255,4758r-21,68l7226,4898r8,72l7255,5034r34,59l7336,5148r55,42l7454,5224r72,17l7603,5250r76,-9l7751,5224r63,-34l7869,5148r47,-55l7950,5034r25,-64l7979,4898e" stroked="f" strokeweight="1pt">
            <v:stroke miterlimit="10" joinstyle="miter"/>
            <w10:wrap anchorx="page" anchory="page"/>
          </v:shape>
        </w:pict>
      </w:r>
      <w:r>
        <w:pict>
          <v:shape id="_x0000_s1493" style="position:absolute;margin-left:204.55pt;margin-top:128.5pt;width:21.85pt;height:20.5pt;z-index:252145664;mso-position-horizontal-relative:page;mso-position-vertical-relative:page" coordorigin="7217,4534" coordsize="771,724" path="m7971,4898r-4,-72l7967,4830r-26,-67l7945,4763r-34,-60l7911,4708r-46,-51l7810,4614r-64,-33l7751,4581r-72,-22l7603,4551r-77,8l7531,4559r-72,22l7395,4614r-55,43l7344,4657r-46,51l7298,4703r-34,60l7243,4830r,-4l7234,4898r9,72l7264,5034r,-5l7298,5089r46,55l7340,5144r55,42l7395,5182r64,34l7531,5232r-5,l7603,5241r76,-9l7751,5216r-5,l7810,5182r,4l7865,5144r46,-55l7945,5029r-4,5l7967,4970r4,-72l7988,4898r-5,72l7983,4974r-25,64l7924,5097r,4l7878,5156r-5,l7818,5199r-63,33l7683,5250r-4,l7603,5258r-77,-8l7454,5232r-4,l7387,5199r-55,-43l7285,5101r,-4l7251,5038r-4,l7226,4974r,-4l7217,4898r9,-72l7247,4758r4,-4l7285,4695r47,-51l7387,4602r,-4l7450,4564r4,l7526,4542r77,-8l7679,4542r4,l7755,4564r63,34l7818,4602r55,42l7878,4644r46,51l7958,4754r,4l7983,4826r5,72e" stroked="f" strokeweight="1pt">
            <v:stroke miterlimit="10" joinstyle="miter"/>
            <w10:wrap anchorx="page" anchory="page"/>
          </v:shape>
        </w:pict>
      </w:r>
      <w:r>
        <w:pict>
          <v:shape id="_x0000_s1494" style="position:absolute;margin-left:225.95pt;margin-top:138.85pt;width:.5pt;height:0;z-index:252146688;mso-position-horizontal-relative:page;mso-position-vertical-relative:page" coordorigin="7971,4898" coordsize="17,0" path="m7971,4898r17,e" stroked="f" strokeweight="1pt">
            <v:stroke miterlimit="10" joinstyle="miter"/>
            <w10:wrap anchorx="page" anchory="page"/>
          </v:shape>
        </w:pict>
      </w:r>
      <w:r>
        <w:pict>
          <v:shape id="_x0000_s1495" style="position:absolute;margin-left:210.8pt;margin-top:134.05pt;width:.5pt;height:.5pt;z-index:252147712;mso-position-horizontal-relative:page;mso-position-vertical-relative:page" coordorigin="7437,4729" coordsize="17,17" path="m7454,4733r-4,-4l7437,4742r5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6" style="position:absolute;margin-left:219.95pt;margin-top:143.15pt;width:.5pt;height:.5pt;z-index:252148736;mso-position-horizontal-relative:page;mso-position-vertical-relative:page" coordorigin="7759,5051" coordsize="17,17" path="m7772,5051r4,4l7763,5067r-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7" style="position:absolute;margin-left:210.95pt;margin-top:134.15pt;width:9.35pt;height:9.35pt;z-index:252149760;mso-position-horizontal-relative:page;mso-position-vertical-relative:page" coordorigin="7442,4733" coordsize="331,331" path="m7454,4733r-12,13l7759,5063r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8" style="position:absolute;margin-left:210.8pt;margin-top:143.15pt;width:.5pt;height:.5pt;z-index:252150784;mso-position-horizontal-relative:page;mso-position-vertical-relative:page" coordorigin="7437,5051" coordsize="17,17" path="m7442,5051r-5,4l7450,5067r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499" style="position:absolute;margin-left:219.95pt;margin-top:134.05pt;width:.5pt;height:.5pt;z-index:252151808;mso-position-horizontal-relative:page;mso-position-vertical-relative:page" coordorigin="7759,4729" coordsize="17,17" path="m7759,4733r4,-4l7776,4742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0" style="position:absolute;margin-left:210.95pt;margin-top:134.15pt;width:9.35pt;height:9.35pt;z-index:252152832;mso-position-horizontal-relative:page;mso-position-vertical-relative:page" coordorigin="7442,4733" coordsize="331,331" path="m7442,5051r12,12l7772,4746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1" style="position:absolute;margin-left:204.55pt;margin-top:128.5pt;width:21.85pt;height:20.5pt;z-index:252153856;mso-position-horizontal-relative:page;mso-position-vertical-relative:page" coordorigin="7217,4534" coordsize="771,724" path="m7971,4898r-4,-72l7967,4830r-26,-67l7945,4763r-34,-60l7911,4708r-46,-51l7810,4614r-64,-33l7751,4581r-72,-22l7603,4551r-77,8l7531,4559r-72,22l7395,4614r-55,43l7344,4657r-46,51l7298,4703r-34,60l7243,4830r,-4l7234,4898r9,72l7264,5034r,-5l7298,5089r46,55l7340,5144r55,42l7395,5182r64,34l7531,5232r-5,l7603,5241r76,-9l7751,5216r-5,l7810,5182r,4l7865,5144r46,-55l7945,5029r-4,5l7967,4970r4,-72l7988,4898r-5,72l7983,4974r-25,64l7924,5097r,4l7878,5156r-5,l7818,5199r-63,33l7683,5250r-4,l7603,5258r-77,-8l7454,5232r-4,l7387,5199r-55,-43l7285,5101r,-4l7251,5038r-4,l7226,4974r,-4l7217,4898r9,-72l7247,4758r4,-4l7285,4695r47,-51l7387,4602r,-4l7450,4564r4,l7526,4542r77,-8l7679,4542r4,l7755,4564r63,34l7818,4602r55,42l7878,4644r46,51l7958,4754r,4l7983,4826r5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2" style="position:absolute;margin-left:225.95pt;margin-top:138.85pt;width:.5pt;height:0;z-index:252154880;mso-position-horizontal-relative:page;mso-position-vertical-relative:page" coordorigin="7971,4898" coordsize="17,0" path="m7971,4898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3" style="position:absolute;margin-left:237.2pt;margin-top:162pt;width:11.4pt;height:6.7pt;z-index:252155904;mso-position-horizontal-relative:page;mso-position-vertical-relative:page" coordorigin="8369,5715" coordsize="403,238" path="m8369,5838r,-123l8390,5724r322,97l8771,5838r-59,17l8390,5948r-21,4l8369,5931r12,-17l8703,5821r9,34l8703,5855r-322,-98l8390,5724r13,16l8403,5838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4" style="position:absolute;margin-left:237.2pt;margin-top:165.45pt;width:.95pt;height:2.65pt;z-index:252156928;mso-position-horizontal-relative:page;mso-position-vertical-relative:page" coordorigin="8369,5838" coordsize="34,94" path="m8369,5838r34,l8403,5931r-34,l8369,583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5" style="position:absolute;margin-left:237.7pt;margin-top:162.7pt;width:9.1pt;height:5.4pt;z-index:252157952;mso-position-horizontal-relative:page;mso-position-vertical-relative:page" coordorigin="8386,5740" coordsize="322,191" path="m8386,5838r,-98l8707,5838r-321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6" style="position:absolute;margin-left:237.1pt;margin-top:165.25pt;width:.25pt;height:.5pt;z-index:252158976;mso-position-horizontal-relative:page;mso-position-vertical-relative:page" coordorigin="8365,5829" coordsize="9,18" path="m8365,5846r8,l8373,5829r-8,l8365,584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7" style="position:absolute;margin-left:194.75pt;margin-top:165.25pt;width:42.35pt;height:.5pt;z-index:252160000;mso-position-horizontal-relative:page;mso-position-vertical-relative:page" coordorigin="6870,5829" coordsize="1495,18" path="m6870,5846r1495,l8365,5829r-1495,l6870,584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08" style="position:absolute;margin-left:204.8pt;margin-top:155.05pt;width:21.35pt;height:20.05pt;z-index:252161024;mso-position-horizontal-relative:page;mso-position-vertical-relative:page" coordorigin="7226,5470" coordsize="754,707" path="m7979,5821r-4,-72l7950,5685r-34,-59l7869,5571r-55,-42l7751,5495r-72,-17l7603,5470r-77,8l7454,5495r-63,34l7336,5571r-47,55l7255,5685r-21,64l7226,5821r8,72l7255,5961r34,59l7336,6071r55,42l7454,6147r72,21l7603,6177r76,-9l7751,6147r63,-34l7869,6071r47,-51l7950,5961r25,-68l7979,5821e" stroked="f" strokeweight="1pt">
            <v:stroke miterlimit="10" joinstyle="miter"/>
            <w10:wrap anchorx="page" anchory="page"/>
          </v:shape>
        </w:pict>
      </w:r>
      <w:r>
        <w:pict>
          <v:shape id="_x0000_s1509" style="position:absolute;margin-left:204.55pt;margin-top:154.8pt;width:21.85pt;height:20.5pt;z-index:252162048;mso-position-horizontal-relative:page;mso-position-vertical-relative:page" coordorigin="7217,5461" coordsize="771,724" path="m7971,5821r-4,-72l7967,5753r-26,-63l7945,5690r-34,-59l7911,5635r-46,-55l7810,5537r-64,-34l7751,5503r-72,-16l7603,5478r-77,9l7531,5487r-72,16l7395,5537r-55,43l7344,5580r-46,55l7298,5631r-34,59l7243,5753r,-4l7234,5821r9,72l7264,5961r,-5l7298,6016r46,50l7340,6066r55,43l7395,6105r64,34l7531,6160r-5,l7603,6168r76,-8l7751,6139r-5,l7810,6105r,4l7865,6066r46,-50l7945,5956r-4,5l7967,5893r4,-72l7988,5821r-5,72l7983,5897r-25,68l7924,6024r,4l7878,6079r-5,l7818,6121r-63,34l7683,6177r-4,l7603,6185r-77,-8l7454,6155r-4,l7387,6121r-55,-42l7285,6028r,-4l7251,5965r-4,l7226,5897r,-4l7217,5821r9,-72l7247,5685r4,-4l7285,5622r47,-55l7387,5525r,-5l7450,5487r4,l7526,5470r77,-9l7679,5470r4,l7755,5487r63,33l7818,5525r55,42l7878,5567r46,55l7958,5681r,4l7983,5749r5,72e" stroked="f" strokeweight="1pt">
            <v:stroke miterlimit="10" joinstyle="miter"/>
            <w10:wrap anchorx="page" anchory="page"/>
          </v:shape>
        </w:pict>
      </w:r>
      <w:r>
        <w:pict>
          <v:shape id="_x0000_s1510" style="position:absolute;margin-left:225.95pt;margin-top:165pt;width:.5pt;height:0;z-index:252163072;mso-position-horizontal-relative:page;mso-position-vertical-relative:page" coordorigin="7971,5821" coordsize="17,0" path="m7971,5821r17,e" stroked="f" strokeweight="1pt">
            <v:stroke miterlimit="10" joinstyle="miter"/>
            <w10:wrap anchorx="page" anchory="page"/>
          </v:shape>
        </w:pict>
      </w:r>
      <w:r>
        <w:pict>
          <v:shape id="_x0000_s1511" style="position:absolute;margin-left:210.8pt;margin-top:160.3pt;width:.5pt;height:.5pt;z-index:252164096;mso-position-horizontal-relative:page;mso-position-vertical-relative:page" coordorigin="7437,5656" coordsize="17,17" path="m7454,5660r-4,-4l7437,5669r5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2" style="position:absolute;margin-left:219.95pt;margin-top:169.45pt;width:.5pt;height:.5pt;z-index:252165120;mso-position-horizontal-relative:page;mso-position-vertical-relative:page" coordorigin="7759,5978" coordsize="17,17" path="m7772,5978r4,4l7763,5994r-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3" style="position:absolute;margin-left:210.95pt;margin-top:160.45pt;width:9.35pt;height:9.35pt;z-index:252166144;mso-position-horizontal-relative:page;mso-position-vertical-relative:page" coordorigin="7442,5660" coordsize="331,331" path="m7454,5660r-12,13l7759,5990r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4" style="position:absolute;margin-left:210.8pt;margin-top:169.45pt;width:.5pt;height:.5pt;z-index:252167168;mso-position-horizontal-relative:page;mso-position-vertical-relative:page" coordorigin="7437,5978" coordsize="17,17" path="m7442,5978r-5,4l7450,5994r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5" style="position:absolute;margin-left:219.95pt;margin-top:160.3pt;width:.5pt;height:.5pt;z-index:252168192;mso-position-horizontal-relative:page;mso-position-vertical-relative:page" coordorigin="7759,5656" coordsize="17,17" path="m7759,5660r4,-4l7776,5669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6" style="position:absolute;margin-left:210.95pt;margin-top:160.45pt;width:9.35pt;height:9.35pt;z-index:252169216;mso-position-horizontal-relative:page;mso-position-vertical-relative:page" coordorigin="7442,5660" coordsize="331,331" path="m7442,5978r12,12l7772,5673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7" style="position:absolute;margin-left:204.55pt;margin-top:154.8pt;width:21.85pt;height:20.5pt;z-index:252170240;mso-position-horizontal-relative:page;mso-position-vertical-relative:page" coordorigin="7217,5461" coordsize="771,724" path="m7971,5821r-4,-72l7967,5753r-26,-63l7945,5690r-34,-59l7911,5635r-46,-55l7810,5537r-64,-34l7751,5503r-72,-16l7603,5478r-77,9l7531,5487r-72,16l7395,5537r-55,43l7344,5580r-46,55l7298,5631r-34,59l7243,5753r,-4l7234,5821r9,72l7264,5961r,-5l7298,6016r46,50l7340,6066r55,43l7395,6105r64,34l7531,6160r-5,l7603,6168r76,-8l7751,6139r-5,l7810,6105r,4l7865,6066r46,-50l7945,5956r-4,5l7967,5893r4,-72l7988,5821r-5,72l7983,5897r-25,68l7924,6024r,4l7878,6079r-5,l7818,6121r-63,34l7683,6177r-4,l7603,6185r-77,-8l7454,6155r-4,l7387,6121r-55,-42l7285,6028r,-4l7251,5965r-4,l7226,5897r,-4l7217,5821r9,-72l7247,5685r4,-4l7285,5622r47,-55l7387,5525r,-5l7450,5487r4,l7526,5470r77,-9l7679,5470r4,l7755,5487r63,33l7818,5525r55,42l7878,5567r46,55l7958,5681r,4l7983,5749r5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8" style="position:absolute;margin-left:225.95pt;margin-top:165pt;width:.5pt;height:0;z-index:252171264;mso-position-horizontal-relative:page;mso-position-vertical-relative:page" coordorigin="7971,5821" coordsize="17,0" path="m7971,5821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19" style="position:absolute;margin-left:237.2pt;margin-top:189pt;width:11.4pt;height:6.7pt;z-index:252172288;mso-position-horizontal-relative:page;mso-position-vertical-relative:page" coordorigin="8369,6668" coordsize="403,238" path="m8369,6790r,-122l8390,6676r322,97l8771,6790r-59,17l8390,6901r-21,4l8369,6883r12,-16l8703,6773r9,34l8703,6807r-322,-97l8390,6676r13,17l8403,6790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0" style="position:absolute;margin-left:237.2pt;margin-top:192.45pt;width:.95pt;height:2.65pt;z-index:252173312;mso-position-horizontal-relative:page;mso-position-vertical-relative:page" coordorigin="8369,6790" coordsize="34,94" path="m8369,6790r34,l8403,6883r-34,l8369,679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1" style="position:absolute;margin-left:237.7pt;margin-top:189.7pt;width:9.1pt;height:5.4pt;z-index:252174336;mso-position-horizontal-relative:page;mso-position-vertical-relative:page" coordorigin="8386,6693" coordsize="322,191" path="m8386,6790r,-97l8707,6790r-321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2" style="position:absolute;margin-left:237.1pt;margin-top:192.25pt;width:.25pt;height:.5pt;z-index:252175360;mso-position-horizontal-relative:page;mso-position-vertical-relative:page" coordorigin="8365,6782" coordsize="9,17" path="m8365,6799r8,l8373,6782r-8,l8365,679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3" style="position:absolute;margin-left:194.75pt;margin-top:192.25pt;width:42.35pt;height:.5pt;z-index:252176384;mso-position-horizontal-relative:page;mso-position-vertical-relative:page" coordorigin="6870,6782" coordsize="1495,17" path="m6870,6799r1495,l8365,6782r-1495,l6870,679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4" style="position:absolute;margin-left:204.8pt;margin-top:183.1pt;width:21.35pt;height:20.05pt;z-index:252177408;mso-position-horizontal-relative:page;mso-position-vertical-relative:page" coordorigin="7226,6460" coordsize="754,707" path="m7979,6816r-4,-72l7950,6676r-34,-59l7869,6566r-55,-46l7751,6490r-72,-21l7603,6460r-77,9l7454,6490r-63,30l7336,6566r-47,51l7255,6676r-21,68l7226,6816r8,67l7255,6951r34,60l7336,7061r55,47l7454,7138r72,21l7603,7167r76,-8l7751,7138r63,-30l7869,7061r47,-50l7950,6951r25,-68l7979,6816e" stroked="f" strokeweight="1pt">
            <v:stroke miterlimit="10" joinstyle="miter"/>
            <w10:wrap anchorx="page" anchory="page"/>
          </v:shape>
        </w:pict>
      </w:r>
      <w:r>
        <w:pict>
          <v:shape id="_x0000_s1525" style="position:absolute;margin-left:204.55pt;margin-top:182.85pt;width:21.85pt;height:20.5pt;z-index:252178432;mso-position-horizontal-relative:page;mso-position-vertical-relative:page" coordorigin="7217,6452" coordsize="771,724" path="m7971,6816r-4,-72l7967,6748r-26,-68l7945,6680r-34,-59l7911,6625r-46,-51l7810,6528r-64,-30l7751,6498r-72,-21l7603,6469r-77,8l7531,6477r-72,21l7395,6528r4,l7344,6574r-46,51l7298,6621r-34,59l7243,6748r,-4l7234,6816r9,67l7264,6951r,-4l7298,7006r46,51l7399,7104r-4,-5l7459,7129r72,21l7526,7150r77,9l7679,7150r72,-21l7746,7129r64,-30l7810,7104r55,-47l7911,7006r34,-59l7941,6951r26,-68l7971,6816r17,l7983,6883r,5l7958,6955r-34,60l7924,7019r-46,51l7823,7116r-5,l7755,7146r-72,21l7679,7167r-76,9l7526,7167r-72,-21l7450,7146r-63,-30l7332,7070r-47,-51l7285,7015r-34,-60l7247,6955r-21,-67l7226,6883r-9,-67l7226,6744r21,-68l7251,6672r34,-59l7332,6562r55,-47l7387,6511r63,-30l7454,6481r72,-21l7603,6452r76,8l7683,6460r72,21l7818,6511r5,4l7878,6562r46,51l7958,6672r,4l7983,6744r5,72e" stroked="f" strokeweight="1pt">
            <v:stroke miterlimit="10" joinstyle="miter"/>
            <w10:wrap anchorx="page" anchory="page"/>
          </v:shape>
        </w:pict>
      </w:r>
      <w:r>
        <w:pict>
          <v:shape id="_x0000_s1526" style="position:absolute;margin-left:225.95pt;margin-top:193.2pt;width:.5pt;height:0;z-index:252179456;mso-position-horizontal-relative:page;mso-position-vertical-relative:page" coordorigin="7971,6816" coordsize="17,0" path="m7971,6816r17,e" stroked="f" strokeweight="1pt">
            <v:stroke miterlimit="10" joinstyle="miter"/>
            <w10:wrap anchorx="page" anchory="page"/>
          </v:shape>
        </w:pict>
      </w:r>
      <w:r>
        <w:pict>
          <v:shape id="_x0000_s1527" style="position:absolute;margin-left:210.8pt;margin-top:188.4pt;width:.5pt;height:.5pt;z-index:252180480;mso-position-horizontal-relative:page;mso-position-vertical-relative:page" coordorigin="7437,6646" coordsize="17,17" path="m7454,6651r-4,-5l7437,6659r5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8" style="position:absolute;margin-left:219.95pt;margin-top:197.5pt;width:.5pt;height:.5pt;z-index:252181504;mso-position-horizontal-relative:page;mso-position-vertical-relative:page" coordorigin="7759,6968" coordsize="17,17" path="m7772,6968r4,4l7763,6985r-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29" style="position:absolute;margin-left:210.95pt;margin-top:188.5pt;width:9.35pt;height:9.35pt;z-index:252182528;mso-position-horizontal-relative:page;mso-position-vertical-relative:page" coordorigin="7442,6651" coordsize="331,331" path="m7454,6651r-12,12l7759,6981r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0" style="position:absolute;margin-left:210.8pt;margin-top:197.5pt;width:.5pt;height:.5pt;z-index:252183552;mso-position-horizontal-relative:page;mso-position-vertical-relative:page" coordorigin="7437,6968" coordsize="17,17" path="m7442,6968r-5,4l7450,6985r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1" style="position:absolute;margin-left:219.95pt;margin-top:188.4pt;width:.5pt;height:.5pt;z-index:252184576;mso-position-horizontal-relative:page;mso-position-vertical-relative:page" coordorigin="7759,6646" coordsize="17,17" path="m7759,6651r4,-5l7776,6659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2" style="position:absolute;margin-left:210.95pt;margin-top:188.5pt;width:9.35pt;height:9.35pt;z-index:252185600;mso-position-horizontal-relative:page;mso-position-vertical-relative:page" coordorigin="7442,6651" coordsize="331,331" path="m7442,6968r12,13l7772,6663r-13,-1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3" style="position:absolute;margin-left:204.55pt;margin-top:182.85pt;width:21.85pt;height:20.5pt;z-index:252186624;mso-position-horizontal-relative:page;mso-position-vertical-relative:page" coordorigin="7217,6452" coordsize="771,724" path="m7971,6816r-4,-72l7967,6748r-26,-68l7945,6680r-34,-59l7911,6625r-46,-51l7810,6528r-64,-30l7751,6498r-72,-21l7603,6469r-77,8l7531,6477r-72,21l7395,6528r4,l7344,6574r-46,51l7298,6621r-34,59l7243,6748r,-4l7234,6816r9,67l7264,6951r,-4l7298,7006r46,51l7399,7104r-4,-5l7459,7129r72,21l7526,7150r77,9l7679,7150r72,-21l7746,7129r64,-30l7810,7104r55,-47l7911,7006r34,-59l7941,6951r26,-68l7971,6816r17,l7983,6883r,5l7958,6955r-34,60l7924,7019r-46,51l7823,7116r-5,l7755,7146r-72,21l7679,7167r-76,9l7526,7167r-72,-21l7450,7146r-63,-30l7332,7070r-47,-51l7285,7015r-34,-60l7247,6955r-21,-67l7226,6883r-9,-67l7226,6744r21,-68l7251,6672r34,-59l7332,6562r55,-47l7387,6511r63,-30l7454,6481r72,-21l7603,6452r76,8l7683,6460r72,21l7818,6511r5,4l7878,6562r46,51l7958,6672r,4l7983,6744r5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4" style="position:absolute;margin-left:225.95pt;margin-top:193.2pt;width:.5pt;height:0;z-index:252187648;mso-position-horizontal-relative:page;mso-position-vertical-relative:page" coordorigin="7971,6816" coordsize="17,0" path="m7971,6816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5" style="position:absolute;margin-left:237.2pt;margin-top:261pt;width:11.4pt;height:6.7pt;z-index:252188672;mso-position-horizontal-relative:page;mso-position-vertical-relative:page" coordorigin="8369,9208" coordsize="403,238" path="m8369,9330r,-122l8390,9216r322,97l8771,9330r-59,17l8390,9440r-21,5l8369,9424r12,-17l8703,9313r9,34l8703,9347r-322,-97l8390,9216r13,17l8403,9330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6" style="position:absolute;margin-left:237.2pt;margin-top:264.45pt;width:.95pt;height:2.65pt;z-index:252189696;mso-position-horizontal-relative:page;mso-position-vertical-relative:page" coordorigin="8369,9330" coordsize="34,94" path="m8369,9330r34,l8403,9424r-34,l8369,933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7" style="position:absolute;margin-left:237.7pt;margin-top:261.7pt;width:9.1pt;height:5.4pt;z-index:252190720;mso-position-horizontal-relative:page;mso-position-vertical-relative:page" coordorigin="8386,9233" coordsize="322,191" path="m8386,9330r,-97l8707,9330r-321,9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8" style="position:absolute;margin-left:237.1pt;margin-top:264.25pt;width:.25pt;height:.5pt;z-index:252191744;mso-position-horizontal-relative:page;mso-position-vertical-relative:page" coordorigin="8365,9322" coordsize="9,18" path="m8365,9339r8,l8373,9322r-8,l8365,933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39" style="position:absolute;margin-left:194.75pt;margin-top:264.25pt;width:42.35pt;height:.5pt;z-index:252192768;mso-position-horizontal-relative:page;mso-position-vertical-relative:page" coordorigin="6870,9322" coordsize="1495,18" path="m6870,9339r1495,l8365,9322r-1495,l6870,933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0" style="position:absolute;margin-left:204.8pt;margin-top:254.65pt;width:21.35pt;height:19.9pt;z-index:252193792;mso-position-horizontal-relative:page;mso-position-vertical-relative:page" coordorigin="7226,8983" coordsize="754,703" path="m7979,9335r-4,-72l7950,9195r-34,-59l7869,9085r-55,-43l7751,9009r-72,-21l7603,8983r-77,5l7454,9009r-63,33l7336,9085r-47,51l7255,9195r-21,68l7226,9335r8,72l7255,9470r34,64l7336,9584r55,43l7454,9661r72,21l7603,9686r76,-4l7751,9661r63,-34l7869,9584r47,-50l7950,9470r25,-63l7979,9335e" stroked="f" strokeweight="1pt">
            <v:stroke miterlimit="10" joinstyle="miter"/>
            <w10:wrap anchorx="page" anchory="page"/>
          </v:shape>
        </w:pict>
      </w:r>
      <w:r>
        <w:pict>
          <v:shape id="_x0000_s1541" style="position:absolute;margin-left:204.55pt;margin-top:254.4pt;width:21.85pt;height:20.4pt;z-index:252194816;mso-position-horizontal-relative:page;mso-position-vertical-relative:page" coordorigin="7217,8975" coordsize="771,720" path="m7971,9335r-4,-72l7967,9267r-26,-68l7945,9199r-34,-59l7911,9144r-46,-51l7810,9051r-64,-34l7751,9017r-72,-21l7603,8992r-77,4l7531,8996r-72,21l7395,9051r-55,42l7344,9093r-46,51l7298,9140r-34,59l7243,9267r,-4l7234,9335r9,72l7264,9470r,-4l7298,9529r46,51l7340,9580r55,42l7395,9618r64,34l7531,9673r-5,l7603,9678r76,-5l7751,9652r-5,l7810,9618r,4l7865,9580r46,-51l7907,9529r34,-63l7941,9470r26,-63l7971,9335r17,l7983,9407r,4l7958,9474r-34,64l7924,9542r-46,51l7873,9593r-55,42l7755,9669r-72,21l7679,9690r-76,5l7526,9690r-72,-21l7450,9669r-63,-34l7332,9593r-47,-51l7281,9538r-34,-64l7226,9411r,-4l7217,9335r9,-72l7247,9195r4,-4l7285,9131r47,-50l7387,9038r,-4l7450,9000r4,l7526,8979r77,-4l7679,8979r4,l7755,9000r63,34l7818,9038r55,43l7878,9081r46,50l7958,9191r,4l7983,9263r5,72e" stroked="f" strokeweight="1pt">
            <v:stroke miterlimit="10" joinstyle="miter"/>
            <w10:wrap anchorx="page" anchory="page"/>
          </v:shape>
        </w:pict>
      </w:r>
      <w:r>
        <w:pict>
          <v:shape id="_x0000_s1542" style="position:absolute;margin-left:225.95pt;margin-top:264.6pt;width:.5pt;height:0;z-index:252195840;mso-position-horizontal-relative:page;mso-position-vertical-relative:page" coordorigin="7971,9335" coordsize="17,0" path="m7971,9335r17,e" stroked="f" strokeweight="1pt">
            <v:stroke miterlimit="10" joinstyle="miter"/>
            <w10:wrap anchorx="page" anchory="page"/>
          </v:shape>
        </w:pict>
      </w:r>
      <w:r>
        <w:pict>
          <v:shape id="_x0000_s1543" style="position:absolute;margin-left:210.8pt;margin-top:259.8pt;width:.5pt;height:.5pt;z-index:252196864;mso-position-horizontal-relative:page;mso-position-vertical-relative:page" coordorigin="7437,9165" coordsize="17,17" path="m7454,9169r-4,-4l7437,9178r5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4" style="position:absolute;margin-left:219.95pt;margin-top:268.9pt;width:.5pt;height:.5pt;z-index:252197888;mso-position-horizontal-relative:page;mso-position-vertical-relative:page" coordorigin="7759,9487" coordsize="17,18" path="m7772,9487r4,4l7763,9504r-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5" style="position:absolute;margin-left:210.95pt;margin-top:259.9pt;width:9.35pt;height:9.35pt;z-index:252198912;mso-position-horizontal-relative:page;mso-position-vertical-relative:page" coordorigin="7442,9169" coordsize="331,331" path="m7454,9169r-12,13l7759,9500r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6" style="position:absolute;margin-left:210.8pt;margin-top:268.9pt;width:.5pt;height:.5pt;z-index:252199936;mso-position-horizontal-relative:page;mso-position-vertical-relative:page" coordorigin="7437,9487" coordsize="17,18" path="m7442,9487r-5,4l7450,9504r4,-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7" style="position:absolute;margin-left:219.95pt;margin-top:259.8pt;width:.5pt;height:.5pt;z-index:252200960;mso-position-horizontal-relative:page;mso-position-vertical-relative:page" coordorigin="7759,9165" coordsize="17,17" path="m7759,9169r4,-4l7776,9178r-4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8" style="position:absolute;margin-left:210.95pt;margin-top:259.9pt;width:9.35pt;height:9.35pt;z-index:252201984;mso-position-horizontal-relative:page;mso-position-vertical-relative:page" coordorigin="7442,9169" coordsize="331,331" path="m7442,9487r12,13l7772,9182r-13,-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49" style="position:absolute;margin-left:204.55pt;margin-top:254.4pt;width:21.85pt;height:20.4pt;z-index:252203008;mso-position-horizontal-relative:page;mso-position-vertical-relative:page" coordorigin="7217,8975" coordsize="771,720" path="m7971,9335r-4,-72l7967,9267r-26,-68l7945,9199r-34,-59l7911,9144r-46,-51l7810,9051r-64,-34l7751,9017r-72,-21l7603,8992r-77,4l7531,8996r-72,21l7395,9051r-55,42l7344,9093r-46,51l7298,9140r-34,59l7243,9267r,-4l7234,9335r9,72l7264,9470r,-4l7298,9529r46,51l7340,9580r55,42l7395,9618r64,34l7531,9673r-5,l7603,9678r76,-5l7751,9652r-5,l7810,9618r,4l7865,9580r46,-51l7907,9529r34,-63l7941,9470r26,-63l7971,9335r17,l7983,9407r,4l7958,9474r-34,64l7924,9542r-46,51l7873,9593r-55,42l7755,9669r-72,21l7679,9690r-76,5l7526,9690r-72,-21l7450,9669r-63,-34l7332,9593r-47,-51l7281,9538r-34,-64l7226,9411r,-4l7217,9335r9,-72l7247,9195r4,-4l7285,9131r47,-50l7387,9038r,-4l7450,9000r4,l7526,8979r77,-4l7679,8979r4,l7755,9000r63,34l7818,9038r55,43l7878,9081r46,50l7958,9191r,4l7983,9263r5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0" style="position:absolute;margin-left:225.95pt;margin-top:264.6pt;width:.5pt;height:0;z-index:252204032;mso-position-horizontal-relative:page;mso-position-vertical-relative:page" coordorigin="7971,9335" coordsize="17,0" path="m7971,9335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1" style="position:absolute;margin-left:164.35pt;margin-top:147.6pt;width:6.6pt;height:11.5pt;z-index:252205056;mso-position-horizontal-relative:page;mso-position-vertical-relative:page" coordorigin="5799,5207" coordsize="233,407" path="m5913,5207r119,l6028,5228r-98,326l5913,5613,5803,5228r-4,-21l5820,5207r17,13l5930,5546r-34,8l5896,5546r98,-326l6028,5228r-17,13l5913,5241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2" style="position:absolute;margin-left:164.95pt;margin-top:147.6pt;width:2.65pt;height:.95pt;z-index:252206080;mso-position-horizontal-relative:page;mso-position-vertical-relative:page" coordorigin="5820,5207" coordsize="94,34" path="m5820,5207r93,l5913,5241r-93,l5820,520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3" style="position:absolute;margin-left:164.95pt;margin-top:148.05pt;width:5.4pt;height:9.25pt;z-index:252207104;mso-position-horizontal-relative:page;mso-position-vertical-relative:page" coordorigin="5820,5224" coordsize="191,326" path="m5913,5224r98,l5913,5550r-93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4" style="position:absolute;margin-left:167.35pt;margin-top:144.45pt;width:.5pt;height:.25pt;z-index:252208128;mso-position-horizontal-relative:page;mso-position-vertical-relative:page" coordorigin="5905,5097" coordsize="18,9" path="m5905,5106r17,l5922,5097r-17,l5905,510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5" style="position:absolute;margin-left:167.35pt;margin-top:147.6pt;width:.5pt;height:.25pt;z-index:252209152;mso-position-horizontal-relative:page;mso-position-vertical-relative:page" coordorigin="5905,5207" coordsize="18,9" path="m5905,5207r17,l5922,5216r-17,l5905,520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6" style="position:absolute;margin-left:167.35pt;margin-top:144.7pt;width:.5pt;height:2.9pt;z-index:252210176;mso-position-horizontal-relative:page;mso-position-vertical-relative:page" coordorigin="5905,5106" coordsize="18,102" path="m5905,5106r17,l5922,5207r-17,l5905,510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7" style="position:absolute;margin-left:274.05pt;margin-top:215.75pt;width:3.25pt;height:2.75pt;z-index:252211200;mso-position-horizontal-relative:page;mso-position-vertical-relative:page" coordorigin="9668,7612" coordsize="115,98" path="m9783,7663r-5,-22l9766,7624r-38,-12l9685,7624r-12,17l9668,7663r5,16l9685,7696r43,13l9766,7696r12,-17l9783,76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8" style="position:absolute;margin-left:273.8pt;margin-top:215.5pt;width:3.7pt;height:3.25pt;z-index:252212224;mso-position-horizontal-relative:page;mso-position-vertical-relative:page" coordorigin="9660,7603" coordsize="132,115" path="m9774,7667r-4,-22l9774,7645r-13,-16l9766,7633r-38,-13l9732,7620r-42,13l9694,7629r-13,16l9677,7667r,-4l9681,7679r,-4l9694,7692r-4,-4l9732,7701r-4,l9766,7688r-5,4l9774,7675r-4,4l9774,7663r17,4l9787,7684r-13,17l9770,7705r-38,13l9728,7718r-43,-13l9681,7701r-13,-17l9664,7684r-4,-17l9660,7663r4,-22l9668,7637r13,-17l9685,7616r43,-13l9732,7603r38,13l9774,7620r13,17l9787,7641r4,22e" fillcolor="black" stroked="f" strokeweight="1pt">
            <v:stroke miterlimit="10" joinstyle="miter"/>
            <w10:wrap anchorx="page" anchory="page"/>
          </v:shape>
        </w:pict>
      </w:r>
      <w:r>
        <w:pict>
          <v:shape id="_x0000_s1559" style="position:absolute;margin-left:277.05pt;margin-top:217.2pt;width:.5pt;height:.1pt;z-index:252213248;mso-position-horizontal-relative:page;mso-position-vertical-relative:page" coordorigin="9774,7663" coordsize="17,5" path="m9774,7663r,4l9791,766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0" style="position:absolute;margin-left:274.05pt;margin-top:224.65pt;width:3.25pt;height:2.75pt;z-index:252214272;mso-position-horizontal-relative:page;mso-position-vertical-relative:page" coordorigin="9668,7925" coordsize="115,98" path="m9783,7976r-5,-21l9766,7942r-38,-17l9685,7942r-12,13l9668,7976r5,17l9685,8010r43,12l9766,8010r12,-17l9783,79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1" style="position:absolute;margin-left:273.8pt;margin-top:224.4pt;width:3.7pt;height:3.25pt;z-index:252215296;mso-position-horizontal-relative:page;mso-position-vertical-relative:page" coordorigin="9660,7916" coordsize="132,115" path="m9774,7980r-4,-21l9774,7963r-13,-13l9723,7933r9,l9690,7950r4,l9681,7963r,-4l9677,7980r,-4l9681,7993r,-5l9694,8005r-4,-4l9732,8014r-4,l9766,8001r-5,4l9774,7988r-4,5l9774,7976r17,4l9787,7997r-13,17l9770,8018r-38,13l9728,8031r-43,-13l9681,8014r-13,-17l9664,7997r-4,-17l9660,7976r4,-21l9685,7933r43,-17l9732,7916r38,17l9787,7950r,5l9791,7976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2" style="position:absolute;margin-left:277.05pt;margin-top:226.05pt;width:.5pt;height:.1pt;z-index:252216320;mso-position-horizontal-relative:page;mso-position-vertical-relative:page" coordorigin="9774,7976" coordsize="17,5" path="m9774,7976r,4l9791,7976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3" style="position:absolute;margin-left:274.05pt;margin-top:233.65pt;width:3.25pt;height:2.75pt;z-index:252217344;mso-position-horizontal-relative:page;mso-position-vertical-relative:page" coordorigin="9668,8242" coordsize="115,98" path="m9783,8293r-5,-21l9766,8259r-38,-17l9685,8259r-12,13l9668,8293r5,17l9685,8323r43,17l9766,8323r12,-13l9783,82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4" style="position:absolute;margin-left:273.8pt;margin-top:233.4pt;width:3.7pt;height:3.25pt;z-index:252218368;mso-position-horizontal-relative:page;mso-position-vertical-relative:page" coordorigin="9660,8234" coordsize="132,115" path="m9774,8297r-4,-21l9774,8280r-13,-12l9723,8251r9,l9690,8268r4,l9681,8280r,-4l9677,8297r,-4l9681,8310r,-4l9694,8319r-4,-5l9732,8331r-9,l9761,8314r,5l9774,8306r-4,4l9774,8293r17,4l9787,8314r,5l9774,8331r-4,l9732,8348r-4,l9685,8331r-4,l9664,8314r-4,-17l9660,8293r4,-21l9685,8251r43,-17l9732,8234r38,17l9787,8268r,4l9791,82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5" style="position:absolute;margin-left:277.05pt;margin-top:235.05pt;width:.5pt;height:.1pt;z-index:252219392;mso-position-horizontal-relative:page;mso-position-vertical-relative:page" coordorigin="9774,8293" coordsize="17,5" path="m9774,8293r,4l9791,8293r,4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6" style="position:absolute;margin-left:248.75pt;margin-top:151.65pt;width:54pt;height:.5pt;z-index:252220416;mso-position-horizontal-relative:page;mso-position-vertical-relative:page" coordorigin="8775,5351" coordsize="1905,17" path="m8775,5351r1905,l10680,5368r-1905,l8775,5351r,17l8775,5351r1905,l10680,5368r-1905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7" style="position:absolute;margin-left:248.75pt;margin-top:151.65pt;width:54.25pt;height:.5pt;z-index:252221440;mso-position-horizontal-relative:page;mso-position-vertical-relative:page" coordorigin="8775,5351" coordsize="1914,17" path="m8775,5368r1914,l10689,5351r-1914,l8775,536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8" style="position:absolute;margin-left:248.75pt;margin-top:178.65pt;width:53.65pt;height:.5pt;z-index:252222464;mso-position-horizontal-relative:page;mso-position-vertical-relative:page" coordorigin="8775,6304" coordsize="1893,17" path="m8775,6304r1892,l10667,6321r-1892,l8775,6304r,17l8775,6304r1892,l10667,6321r-1892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69" style="position:absolute;margin-left:248.75pt;margin-top:178.65pt;width:54.25pt;height:.5pt;z-index:252223488;mso-position-horizontal-relative:page;mso-position-vertical-relative:page" coordorigin="8775,6304" coordsize="1914,17" path="m8775,6321r1914,l10689,6304r-1914,l8775,632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0" style="position:absolute;margin-left:248.75pt;margin-top:205.65pt;width:54pt;height:.5pt;z-index:252224512;mso-position-horizontal-relative:page;mso-position-vertical-relative:page" coordorigin="8775,7256" coordsize="1905,17" path="m8775,7256r1905,l10680,7273r-1905,l8775,7256r,17l8775,7256r1905,l10680,7273r-1905,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1" style="position:absolute;margin-left:302.5pt;margin-top:178.9pt;width:.5pt;height:27.25pt;z-index:252225536;mso-position-horizontal-relative:page;mso-position-vertical-relative:page" coordorigin="10672,6312" coordsize="17,961" path="m10672,7273r17,l10689,6312r-17,l10672,727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2" style="position:absolute;margin-left:248.5pt;margin-top:205.65pt;width:54.25pt;height:.5pt;z-index:252226560;mso-position-horizontal-relative:page;mso-position-vertical-relative:page" coordorigin="8767,7256" coordsize="1914,17" path="m8767,7273r1913,l10680,7256r-1913,l8767,727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3" style="position:absolute;margin-left:248.5pt;margin-top:178.65pt;width:.5pt;height:27.25pt;z-index:252227584;mso-position-horizontal-relative:page;mso-position-vertical-relative:page" coordorigin="8767,6304" coordsize="17,961" path="m8767,7264r17,l8784,6304r-17,l8767,726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4" style="position:absolute;margin-left:302.5pt;margin-top:151.9pt;width:.5pt;height:27.25pt;z-index:252228608;mso-position-horizontal-relative:page;mso-position-vertical-relative:page" coordorigin="10672,5360" coordsize="17,961" path="m10672,6321r17,l10689,5360r-17,l10672,632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5" style="position:absolute;margin-left:248.5pt;margin-top:178.65pt;width:54.25pt;height:.5pt;z-index:252229632;mso-position-horizontal-relative:page;mso-position-vertical-relative:page" coordorigin="8767,6304" coordsize="1914,17" path="m8767,6321r1913,l10680,6304r-1913,l8767,632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6" style="position:absolute;margin-left:248.5pt;margin-top:151.65pt;width:.5pt;height:27.25pt;z-index:252230656;mso-position-horizontal-relative:page;mso-position-vertical-relative:page" coordorigin="8767,5351" coordsize="17,961" path="m8767,6312r17,l8784,5351r-17,l8767,631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7" style="position:absolute;margin-left:248.75pt;margin-top:124.65pt;width:54.25pt;height:.5pt;z-index:252231680;mso-position-horizontal-relative:page;mso-position-vertical-relative:page" coordorigin="8775,4399" coordsize="1914,17" path="m8775,4415r1914,l10689,4399r-1914,l8775,441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8" style="position:absolute;margin-left:302.5pt;margin-top:138.1pt;width:.25pt;height:.5pt;z-index:252232704;mso-position-horizontal-relative:page;mso-position-vertical-relative:page" coordorigin="10672,4873" coordsize="9,17" path="m10672,4873r8,l10680,4890r-8,l10672,487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79" style="position:absolute;margin-left:329.85pt;margin-top:135.1pt;width:11.3pt;height:6.7pt;z-index:252233728;mso-position-horizontal-relative:page;mso-position-vertical-relative:page" coordorigin="11637,4767" coordsize="398,237" path="m11637,4881r,-114l11658,4771r322,93l12035,4881r-55,17l11658,4995r-21,9l11637,4979r13,-17l11971,4864r9,34l11971,4898r-321,-93l11658,4771r13,17l11671,4881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0" style="position:absolute;margin-left:329.85pt;margin-top:138.35pt;width:.95pt;height:2.75pt;z-index:252234752;mso-position-horizontal-relative:page;mso-position-vertical-relative:page" coordorigin="11637,4881" coordsize="34,98" path="m11637,4881r34,l11671,4979r-34,l11637,488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1" style="position:absolute;margin-left:330.35pt;margin-top:135.7pt;width:9.1pt;height:5.4pt;z-index:252235776;mso-position-horizontal-relative:page;mso-position-vertical-relative:page" coordorigin="11654,4788" coordsize="322,191" path="m11654,4881r,-93l11976,4881r-322,98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2" style="position:absolute;margin-left:329.75pt;margin-top:138.1pt;width:.25pt;height:.5pt;z-index:252236800;mso-position-horizontal-relative:page;mso-position-vertical-relative:page" coordorigin="11633,4873" coordsize="9,17" path="m11633,4890r8,l11641,4873r-8,l11633,489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3" style="position:absolute;margin-left:302.75pt;margin-top:138.1pt;width:27pt;height:.5pt;z-index:252237824;mso-position-horizontal-relative:page;mso-position-vertical-relative:page" coordorigin="10680,4873" coordsize="953,17" path="m10680,4890r953,l11633,4873r-953,l10680,489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4" style="position:absolute;margin-left:302.5pt;margin-top:124.9pt;width:.5pt;height:27.25pt;z-index:252238848;mso-position-horizontal-relative:page;mso-position-vertical-relative:page" coordorigin="10672,4407" coordsize="17,961" path="m10672,5368r17,l10689,4407r-17,l10672,536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5" style="position:absolute;margin-left:248.5pt;margin-top:151.65pt;width:54.25pt;height:.5pt;z-index:252239872;mso-position-horizontal-relative:page;mso-position-vertical-relative:page" coordorigin="8767,5351" coordsize="1914,17" path="m8767,5368r1913,l10680,5351r-1913,l8767,536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6" style="position:absolute;margin-left:248.5pt;margin-top:124.65pt;width:.5pt;height:27.25pt;z-index:252240896;mso-position-horizontal-relative:page;mso-position-vertical-relative:page" coordorigin="8767,4399" coordsize="17,961" path="m8767,5360r17,l8784,4399r-17,l8767,53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7" style="position:absolute;margin-left:248.75pt;margin-top:250.65pt;width:54.25pt;height:.5pt;z-index:252241920;mso-position-horizontal-relative:page;mso-position-vertical-relative:page" coordorigin="8775,8844" coordsize="1914,17" path="m8775,8860r1914,l10689,8844r-1914,l8775,88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8" style="position:absolute;margin-left:302.5pt;margin-top:250.9pt;width:.5pt;height:27.25pt;z-index:252242944;mso-position-horizontal-relative:page;mso-position-vertical-relative:page" coordorigin="10672,8852" coordsize="17,962" path="m10672,9813r17,l10689,8852r-17,l10672,98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89" style="position:absolute;margin-left:248.5pt;margin-top:277.65pt;width:54.25pt;height:.5pt;z-index:252243968;mso-position-horizontal-relative:page;mso-position-vertical-relative:page" coordorigin="8767,9796" coordsize="1914,17" path="m8767,9813r1913,l10680,9796r-1913,l8767,98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0" style="position:absolute;margin-left:248.5pt;margin-top:250.65pt;width:.5pt;height:27.25pt;z-index:252244992;mso-position-horizontal-relative:page;mso-position-vertical-relative:page" coordorigin="8767,8844" coordsize="17,961" path="m8767,9804r17,l8784,8844r-17,l8767,980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1" style="position:absolute;margin-left:248.5pt;margin-top:205.65pt;width:.5pt;height:.25pt;z-index:252246016;mso-position-horizontal-relative:page;mso-position-vertical-relative:page" coordorigin="8767,7256" coordsize="17,9" path="m8767,7264r17,l8784,7256r-17,l8767,726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2" style="position:absolute;margin-left:248.5pt;margin-top:250.9pt;width:.5pt;height:.25pt;z-index:252247040;mso-position-horizontal-relative:page;mso-position-vertical-relative:page" coordorigin="8767,8852" coordsize="17,9" path="m8767,8852r17,l8784,8860r-17,l8767,8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3" style="position:absolute;margin-left:248.5pt;margin-top:205.9pt;width:.5pt;height:45pt;z-index:252248064;mso-position-horizontal-relative:page;mso-position-vertical-relative:page" coordorigin="8767,7264" coordsize="17,1588" path="m8767,7264r17,l8784,8852r-17,l8767,726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4" style="position:absolute;margin-left:302.5pt;margin-top:205.65pt;width:.5pt;height:.25pt;z-index:252249088;mso-position-horizontal-relative:page;mso-position-vertical-relative:page" coordorigin="10672,7256" coordsize="17,9" path="m10672,7264r17,l10689,7256r-17,l10672,726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5" style="position:absolute;margin-left:302.5pt;margin-top:250.9pt;width:.5pt;height:.25pt;z-index:252250112;mso-position-horizontal-relative:page;mso-position-vertical-relative:page" coordorigin="10672,8852" coordsize="17,9" path="m10672,8852r17,l10689,8860r-17,l10672,885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6" style="position:absolute;margin-left:302.5pt;margin-top:205.9pt;width:.5pt;height:45pt;z-index:252251136;mso-position-horizontal-relative:page;mso-position-vertical-relative:page" coordorigin="10672,7264" coordsize="17,1588" path="m10672,7264r17,l10689,8852r-17,l10672,726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7" style="position:absolute;margin-left:164.35pt;margin-top:174.6pt;width:6.6pt;height:11.5pt;z-index:252252160;mso-position-horizontal-relative:page;mso-position-vertical-relative:page" coordorigin="5799,6160" coordsize="233,407" path="m5913,6160r119,l6028,6181r-98,326l5913,6566,5803,6181r-4,-21l5820,6160r17,12l5930,6498r-34,9l5896,6498r98,-326l6028,6181r-17,12l5913,61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8" style="position:absolute;margin-left:164.95pt;margin-top:174.6pt;width:2.65pt;height:.95pt;z-index:252253184;mso-position-horizontal-relative:page;mso-position-vertical-relative:page" coordorigin="5820,6160" coordsize="94,34" path="m5820,6160r93,l5913,6193r-93,l5820,61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599" style="position:absolute;margin-left:164.95pt;margin-top:175.05pt;width:5.4pt;height:9.25pt;z-index:252254208;mso-position-horizontal-relative:page;mso-position-vertical-relative:page" coordorigin="5820,6177" coordsize="191,326" path="m5913,6177r98,l5913,6502r-93,-325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0" style="position:absolute;margin-left:167.35pt;margin-top:171.45pt;width:.5pt;height:.25pt;z-index:252255232;mso-position-horizontal-relative:page;mso-position-vertical-relative:page" coordorigin="5905,6050" coordsize="18,9" path="m5905,6058r17,l5922,6050r-17,l5905,605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1" style="position:absolute;margin-left:167.35pt;margin-top:174.6pt;width:.5pt;height:.25pt;z-index:252256256;mso-position-horizontal-relative:page;mso-position-vertical-relative:page" coordorigin="5905,6160" coordsize="18,9" path="m5905,6160r17,l5922,6168r-17,l5905,61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2" style="position:absolute;margin-left:167.35pt;margin-top:171.7pt;width:.5pt;height:2.9pt;z-index:252257280;mso-position-horizontal-relative:page;mso-position-vertical-relative:page" coordorigin="5905,6058" coordsize="18,102" path="m5905,6058r17,l5922,6160r-17,l5905,605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3" style="position:absolute;margin-left:495.1pt;margin-top:149.05pt;width:0;height:2.05pt;z-index:252258304;mso-position-horizontal-relative:page;mso-position-vertical-relative:page" coordorigin="17466,5258" coordsize="0,73" path="m17466,5330r,-72e" filled="f" fillcolor="black" strokeweight="1pt">
            <v:stroke miterlimit="10" joinstyle="miter"/>
            <w10:wrap anchorx="page" anchory="page"/>
          </v:shape>
        </w:pict>
      </w:r>
      <w:r>
        <w:pict>
          <v:shape id="_x0000_s1604" style="position:absolute;margin-left:448.9pt;margin-top:149.05pt;width:0;height:2.05pt;z-index:252259328;mso-position-horizontal-relative:page;mso-position-vertical-relative:page" coordorigin="15836,5258" coordsize="0,73" path="m15836,5330r,-72e" filled="f" fillcolor="black" strokeweight="1pt">
            <v:stroke miterlimit="10" joinstyle="miter"/>
            <w10:wrap anchorx="page" anchory="page"/>
          </v:shape>
        </w:pict>
      </w:r>
      <w:r>
        <w:pict>
          <v:shape id="_x0000_s1605" style="position:absolute;margin-left:164.35pt;margin-top:201.6pt;width:6.6pt;height:11.5pt;z-index:252260352;mso-position-horizontal-relative:page;mso-position-vertical-relative:page" coordorigin="5799,7112" coordsize="233,407" path="m5913,7112r119,l6028,7133r-98,326l5913,7519,5803,7133r-4,-21l5820,7112r17,13l5930,7451r-34,8l5896,7451r98,-326l6028,7133r-17,13l5913,7146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6" style="position:absolute;margin-left:164.95pt;margin-top:201.6pt;width:2.65pt;height:.95pt;z-index:252261376;mso-position-horizontal-relative:page;mso-position-vertical-relative:page" coordorigin="5820,7112" coordsize="94,34" path="m5820,7112r93,l5913,7146r-93,l5820,711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7" style="position:absolute;margin-left:164.95pt;margin-top:202.05pt;width:5.4pt;height:9.25pt;z-index:252262400;mso-position-horizontal-relative:page;mso-position-vertical-relative:page" coordorigin="5820,7129" coordsize="191,326" path="m5913,7129r98,l5913,7455r-93,-326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8" style="position:absolute;margin-left:167.35pt;margin-top:198.45pt;width:.5pt;height:.25pt;z-index:252263424;mso-position-horizontal-relative:page;mso-position-vertical-relative:page" coordorigin="5905,7002" coordsize="18,9" path="m5905,7011r17,l5922,7002r-17,l5905,70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09" style="position:absolute;margin-left:167.35pt;margin-top:201.6pt;width:.5pt;height:.25pt;z-index:252264448;mso-position-horizontal-relative:page;mso-position-vertical-relative:page" coordorigin="5905,7112" coordsize="18,9" path="m5905,7112r17,l5922,7121r-17,l5905,711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0" style="position:absolute;margin-left:167.35pt;margin-top:198.7pt;width:.5pt;height:2.9pt;z-index:252265472;mso-position-horizontal-relative:page;mso-position-vertical-relative:page" coordorigin="5905,7011" coordsize="18,102" path="m5905,7011r17,l5922,7112r-17,l5905,70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1" style="position:absolute;margin-left:164.35pt;margin-top:246.6pt;width:6.6pt;height:11.5pt;z-index:252266496;mso-position-horizontal-relative:page;mso-position-vertical-relative:page" coordorigin="5799,8700" coordsize="233,407" path="m5913,8700r119,l6028,8721r-98,326l5913,9106,5803,8721r-4,-21l5820,8700r17,12l5930,9038r-34,9l5896,9038r98,-326l6028,8721r-17,12l5913,873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2" style="position:absolute;margin-left:164.95pt;margin-top:246.6pt;width:2.65pt;height:.95pt;z-index:252267520;mso-position-horizontal-relative:page;mso-position-vertical-relative:page" coordorigin="5820,8700" coordsize="94,34" path="m5820,8700r93,l5913,8733r-93,l5820,87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3" style="position:absolute;margin-left:164.95pt;margin-top:247.05pt;width:5.4pt;height:9.25pt;z-index:252268544;mso-position-horizontal-relative:page;mso-position-vertical-relative:page" coordorigin="5820,8717" coordsize="191,326" path="m5913,8717r98,l5913,9042r-93,-325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4" style="position:absolute;margin-left:167.35pt;margin-top:243.45pt;width:.5pt;height:.25pt;z-index:252269568;mso-position-horizontal-relative:page;mso-position-vertical-relative:page" coordorigin="5905,8590" coordsize="18,9" path="m5905,8598r17,l5922,8590r-17,l5905,859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5" style="position:absolute;margin-left:167.35pt;margin-top:246.6pt;width:.5pt;height:.25pt;z-index:252270592;mso-position-horizontal-relative:page;mso-position-vertical-relative:page" coordorigin="5905,8700" coordsize="18,9" path="m5905,8700r17,l5922,8708r-17,l5905,870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6" style="position:absolute;margin-left:167.35pt;margin-top:243.7pt;width:.5pt;height:2.9pt;z-index:252271616;mso-position-horizontal-relative:page;mso-position-vertical-relative:page" coordorigin="5905,8598" coordsize="18,102" path="m5905,8598r17,l5922,8700r-17,l5905,859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17" type="#_x0000_t202" style="position:absolute;margin-left:276.8pt;margin-top:137.95pt;width:8pt;height:8.75pt;z-index:25227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8" type="#_x0000_t202" style="position:absolute;margin-left:276.8pt;margin-top:164.95pt;width:8pt;height:8.75pt;z-index:25227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9" type="#_x0000_t202" style="position:absolute;margin-left:270.1pt;margin-top:185.55pt;width:10.85pt;height:10.65pt;z-index:252274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 xml:space="preserve">A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0" type="#_x0000_t202" style="position:absolute;margin-left:276.1pt;margin-top:261.55pt;width:9.35pt;height:8.75pt;z-index:25227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46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1" style="position:absolute;margin-left:383.6pt;margin-top:134.75pt;width:11.5pt;height:6.5pt;z-index:252276736;mso-position-horizontal-relative:page;mso-position-vertical-relative:page" coordorigin="13533,4754" coordsize="407,229" path="m13533,4869r,-115l13554,4758r386,111l13554,4979r-21,4l13533,4962r13,-17l13872,4851r9,34l13872,4885r-326,-93l13554,4758r13,17l13567,4869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2" style="position:absolute;margin-left:395.25pt;margin-top:128.75pt;width:21.95pt;height:20.4pt;z-index:252277760;mso-position-horizontal-relative:page;mso-position-vertical-relative:page" coordorigin="13944,4542" coordsize="775,720" path="m14702,4902r-9,-72l14693,4835r-21,-64l14638,4708r5,4l14596,4661r-55,-42l14473,4585r4,l14410,4564r-76,-5l14257,4564r4,l14190,4585r-64,34l14071,4661r4,l14029,4712r,-4l13991,4771r-22,64l13969,4830r-8,72l13969,4974r22,64l13991,5034r38,63l14075,5148r-4,l14126,5190r,-4l14190,5220r71,21l14257,5241r77,4l14410,5241r67,-21l14473,5220r68,-34l14541,5190r55,-42l14643,5097r-5,l14672,5034r,4l14693,4974r9,-72l14719,4902r-9,72l14710,4979r-21,63l14655,5106r,4l14609,5161r-5,l14549,5203r-67,34l14414,5258r-4,l14334,5262r-77,-4l14185,5237r-4,l14118,5203r-55,-42l14016,5110r,-4l13978,5042r-4,l13952,4979r,-5l13944,4902r8,-72l13974,4767r4,-4l14016,4699r47,-51l14118,4606r,-4l14181,4568r4,l14257,4547r77,-5l14410,4547r4,l14482,4568r67,34l14549,4606r55,42l14609,4648r46,51l14689,4763r,4l14710,4830r9,72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3" style="position:absolute;margin-left:399.55pt;margin-top:139.3pt;width:.25pt;height:.5pt;z-index:252278784;mso-position-horizontal-relative:page;mso-position-vertical-relative:page" coordorigin="14096,4915" coordsize="9,17" path="m14096,4915r9,l14105,4932r-9,l14096,491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4" style="position:absolute;margin-left:412.65pt;margin-top:139.3pt;width:.25pt;height:.5pt;z-index:252279808;mso-position-horizontal-relative:page;mso-position-vertical-relative:page" coordorigin="14558,4915" coordsize="9,17" path="m14558,4932r8,l14566,4915r-8,l14558,493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5" style="position:absolute;margin-left:399.8pt;margin-top:139.3pt;width:12.85pt;height:.5pt;z-index:252280832;mso-position-horizontal-relative:page;mso-position-vertical-relative:page" coordorigin="14105,4915" coordsize="453,17" path="m14105,4932r453,l14558,4915r-453,l14105,493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6" style="position:absolute;margin-left:406.9pt;margin-top:145.45pt;width:.5pt;height:.25pt;z-index:252281856;mso-position-horizontal-relative:page;mso-position-vertical-relative:page" coordorigin="14355,5131" coordsize="18,9" path="m14355,5139r17,l14372,5131r-17,l14355,513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7" style="position:absolute;margin-left:406.9pt;margin-top:132.25pt;width:.5pt;height:.25pt;z-index:252282880;mso-position-horizontal-relative:page;mso-position-vertical-relative:page" coordorigin="14355,4665" coordsize="18,9" path="m14355,4665r17,l14372,4674r-17,l14355,466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8" style="position:absolute;margin-left:406.9pt;margin-top:132.45pt;width:.5pt;height:12.95pt;z-index:252283904;mso-position-horizontal-relative:page;mso-position-vertical-relative:page" coordorigin="14355,4674" coordsize="18,458" path="m14355,4674r17,l14372,5131r-17,l14355,467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29" style="position:absolute;margin-left:129.1pt;margin-top:134.85pt;width:11.5pt;height:6.5pt;z-index:252284928;mso-position-horizontal-relative:page;mso-position-vertical-relative:page" coordorigin="4554,4758" coordsize="407,229" path="m4559,4873r,-93l4567,4758r13,5l4902,4864r59,17l4902,4898r-326,85l4554,4987r,-21l4567,4949r326,-85l4902,4898r-9,l4571,4797r9,-34l4593,4780r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0" style="position:absolute;margin-left:129.1pt;margin-top:138.1pt;width:1.1pt;height:2.65pt;z-index:252285952;mso-position-horizontal-relative:page;mso-position-vertical-relative:page" coordorigin="4554,4873" coordsize="39,94" path="m4554,4966r5,-93l4593,4873r-5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1" style="position:absolute;margin-left:129.55pt;margin-top:135.45pt;width:9.25pt;height:5.3pt;z-index:252286976;mso-position-horizontal-relative:page;mso-position-vertical-relative:page" coordorigin="4571,4780" coordsize="327,187" path="m4576,4873r,-93l4897,4881r-326,85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2" style="position:absolute;margin-left:472.4pt;margin-top:75pt;width:0;height:49.45pt;z-index:252288000;mso-position-horizontal-relative:page;mso-position-vertical-relative:page" coordorigin="16666,2646" coordsize="0,1745" path="m16666,2646r,1744e" filled="f" fillcolor="black" strokeweight="1pt">
            <v:stroke miterlimit="10" joinstyle="miter"/>
            <w10:wrap anchorx="page" anchory="page"/>
          </v:shape>
        </w:pict>
      </w:r>
      <w:r>
        <w:pict>
          <v:shape id="_x0000_s1633" style="position:absolute;margin-left:121.55pt;margin-top:75pt;width:351.1pt;height:.5pt;z-index:252289024;mso-position-horizontal-relative:page;mso-position-vertical-relative:page" coordorigin="4288,2646" coordsize="12387,17" path="m4288,2663r12386,l16674,2646r-12386,l4288,266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4" style="position:absolute;margin-left:121.55pt;margin-top:75.45pt;width:.5pt;height:62.75pt;z-index:252290048;mso-position-horizontal-relative:page;mso-position-vertical-relative:page" coordorigin="4288,2663" coordsize="17,2214" path="m4305,2663r,2206l4296,4877r-8,l4288,266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5" style="position:absolute;margin-left:129.1pt;margin-top:137.85pt;width:.25pt;height:.5pt;z-index:252291072;mso-position-horizontal-relative:page;mso-position-vertical-relative:page" coordorigin="4554,4864" coordsize="9,18" path="m4554,4881r9,l4563,4864r-9,l4554,488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6" style="position:absolute;margin-left:121.75pt;margin-top:137.75pt;width:7.3pt;height:.6pt;z-index:252292096;mso-position-horizontal-relative:page;mso-position-vertical-relative:page" coordorigin="4296,4860" coordsize="259,22" path="m4296,4860r,17l4554,4881r,-17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7" style="position:absolute;margin-left:416.75pt;margin-top:138.95pt;width:.5pt;height:0;z-index:252293120;mso-position-horizontal-relative:page;mso-position-vertical-relative:page" coordorigin="14702,4902" coordsize="17,0" path="m14702,4902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8" style="position:absolute;margin-left:439.3pt;margin-top:135.6pt;width:11.5pt;height:6.5pt;z-index:252294144;mso-position-horizontal-relative:page;mso-position-vertical-relative:page" coordorigin="15498,4784" coordsize="407,229" path="m15498,4898r,-114l15519,4788r385,110l15519,5008r-21,4l15498,4991r12,-17l15836,4881r9,34l15836,4915r-326,-93l15519,4788r13,17l15532,4898e" fillcolor="black" stroked="f" strokeweight="1pt">
            <v:stroke miterlimit="10" joinstyle="miter"/>
            <w10:wrap anchorx="page" anchory="page"/>
          </v:shape>
        </w:pict>
      </w:r>
      <w:r>
        <w:pict>
          <v:shape id="_x0000_s1639" style="position:absolute;margin-left:439.3pt;margin-top:138.85pt;width:.95pt;height:2.65pt;z-index:252295168;mso-position-horizontal-relative:page;mso-position-vertical-relative:page" coordorigin="15498,4898" coordsize="34,94" path="m15498,4898r34,l15532,4991r-34,l15498,489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0" style="position:absolute;margin-left:439.75pt;margin-top:136.2pt;width:9.25pt;height:5.3pt;z-index:252296192;mso-position-horizontal-relative:page;mso-position-vertical-relative:page" coordorigin="15515,4805" coordsize="326,187" path="m15515,4898r,-93l15841,4898r-326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1" style="position:absolute;margin-left:439.3pt;margin-top:138.6pt;width:.25pt;height:.5pt;z-index:252297216;mso-position-horizontal-relative:page;mso-position-vertical-relative:page" coordorigin="15498,4890" coordsize="9,17" path="m15498,4890r8,l15506,4907r-8,l15498,489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2" style="position:absolute;margin-left:416.15pt;margin-top:138.6pt;width:.25pt;height:.5pt;z-index:252298240;mso-position-horizontal-relative:page;mso-position-vertical-relative:page" coordorigin="14681,4890" coordsize="9,17" path="m14681,4907r8,l14689,4890r-8,l14681,490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3" style="position:absolute;margin-left:416.35pt;margin-top:138.6pt;width:22.9pt;height:.5pt;z-index:252299264;mso-position-horizontal-relative:page;mso-position-vertical-relative:page" coordorigin="14689,4890" coordsize="809,17" path="m14689,4907r809,l15498,4890r-809,l14689,490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4" style="position:absolute;margin-left:423.2pt;margin-top:126.95pt;width:6.5pt;height:11.4pt;z-index:252300288;mso-position-horizontal-relative:page;mso-position-vertical-relative:page" coordorigin="14930,4479" coordsize="229,403" path="m15045,4479r114,l15155,4500r-93,322l15045,4881r-17,-59l14935,4500r-5,-21l14952,4479r17,13l15062,4813r-34,9l15028,4813r93,-321l15155,4500r-17,13l15045,45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5" style="position:absolute;margin-left:423.8pt;margin-top:126.95pt;width:2.65pt;height:.95pt;z-index:252301312;mso-position-horizontal-relative:page;mso-position-vertical-relative:page" coordorigin="14952,4479" coordsize="94,34" path="m14952,4479r93,l15045,4513r-93,l14952,447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6" style="position:absolute;margin-left:423.8pt;margin-top:127.45pt;width:5.3pt;height:9.1pt;z-index:252302336;mso-position-horizontal-relative:page;mso-position-vertical-relative:page" coordorigin="14952,4496" coordsize="187,322" path="m15045,4496r93,l15045,4818r-93,-322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7" style="position:absolute;margin-left:426.2pt;margin-top:113.5pt;width:.5pt;height:.25pt;z-index:252303360;mso-position-horizontal-relative:page;mso-position-vertical-relative:page" coordorigin="15036,4005" coordsize="17,9" path="m15036,4013r17,l15053,4005r-17,l15036,40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8" style="position:absolute;margin-left:426.2pt;margin-top:126.85pt;width:.5pt;height:.25pt;z-index:252304384;mso-position-horizontal-relative:page;mso-position-vertical-relative:page" coordorigin="15036,4475" coordsize="17,9" path="m15036,4475r17,l15053,4483r-17,l15036,447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49" style="position:absolute;margin-left:426.2pt;margin-top:113.75pt;width:.5pt;height:13.1pt;z-index:252305408;mso-position-horizontal-relative:page;mso-position-vertical-relative:page" coordorigin="15036,4013" coordsize="17,462" path="m15036,4013r17,l15053,4475r-17,l15036,40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0" style="position:absolute;margin-left:361.9pt;margin-top:138.35pt;width:.5pt;height:0;z-index:252306432;mso-position-horizontal-relative:page;mso-position-vertical-relative:page" coordorigin="12767,4881" coordsize="18,0" path="m12767,4881r17,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1" style="position:absolute;margin-left:383.6pt;margin-top:138pt;width:.95pt;height:2.65pt;z-index:252307456;mso-position-horizontal-relative:page;mso-position-vertical-relative:page" coordorigin="13533,4869" coordsize="34,94" path="m13533,4869r34,l13567,4962r-34,l13533,486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2" style="position:absolute;margin-left:384.1pt;margin-top:135.35pt;width:9.25pt;height:5.3pt;z-index:252308480;mso-position-horizontal-relative:page;mso-position-vertical-relative:page" coordorigin="13550,4775" coordsize="327,187" path="m13550,4869r,-94l13876,4869r-326,9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3" style="position:absolute;margin-left:383.6pt;margin-top:137.75pt;width:.25pt;height:.5pt;z-index:252309504;mso-position-horizontal-relative:page;mso-position-vertical-relative:page" coordorigin="13533,4860" coordsize="9,17" path="m13533,4860r9,l13542,4877r-9,l13533,486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4" style="position:absolute;margin-left:362.6pt;margin-top:137.75pt;width:.25pt;height:.5pt;z-index:252310528;mso-position-horizontal-relative:page;mso-position-vertical-relative:page" coordorigin="12792,4860" coordsize="9,17" path="m12792,4877r9,l12801,4860r-9,l12792,487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5" style="position:absolute;margin-left:362.85pt;margin-top:137.75pt;width:20.75pt;height:.5pt;z-index:252311552;mso-position-horizontal-relative:page;mso-position-vertical-relative:page" coordorigin="12801,4860" coordsize="733,17" path="m12801,4877r732,l13533,4860r-732,l12801,487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6" style="position:absolute;margin-left:369.8pt;margin-top:126.95pt;width:6.5pt;height:11.4pt;z-index:252312576;mso-position-horizontal-relative:page;mso-position-vertical-relative:page" coordorigin="13046,4479" coordsize="229,403" path="m13161,4479r114,l13271,4500r-93,322l13161,4881r-17,-59l13051,4500r-5,-21l13068,4479r17,13l13178,4813r-34,9l13144,4813r93,-321l13271,4500r-17,13l13161,4513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7" style="position:absolute;margin-left:370.4pt;margin-top:126.95pt;width:2.65pt;height:.95pt;z-index:252313600;mso-position-horizontal-relative:page;mso-position-vertical-relative:page" coordorigin="13068,4479" coordsize="94,34" path="m13068,4479r93,l13161,4513r-93,l13068,4479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8" style="position:absolute;margin-left:370.4pt;margin-top:127.45pt;width:5.3pt;height:9.1pt;z-index:252314624;mso-position-horizontal-relative:page;mso-position-vertical-relative:page" coordorigin="13068,4496" coordsize="187,322" path="m13161,4496r93,l13161,4818r-93,-322e" fillcolor="black" stroked="f" strokeweight="1pt">
            <v:stroke miterlimit="10" joinstyle="miter"/>
            <w10:wrap anchorx="page" anchory="page"/>
          </v:shape>
        </w:pict>
      </w:r>
      <w:r>
        <w:pict>
          <v:shape id="_x0000_s1659" style="position:absolute;margin-left:372.8pt;margin-top:113.5pt;width:.5pt;height:.25pt;z-index:252315648;mso-position-horizontal-relative:page;mso-position-vertical-relative:page" coordorigin="13152,4005" coordsize="17,9" path="m13152,4013r17,l13169,4005r-17,l13152,4013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60" style="position:absolute;margin-left:372.8pt;margin-top:126.85pt;width:.5pt;height:.25pt;z-index:252316672;mso-position-horizontal-relative:page;mso-position-vertical-relative:page" coordorigin="13152,4475" coordsize="17,9" path="m13152,4475r17,l13169,4483r-17,l13152,4475xe" fillcolor="black" stroked="f" strokeweight="1pt">
            <v:stroke miterlimit="10" joinstyle="miter"/>
            <w10:wrap anchorx="page" anchory="page"/>
          </v:shape>
        </w:pict>
      </w:r>
      <w:r>
        <w:pict>
          <v:shape id="_x0000_s1661" style="position:absolute;margin-left:372.8pt;margin-top:113.75pt;width:.5pt;height:13.1pt;z-index:252317696;mso-position-horizontal-relative:page;mso-position-vertical-relative:page" coordorigin="13152,4013" coordsize="17,462" path="m13152,4013r17,l13169,4475r-17,l13152,4013xe" fillcolor="black" stroked="f" strokeweight="1pt">
            <v:stroke miterlimit="10" joinstyle="miter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EC714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Specifying the ALU Modes </w:t>
      </w:r>
    </w:p>
    <w:p w:rsidR="00832C12" w:rsidRDefault="00832C12">
      <w:pPr>
        <w:spacing w:line="20" w:lineRule="exact"/>
        <w:sectPr w:rsidR="00832C12">
          <w:pgSz w:w="12240" w:h="15820"/>
          <w:pgMar w:top="730" w:right="1387" w:bottom="0" w:left="8272" w:header="720" w:footer="720" w:gutter="0"/>
          <w:cols w:space="720"/>
        </w:sectPr>
      </w:pPr>
    </w:p>
    <w:p w:rsidR="00832C12" w:rsidRDefault="00832C12">
      <w:pPr>
        <w:tabs>
          <w:tab w:val="left" w:pos="53"/>
        </w:tabs>
        <w:spacing w:before="867" w:line="191" w:lineRule="exact"/>
        <w:ind w:right="-113"/>
      </w:pPr>
      <w:r w:rsidRPr="00EC714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Scale here</w:t>
      </w:r>
      <w:r w:rsidRPr="00EC7149">
        <w:rPr>
          <w:rFonts w:ascii="Arial" w:eastAsia="Arial" w:hAnsi="Arial" w:cs="Arial"/>
          <w:b/>
          <w:bCs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998"/>
          <w:sz w:val="19"/>
          <w:szCs w:val="19"/>
        </w:rPr>
        <w:t xml:space="preserve"> </w:t>
      </w:r>
      <w:r>
        <w:tab/>
      </w:r>
      <w:r w:rsidRPr="00EC7149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if FISL = 1</w:t>
      </w:r>
      <w:r w:rsidRPr="00EC7149">
        <w:rPr>
          <w:rFonts w:ascii="Arial" w:eastAsia="Arial" w:hAnsi="Arial" w:cs="Arial"/>
          <w:b/>
          <w:bCs/>
          <w:color w:val="000000"/>
          <w:spacing w:val="3"/>
          <w:sz w:val="19"/>
          <w:szCs w:val="19"/>
        </w:rPr>
        <w:t xml:space="preserve"> </w:t>
      </w:r>
    </w:p>
    <w:p w:rsidR="00832C12" w:rsidRDefault="00832C12">
      <w:pPr>
        <w:tabs>
          <w:tab w:val="left" w:pos="53"/>
        </w:tabs>
        <w:spacing w:before="867" w:line="191" w:lineRule="exact"/>
        <w:ind w:right="-113"/>
      </w:pPr>
      <w:r>
        <w:br w:type="column"/>
      </w:r>
      <w:r w:rsidRPr="00EC714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Scale here</w:t>
      </w:r>
      <w:r w:rsidRPr="00EC7149">
        <w:rPr>
          <w:rFonts w:ascii="Arial" w:eastAsia="Arial" w:hAnsi="Arial" w:cs="Arial"/>
          <w:b/>
          <w:bCs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997"/>
          <w:sz w:val="19"/>
          <w:szCs w:val="19"/>
        </w:rPr>
        <w:t xml:space="preserve"> </w:t>
      </w:r>
      <w:r>
        <w:tab/>
      </w:r>
      <w:r w:rsidRPr="00EC7149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if FISL = 0</w:t>
      </w:r>
      <w:r w:rsidRPr="00EC7149">
        <w:rPr>
          <w:rFonts w:ascii="Arial" w:eastAsia="Arial" w:hAnsi="Arial" w:cs="Arial"/>
          <w:b/>
          <w:bCs/>
          <w:color w:val="000000"/>
          <w:spacing w:val="3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6878" w:header="720" w:footer="720" w:gutter="0"/>
          <w:cols w:num="2" w:space="720" w:equalWidth="0">
            <w:col w:w="1062" w:space="221"/>
            <w:col w:w="1061"/>
          </w:cols>
        </w:sectPr>
      </w:pPr>
    </w:p>
    <w:p w:rsidR="00832C12" w:rsidRDefault="00832C12">
      <w:pPr>
        <w:spacing w:before="3787" w:line="222" w:lineRule="exact"/>
        <w:ind w:right="-113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Figure 9-2.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IIR Filter Block Diagram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116" w:bottom="0" w:left="4173" w:header="720" w:footer="720" w:gutter="0"/>
          <w:cols w:space="720"/>
        </w:sectPr>
      </w:pPr>
    </w:p>
    <w:p w:rsidR="00832C12" w:rsidRDefault="00832C12">
      <w:pPr>
        <w:spacing w:before="306" w:line="233" w:lineRule="exact"/>
        <w:ind w:right="-113"/>
      </w:pPr>
      <w:r w:rsidRPr="00EC7149">
        <w:rPr>
          <w:color w:val="000000"/>
          <w:w w:val="98"/>
          <w:sz w:val="26"/>
          <w:szCs w:val="26"/>
        </w:rPr>
        <w:lastRenderedPageBreak/>
        <w:t>Multichannel mode for the IIR filter type works exactly the same way as for FIR filter type</w:t>
      </w:r>
      <w:r w:rsidRPr="00EC7149">
        <w:rPr>
          <w:color w:val="000000"/>
          <w:spacing w:val="2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as explained in </w:t>
      </w:r>
      <w:r>
        <w:rPr>
          <w:b/>
          <w:bCs/>
          <w:color w:val="000000"/>
          <w:sz w:val="26"/>
          <w:szCs w:val="26"/>
        </w:rPr>
        <w:t>Section 9.2.1.2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Multichannel Mode, </w:t>
      </w:r>
      <w:r>
        <w:rPr>
          <w:color w:val="000000"/>
          <w:sz w:val="26"/>
          <w:szCs w:val="26"/>
        </w:rPr>
        <w:t xml:space="preserve">on page 9-4. Decimation and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18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Adaptive modes are not available with the IIR filter type.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94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Initialization is always disabled with the IIR filter type, and the FCTL[8]:FPRC bit 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7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ignored. Thus, the SC140 core must write the initial input values to the FDM before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6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is enabled. The first value written to the FDIR is always the first sample to be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0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filtered.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922" w:bottom="0" w:left="1432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4   </w:t>
      </w:r>
      <w:r>
        <w:rPr>
          <w:rFonts w:eastAsia="Arial"/>
        </w:rPr>
        <w:t xml:space="preserve">Specifying the ALU Modes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5968" w:bottom="0" w:left="1432" w:header="720" w:footer="720" w:gutter="0"/>
          <w:cols w:space="720"/>
        </w:sectPr>
      </w:pPr>
    </w:p>
    <w:p w:rsidR="00832C12" w:rsidRDefault="00832C12" w:rsidP="00794763">
      <w:r>
        <w:lastRenderedPageBreak/>
        <w:t xml:space="preserve">Two modes that affect the arithmetic operation of the EFCOP are </w:t>
      </w:r>
      <w:r w:rsidR="00794763">
        <w:rPr>
          <w:lang w:val="en-US"/>
        </w:rPr>
        <w:t>r</w:t>
      </w:r>
      <w:r>
        <w:t xml:space="preserve">ounding and input scaling. These ALU modes are independent of the filter type. </w:t>
      </w:r>
    </w:p>
    <w:p w:rsidR="00832C12" w:rsidRDefault="00832C12" w:rsidP="00794763">
      <w:pPr>
        <w:sectPr w:rsidR="00832C12">
          <w:type w:val="continuous"/>
          <w:pgSz w:w="12240" w:h="15820"/>
          <w:pgMar w:top="1440" w:right="4383" w:bottom="0" w:left="1432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9.4.1   </w:t>
      </w:r>
      <w:r>
        <w:rPr>
          <w:rFonts w:eastAsia="Arial"/>
        </w:rPr>
        <w:t xml:space="preserve">Rounding </w:t>
      </w:r>
    </w:p>
    <w:p w:rsidR="00832C12" w:rsidRDefault="00832C12" w:rsidP="00794763">
      <w:pPr>
        <w:pStyle w:val="Heading3"/>
        <w:sectPr w:rsidR="00832C12">
          <w:type w:val="continuous"/>
          <w:pgSz w:w="12240" w:h="15820"/>
          <w:pgMar w:top="1440" w:right="8563" w:bottom="0" w:left="1432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Rounding mode is selected via the FACR[12–13]:FRM bits. These bits select the type of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7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EC7149">
        <w:rPr>
          <w:color w:val="000000"/>
          <w:w w:val="99"/>
          <w:sz w:val="26"/>
          <w:szCs w:val="26"/>
        </w:rPr>
        <w:lastRenderedPageBreak/>
        <w:t>rounding performed by the EFCOP data ALU (DALU) during arithmetic operations. The</w:t>
      </w:r>
      <w:r w:rsidRPr="00EC7149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7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DALU performs the following types of rounding: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14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Convergent rounding (FACR[12–13]:FRM = 00)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908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Twos complement rounding </w:t>
      </w:r>
    </w:p>
    <w:p w:rsidR="00832C12" w:rsidRDefault="00832C12">
      <w:pPr>
        <w:spacing w:before="187" w:line="233" w:lineRule="exact"/>
        <w:ind w:right="-113"/>
      </w:pPr>
      <w:r>
        <w:br w:type="column"/>
      </w:r>
      <w:r>
        <w:rPr>
          <w:color w:val="000000"/>
          <w:sz w:val="26"/>
          <w:szCs w:val="26"/>
        </w:rPr>
        <w:lastRenderedPageBreak/>
        <w:t xml:space="preserve">(FACR[12–13]:FRM = 01)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152" w:header="720" w:footer="720" w:gutter="0"/>
          <w:cols w:num="2" w:space="720" w:equalWidth="0">
            <w:col w:w="3000" w:space="0"/>
            <w:col w:w="2900"/>
          </w:cols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No rounding, that is, truncation (FACR[12–13]:FRM = 10)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862" w:bottom="0" w:left="2152" w:header="720" w:footer="720" w:gutter="0"/>
          <w:cols w:space="720"/>
        </w:sectPr>
      </w:pPr>
    </w:p>
    <w:p w:rsidR="00832C12" w:rsidRDefault="00832C12">
      <w:pPr>
        <w:spacing w:before="1363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EC714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EC7149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39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691" type="#_x0000_t202" style="position:absolute;margin-left:236.85pt;margin-top:636.55pt;width:8.75pt;height:13.95pt;z-index:-250967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i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2" type="#_x0000_t202" style="position:absolute;margin-left:198.1pt;margin-top:636.55pt;width:11.85pt;height:13.95pt;z-index:-250966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h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3" type="#_x0000_t202" style="position:absolute;margin-left:205.65pt;margin-top:643.25pt;width:29.15pt;height:12.2pt;z-index:-250964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+ 1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4" type="#_x0000_t202" style="position:absolute;margin-left:242.25pt;margin-top:554.95pt;width:8.75pt;height:13.95pt;z-index:-250963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i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5" type="#_x0000_t202" style="position:absolute;margin-left:203.5pt;margin-top:554.95pt;width:11.85pt;height:13.95pt;z-index:-250962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h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6" type="#_x0000_t202" style="position:absolute;margin-left:211.05pt;margin-top:561.65pt;width:29.15pt;height:12.2pt;z-index:-250961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+ 1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7" type="#_x0000_t202" style="position:absolute;margin-left:236.6pt;margin-top:550.45pt;width:31.95pt;height:18.45pt;z-index:-250960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22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8" type="#_x0000_t202" style="position:absolute;margin-left:318.35pt;margin-top:391.9pt;width:11.15pt;height:9.5pt;z-index:-250959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M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9" type="#_x0000_t202" style="position:absolute;margin-left:313.05pt;margin-top:429.55pt;width:21.75pt;height:9.5pt;z-index:-250958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843059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j </w:t>
                  </w:r>
                  <w:r w:rsidRPr="00843059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0" type="#_x0000_t202" style="position:absolute;margin-left:231.2pt;margin-top:632.05pt;width:75.7pt;height:18.45pt;z-index:-250957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22"/>
                      <w:tab w:val="left" w:pos="742"/>
                      <w:tab w:val="left" w:pos="1284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>Sh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1" type="#_x0000_t202" style="position:absolute;margin-left:258.8pt;margin-top:550.45pt;width:61.25pt;height:18.45pt;z-index:-250956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298"/>
                      <w:tab w:val="left" w:pos="586"/>
                      <w:tab w:val="left" w:pos="1008"/>
                    </w:tabs>
                    <w:spacing w:line="341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= 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h 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2" type="#_x0000_t202" style="position:absolute;margin-left:332.25pt;margin-top:408.55pt;width:58.9pt;height:12.2pt;z-index:-250955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671"/>
                      <w:tab w:val="left" w:pos="843"/>
                      <w:tab w:val="left" w:pos="978"/>
                    </w:tabs>
                    <w:spacing w:line="215" w:lineRule="exact"/>
                  </w:pPr>
                  <w:r w:rsidRPr="00843059">
                    <w:rPr>
                      <w:i/>
                      <w:iCs/>
                      <w:color w:val="000000"/>
                      <w:spacing w:val="4"/>
                      <w:sz w:val="24"/>
                      <w:szCs w:val="24"/>
                    </w:rPr>
                    <w:t>A y</w:t>
                  </w:r>
                  <w:r w:rsidRPr="00843059">
                    <w:rPr>
                      <w:i/>
                      <w:iCs/>
                      <w:color w:val="000000"/>
                      <w:spacing w:val="2"/>
                      <w:sz w:val="24"/>
                      <w:szCs w:val="24"/>
                    </w:rPr>
                    <w:t>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-43"/>
                      <w:sz w:val="24"/>
                      <w:szCs w:val="24"/>
                    </w:rPr>
                    <w:t>j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3" type="#_x0000_t202" style="position:absolute;margin-left:223.15pt;margin-top:408.55pt;width:38.9pt;height:12.2pt;z-index:-250954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50"/>
                    </w:tabs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yn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22"/>
                      <w:sz w:val="24"/>
                      <w:szCs w:val="24"/>
                    </w:rPr>
                    <w:t xml:space="preserve"> </w:t>
                  </w:r>
                  <w:r w:rsidRPr="00843059">
                    <w:rPr>
                      <w:color w:val="000000"/>
                      <w:spacing w:val="22"/>
                      <w:sz w:val="24"/>
                      <w:szCs w:val="24"/>
                    </w:rPr>
                    <w:t>=</w:t>
                  </w:r>
                  <w:r w:rsidRPr="00843059">
                    <w:rPr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4" type="#_x0000_t202" style="position:absolute;margin-left:229.55pt;margin-top:288.45pt;width:38.9pt;height:12.2pt;z-index:-250953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50"/>
                    </w:tabs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yn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22"/>
                      <w:sz w:val="24"/>
                      <w:szCs w:val="24"/>
                    </w:rPr>
                    <w:t xml:space="preserve"> </w:t>
                  </w:r>
                  <w:r w:rsidRPr="00843059">
                    <w:rPr>
                      <w:color w:val="000000"/>
                      <w:spacing w:val="22"/>
                      <w:sz w:val="24"/>
                      <w:szCs w:val="24"/>
                    </w:rPr>
                    <w:t>=</w:t>
                  </w:r>
                  <w:r w:rsidRPr="00843059">
                    <w:rPr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5" type="#_x0000_t202" style="position:absolute;margin-left:363.1pt;margin-top:408.55pt;width:10.4pt;height:12.2pt;z-index:-250952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6" type="#_x0000_t202" style="position:absolute;margin-left:340.05pt;margin-top:414.2pt;width:6.15pt;height:9.5pt;z-index:-250951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j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7" type="#_x0000_t202" style="position:absolute;margin-left:301.75pt;margin-top:632.05pt;width:115pt;height:18.45pt;z-index:-250950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259"/>
                      <w:tab w:val="left" w:pos="808"/>
                      <w:tab w:val="left" w:pos="1356"/>
                      <w:tab w:val="left" w:pos="1715"/>
                      <w:tab w:val="left" w:pos="1916"/>
                      <w:tab w:val="left" w:pos="2071"/>
                    </w:tabs>
                    <w:spacing w:line="341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i </w:t>
                  </w:r>
                  <w:r>
                    <w:tab/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+ </w:t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K </w:t>
                  </w:r>
                  <w:r>
                    <w:tab/>
                  </w:r>
                  <w:r w:rsidRPr="00843059">
                    <w:rPr>
                      <w:rFonts w:ascii="Arial" w:eastAsia="Arial" w:hAnsi="Arial" w:cs="Arial"/>
                      <w:color w:val="000000"/>
                      <w:spacing w:val="164"/>
                      <w:sz w:val="28"/>
                      <w:szCs w:val="28"/>
                    </w:rPr>
                    <w:t>(</w:t>
                  </w:r>
                  <w:r w:rsidRPr="00843059">
                    <w:rPr>
                      <w:rFonts w:ascii="Arial" w:eastAsia="Arial" w:hAnsi="Arial" w:cs="Arial"/>
                      <w:color w:val="000000"/>
                      <w:spacing w:val="1"/>
                      <w:sz w:val="28"/>
                      <w:szCs w:val="28"/>
                    </w:rPr>
                    <w:t>)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w w:val="36"/>
                      <w:sz w:val="28"/>
                      <w:szCs w:val="28"/>
                    </w:rPr>
                    <w:t>x</w:t>
                  </w:r>
                  <w:r w:rsidRPr="00843059">
                    <w:rPr>
                      <w:i/>
                      <w:iCs/>
                      <w:color w:val="000000"/>
                      <w:spacing w:val="1"/>
                      <w:w w:val="36"/>
                      <w:sz w:val="28"/>
                      <w:szCs w:val="28"/>
                    </w:rPr>
                    <w:t>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51"/>
                      <w:sz w:val="28"/>
                      <w:szCs w:val="28"/>
                    </w:rPr>
                    <w:t xml:space="preserve"> 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-53"/>
                      <w:sz w:val="28"/>
                      <w:szCs w:val="28"/>
                    </w:rPr>
                    <w:t>i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8" type="#_x0000_t202" style="position:absolute;margin-left:293.75pt;margin-top:550.45pt;width:122.9pt;height:18.45pt;z-index:-250949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261"/>
                      <w:tab w:val="left" w:pos="1512"/>
                      <w:tab w:val="left" w:pos="1873"/>
                      <w:tab w:val="left" w:pos="2074"/>
                      <w:tab w:val="left" w:pos="2229"/>
                    </w:tabs>
                    <w:spacing w:line="341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i </w:t>
                  </w:r>
                  <w:r>
                    <w:tab/>
                  </w:r>
                  <w:r w:rsidRPr="00843059">
                    <w:rPr>
                      <w:color w:val="000000"/>
                      <w:spacing w:val="39"/>
                      <w:sz w:val="28"/>
                      <w:szCs w:val="28"/>
                    </w:rPr>
                    <w:t xml:space="preserve">+ </w:t>
                  </w:r>
                  <w:r w:rsidRPr="00843059">
                    <w:rPr>
                      <w:i/>
                      <w:iCs/>
                      <w:color w:val="000000"/>
                      <w:spacing w:val="39"/>
                      <w:sz w:val="28"/>
                      <w:szCs w:val="28"/>
                    </w:rPr>
                    <w:t xml:space="preserve">SK </w:t>
                  </w:r>
                  <w:r w:rsidRPr="00843059">
                    <w:rPr>
                      <w:rFonts w:ascii="Arial" w:eastAsia="Arial" w:hAnsi="Arial" w:cs="Arial"/>
                      <w:color w:val="000000"/>
                      <w:spacing w:val="39"/>
                      <w:sz w:val="28"/>
                      <w:szCs w:val="28"/>
                    </w:rPr>
                    <w:t>(</w:t>
                  </w:r>
                  <w:r w:rsidRPr="00843059">
                    <w:rPr>
                      <w:rFonts w:ascii="Arial" w:eastAsia="Arial" w:hAnsi="Arial" w:cs="Arial"/>
                      <w:color w:val="000000"/>
                      <w:spacing w:val="6"/>
                      <w:sz w:val="28"/>
                      <w:szCs w:val="28"/>
                    </w:rPr>
                    <w:t>)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w w:val="37"/>
                      <w:sz w:val="28"/>
                      <w:szCs w:val="28"/>
                    </w:rPr>
                    <w:t>x</w:t>
                  </w:r>
                  <w:r w:rsidRPr="00843059">
                    <w:rPr>
                      <w:i/>
                      <w:iCs/>
                      <w:color w:val="000000"/>
                      <w:spacing w:val="2"/>
                      <w:w w:val="37"/>
                      <w:sz w:val="28"/>
                      <w:szCs w:val="28"/>
                    </w:rPr>
                    <w:t>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51"/>
                      <w:sz w:val="28"/>
                      <w:szCs w:val="28"/>
                    </w:rPr>
                    <w:t xml:space="preserve"> 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-53"/>
                      <w:sz w:val="28"/>
                      <w:szCs w:val="28"/>
                    </w:rPr>
                    <w:t>i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9" type="#_x0000_t202" style="position:absolute;margin-left:349.3pt;margin-top:404.7pt;width:81.4pt;height:16.1pt;z-index:-250948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0" type="#_x0000_t202" style="position:absolute;margin-left:229.3pt;margin-top:404.7pt;width:83.15pt;height:16.1pt;z-index:-250947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  <w:tab w:val="left" w:pos="689"/>
                      <w:tab w:val="left" w:pos="1218"/>
                      <w:tab w:val="left" w:pos="145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13"/>
                      <w:sz w:val="24"/>
                      <w:szCs w:val="24"/>
                    </w:rPr>
                    <w:t>S</w:t>
                  </w:r>
                  <w:r w:rsidRPr="00843059">
                    <w:rPr>
                      <w:i/>
                      <w:iCs/>
                      <w:color w:val="000000"/>
                      <w:spacing w:val="1"/>
                      <w:sz w:val="24"/>
                      <w:szCs w:val="24"/>
                    </w:rPr>
                    <w:t>w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-14"/>
                      <w:sz w:val="24"/>
                      <w:szCs w:val="24"/>
                    </w:rPr>
                    <w:t>n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1" type="#_x0000_t202" style="position:absolute;margin-left:235.55pt;margin-top:284.55pt;width:69.55pt;height:16.1pt;z-index:-250946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  <w:tab w:val="left" w:pos="689"/>
                      <w:tab w:val="left" w:pos="119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wn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2" type="#_x0000_t202" style="position:absolute;margin-left:384.55pt;margin-top:636.55pt;width:11.85pt;height:13.95pt;z-index:-250945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3" type="#_x0000_t202" style="position:absolute;margin-left:384.35pt;margin-top:554.95pt;width:11.85pt;height:13.95pt;z-index:-250944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4" type="#_x0000_t202" style="position:absolute;margin-left:284.5pt;margin-top:404.7pt;width:35.7pt;height:16.1pt;z-index:-250943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71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5" type="#_x0000_t202" style="position:absolute;margin-left:303.2pt;margin-top:408.55pt;width:11.2pt;height:12.2pt;z-index:-250942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+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6" type="#_x0000_t202" style="position:absolute;margin-left:315.55pt;margin-top:403.2pt;width:18.75pt;height:23.45pt;z-index:-250941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2" type="#_x0000_t202" style="position:absolute;margin-left:270.35pt;margin-top:410.8pt;width:328.5pt;height:16.1pt;z-index:25231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382"/>
                    </w:tabs>
                    <w:spacing w:line="294" w:lineRule="exact"/>
                  </w:pPr>
                  <w:r w:rsidRPr="00843059">
                    <w:rPr>
                      <w:rFonts w:ascii="Arial" w:eastAsia="Arial" w:hAnsi="Arial" w:cs="Arial"/>
                      <w:color w:val="000000"/>
                      <w:w w:val="51"/>
                      <w:sz w:val="24"/>
                      <w:szCs w:val="24"/>
                    </w:rPr>
                    <w:t>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3" type="#_x0000_t202" style="position:absolute;margin-left:340.9pt;margin-top:294.1pt;width:6.15pt;height:9.5pt;z-index:25232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j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4" type="#_x0000_t202" style="position:absolute;margin-left:344.15pt;margin-top:288.45pt;width:47.5pt;height:12.2pt;z-index:25232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46"/>
                      <w:tab w:val="left" w:pos="615"/>
                      <w:tab w:val="left" w:pos="752"/>
                    </w:tabs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>yn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38"/>
                      <w:sz w:val="24"/>
                      <w:szCs w:val="24"/>
                    </w:rPr>
                    <w:t xml:space="preserve"> </w:t>
                  </w:r>
                  <w:r>
                    <w:tab/>
                  </w:r>
                  <w:r w:rsidRPr="00843059">
                    <w:rPr>
                      <w:i/>
                      <w:iCs/>
                      <w:color w:val="000000"/>
                      <w:spacing w:val="-38"/>
                      <w:sz w:val="24"/>
                      <w:szCs w:val="24"/>
                    </w:rPr>
                    <w:t>j</w:t>
                  </w:r>
                  <w:r>
                    <w:tab/>
                  </w: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5" type="#_x0000_t202" style="position:absolute;margin-left:270.35pt;margin-top:400.5pt;width:328.5pt;height:16.1pt;z-index:252322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382"/>
                    </w:tabs>
                    <w:spacing w:line="294" w:lineRule="exact"/>
                  </w:pPr>
                  <w:r w:rsidRPr="00843059">
                    <w:rPr>
                      <w:rFonts w:ascii="Arial" w:eastAsia="Arial" w:hAnsi="Arial" w:cs="Arial"/>
                      <w:color w:val="000000"/>
                      <w:w w:val="51"/>
                      <w:sz w:val="24"/>
                      <w:szCs w:val="24"/>
                    </w:rPr>
                    <w:t>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6" type="#_x0000_t202" style="position:absolute;margin-left:364.05pt;margin-top:288.45pt;width:10.4pt;height:12.2pt;z-index:252323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–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7" type="#_x0000_t202" style="position:absolute;margin-left:350.15pt;margin-top:284.55pt;width:81.4pt;height:16.1pt;z-index:252324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080"/>
                    </w:tabs>
                    <w:spacing w:line="29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8" type="#_x0000_t202" style="position:absolute;margin-left:270.35pt;margin-top:390.15pt;width:328.5pt;height:16.1pt;z-index:252325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382"/>
                    </w:tabs>
                    <w:spacing w:line="294" w:lineRule="exact"/>
                  </w:pPr>
                  <w:r w:rsidRPr="00843059">
                    <w:rPr>
                      <w:rFonts w:ascii="Arial" w:eastAsia="Arial" w:hAnsi="Arial" w:cs="Arial"/>
                      <w:color w:val="000000"/>
                      <w:w w:val="51"/>
                      <w:sz w:val="24"/>
                      <w:szCs w:val="24"/>
                    </w:rPr>
                    <w:t>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9" type="#_x0000_t202" style="position:absolute;margin-left:72.1pt;margin-top:741.3pt;width:24.1pt;height:10.65pt;z-index:252326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843059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843059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10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0" style="position:absolute;margin-left:71.15pt;margin-top:730.05pt;width:.95pt;height:2.05pt;z-index:25232793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671" style="position:absolute;margin-left:541.05pt;margin-top:730.05pt;width:.95pt;height:2.05pt;z-index:25232896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672" style="position:absolute;margin-left:72.1pt;margin-top:730.05pt;width:468.95pt;height:2.05pt;z-index:25232998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673" style="position:absolute;margin-left:466.65pt;margin-top:740.65pt;width:75.7pt;height:15pt;z-index:252331008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674" type="#_x0000_t75" style="position:absolute;margin-left:466.65pt;margin-top:740.65pt;width:75.95pt;height:15.1pt;z-index:252332032;mso-position-horizontal-relative:page;mso-position-vertical-relative:page">
            <v:imagedata r:id="rId8" o:title="2A16995F01934D43AD5BEC5904D0E9BC"/>
            <w10:wrap anchorx="page" anchory="page"/>
          </v:shape>
        </w:pict>
      </w:r>
      <w:r>
        <w:pict>
          <v:shape id="_x0000_s1675" type="#_x0000_t202" style="position:absolute;margin-left:88.9pt;margin-top:154.55pt;width:11.75pt;height:11pt;z-index:252333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6" type="#_x0000_t202" style="position:absolute;margin-left:88.9pt;margin-top:175.55pt;width:11.75pt;height:11pt;z-index:252334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7" type="#_x0000_t202" style="position:absolute;margin-left:88.9pt;margin-top:196.55pt;width:11.75pt;height:11pt;z-index:252335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8" type="#_x0000_t202" style="position:absolute;margin-left:313.9pt;margin-top:309.3pt;width:21.75pt;height:9.5pt;z-index:252336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 w:rsidRPr="00843059">
                    <w:rPr>
                      <w:i/>
                      <w:iCs/>
                      <w:color w:val="000000"/>
                      <w:spacing w:val="5"/>
                      <w:sz w:val="18"/>
                      <w:szCs w:val="18"/>
                    </w:rPr>
                    <w:t xml:space="preserve">j </w:t>
                  </w:r>
                  <w:r w:rsidRPr="00843059">
                    <w:rPr>
                      <w:color w:val="000000"/>
                      <w:spacing w:val="5"/>
                      <w:sz w:val="18"/>
                      <w:szCs w:val="18"/>
                    </w:rPr>
                    <w:t xml:space="preserve">= 1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9" type="#_x0000_t202" style="position:absolute;margin-left:319.15pt;margin-top:271.65pt;width:11.15pt;height:9.5pt;z-index:252337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61" w:lineRule="exact"/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M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0" type="#_x0000_t202" style="position:absolute;margin-left:316.55pt;margin-top:283.1pt;width:18.75pt;height:23.45pt;z-index:252338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4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36"/>
                      <w:szCs w:val="36"/>
                    </w:rPr>
                    <w:t xml:space="preserve">∑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1" type="#_x0000_t202" style="position:absolute;margin-left:297.45pt;margin-top:288.45pt;width:11.2pt;height:12.2pt;z-index:252339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+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2" type="#_x0000_t202" style="position:absolute;margin-left:281.25pt;margin-top:561.65pt;width:10.4pt;height:12.2pt;z-index:252340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3" type="#_x0000_t202" style="position:absolute;margin-left:335.85pt;margin-top:561.65pt;width:9.75pt;height:12.2pt;z-index:252341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4" type="#_x0000_t202" style="position:absolute;margin-left:347.6pt;margin-top:554.95pt;width:11.85pt;height:13.95pt;z-index:252342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5" type="#_x0000_t202" style="position:absolute;margin-left:289.3pt;margin-top:643.25pt;width:10.4pt;height:12.2pt;z-index:252343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6" type="#_x0000_t202" style="position:absolute;margin-left:296.1pt;margin-top:632.05pt;width:31.95pt;height:18.45pt;z-index:252344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422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7" type="#_x0000_t202" style="position:absolute;margin-left:336.1pt;margin-top:643.25pt;width:9.75pt;height:12.2pt;z-index:252345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15" w:lineRule="exact"/>
                  </w:pPr>
                  <w:r>
                    <w:rPr>
                      <w:i/>
                      <w:iCs/>
                      <w:color w:val="000000"/>
                      <w:sz w:val="24"/>
                      <w:szCs w:val="24"/>
                    </w:rPr>
                    <w:t xml:space="preserve">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8" type="#_x0000_t202" style="position:absolute;margin-left:347.85pt;margin-top:636.55pt;width:11.85pt;height:13.95pt;z-index:252346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i/>
                      <w:iCs/>
                      <w:color w:val="000000"/>
                      <w:sz w:val="28"/>
                      <w:szCs w:val="28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9" type="#_x0000_t202" style="position:absolute;margin-left:276.1pt;margin-top:632.05pt;width:388.35pt;height:18.45pt;z-index:252347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5174"/>
                    </w:tabs>
                    <w:spacing w:line="341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>()</w: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0" type="#_x0000_t202" style="position:absolute;margin-left:253.4pt;margin-top:636.55pt;width:12.75pt;height:13.95pt;z-index:252348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50" w:lineRule="exact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=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84305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 w:rsidP="00794763">
      <w:pPr>
        <w:pStyle w:val="Heading3"/>
      </w:pPr>
      <w:r>
        <w:rPr>
          <w:rFonts w:eastAsia="Arial"/>
          <w:color w:val="FF0000"/>
        </w:rPr>
        <w:lastRenderedPageBreak/>
        <w:t xml:space="preserve">9.4.2   </w:t>
      </w:r>
      <w:r>
        <w:rPr>
          <w:rFonts w:eastAsia="Arial"/>
        </w:rPr>
        <w:t xml:space="preserve">Input Scaling </w:t>
      </w:r>
    </w:p>
    <w:p w:rsidR="00832C12" w:rsidRDefault="00832C12" w:rsidP="00794763">
      <w:pPr>
        <w:pStyle w:val="Heading3"/>
        <w:sectPr w:rsidR="00832C12">
          <w:type w:val="continuous"/>
          <w:pgSz w:w="12240" w:h="15820"/>
          <w:pgMar w:top="1440" w:right="8131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The Input Scaling mode affects only IIR filtering and the coefficient update session of</w:t>
      </w:r>
      <w:r w:rsidRPr="00843059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3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adaptive FIR filtering. The FACR[9]:FISL and FACR[14–15]:FSCL bits, determine how</w:t>
      </w:r>
      <w:r w:rsidRPr="0084305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the outputs are scaled. The result can be scaled up by the following values:</w:t>
      </w:r>
      <w:r w:rsidRPr="00843059">
        <w:rPr>
          <w:color w:val="000000"/>
          <w:spacing w:val="7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979" w:bottom="0" w:left="1418" w:header="720" w:footer="720" w:gutter="0"/>
          <w:cols w:space="720"/>
        </w:sectPr>
      </w:pPr>
    </w:p>
    <w:p w:rsidR="00832C12" w:rsidRDefault="00832C12">
      <w:pPr>
        <w:spacing w:before="26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One, that is, no scaling (FACR[14–15]:FSCL = 00)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685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Eight (FACR[14–15]:FSCL = 01)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504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Sixteen (FACR[14–15]:FSCL = 10)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85" w:bottom="0" w:left="213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For IIR type filtering, FACR[9]:FISL determines whether the IIR input is scaled. When</w:t>
      </w:r>
      <w:r w:rsidRPr="00843059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49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 xml:space="preserve">FACR[9]:FISL is set, the IIR feedback terms are scaled, but the IIR input, </w:t>
      </w:r>
      <w:r w:rsidRPr="00843059">
        <w:rPr>
          <w:i/>
          <w:iCs/>
          <w:color w:val="000000"/>
          <w:w w:val="99"/>
          <w:sz w:val="26"/>
          <w:szCs w:val="26"/>
        </w:rPr>
        <w:t>w</w:t>
      </w:r>
      <w:r w:rsidRPr="00843059">
        <w:rPr>
          <w:color w:val="000000"/>
          <w:w w:val="99"/>
          <w:sz w:val="26"/>
          <w:szCs w:val="26"/>
        </w:rPr>
        <w:t>(</w:t>
      </w:r>
      <w:r w:rsidRPr="00843059">
        <w:rPr>
          <w:i/>
          <w:iCs/>
          <w:color w:val="000000"/>
          <w:w w:val="99"/>
          <w:sz w:val="26"/>
          <w:szCs w:val="26"/>
        </w:rPr>
        <w:t>n</w:t>
      </w:r>
      <w:r w:rsidRPr="00843059">
        <w:rPr>
          <w:color w:val="000000"/>
          <w:w w:val="99"/>
          <w:sz w:val="26"/>
          <w:szCs w:val="26"/>
        </w:rPr>
        <w:t>) is not</w:t>
      </w:r>
      <w:r w:rsidRPr="00843059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8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scaled. This case is represented by the following 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688" w:bottom="0" w:left="1418" w:header="720" w:footer="720" w:gutter="0"/>
          <w:cols w:space="720"/>
        </w:sectPr>
      </w:pPr>
    </w:p>
    <w:p w:rsidR="00832C12" w:rsidRDefault="00832C12">
      <w:pPr>
        <w:tabs>
          <w:tab w:val="left" w:pos="569"/>
          <w:tab w:val="left" w:pos="1632"/>
        </w:tabs>
        <w:spacing w:before="401" w:line="294" w:lineRule="exact"/>
        <w:ind w:right="-113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()</w:t>
      </w:r>
      <w:r>
        <w:tab/>
      </w:r>
      <w:r>
        <w:rPr>
          <w:i/>
          <w:iCs/>
          <w:color w:val="000000"/>
          <w:sz w:val="24"/>
          <w:szCs w:val="24"/>
        </w:rPr>
        <w:t>SA</w:t>
      </w:r>
      <w:r>
        <w:tab/>
      </w:r>
      <w:r>
        <w:rPr>
          <w:i/>
          <w:iCs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69" w:bottom="0" w:left="5575" w:header="720" w:footer="720" w:gutter="0"/>
          <w:cols w:space="720"/>
        </w:sectPr>
      </w:pPr>
    </w:p>
    <w:p w:rsidR="00832C12" w:rsidRDefault="00832C12">
      <w:pPr>
        <w:spacing w:before="788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where S is the scaling factor. When FACR[9]:FISL is clear, the EFCOP ALU scales both</w:t>
      </w:r>
      <w:r w:rsidRPr="0084305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the IIR feedback terms and the IIR input. This case is represented by the following</w:t>
      </w:r>
      <w:r w:rsidRPr="00843059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6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787" w:bottom="0" w:left="1418" w:header="720" w:footer="720" w:gutter="0"/>
          <w:cols w:space="720"/>
        </w:sectPr>
      </w:pPr>
    </w:p>
    <w:p w:rsidR="00832C12" w:rsidRDefault="00832C12">
      <w:pPr>
        <w:tabs>
          <w:tab w:val="left" w:pos="4382"/>
        </w:tabs>
        <w:spacing w:before="773" w:line="294" w:lineRule="exact"/>
        <w:ind w:right="-113"/>
      </w:pPr>
      <w:r w:rsidRPr="00843059">
        <w:rPr>
          <w:rFonts w:ascii="Arial" w:eastAsia="Arial" w:hAnsi="Arial" w:cs="Arial"/>
          <w:color w:val="000000"/>
          <w:w w:val="51"/>
          <w:sz w:val="24"/>
          <w:szCs w:val="24"/>
        </w:rPr>
        <w:lastRenderedPageBreak/>
        <w:t></w:t>
      </w:r>
      <w: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86" w:bottom="0" w:left="5407" w:header="720" w:footer="720" w:gutter="0"/>
          <w:cols w:space="720"/>
        </w:sectPr>
      </w:pPr>
    </w:p>
    <w:p w:rsidR="00832C12" w:rsidRDefault="00832C12">
      <w:pPr>
        <w:spacing w:before="365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Figure 9-2</w:t>
      </w:r>
      <w:r>
        <w:rPr>
          <w:color w:val="000000"/>
          <w:sz w:val="26"/>
          <w:szCs w:val="26"/>
        </w:rPr>
        <w:t xml:space="preserve"> also shows where the scaling occurs, depending on the value of FISL.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91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For coefficient update sessions, FACR[9]:FISL determines whether the original</w:t>
      </w:r>
      <w:r w:rsidRPr="00843059">
        <w:rPr>
          <w:color w:val="000000"/>
          <w:spacing w:val="8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66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coefficients are scaled. When FACR[9]:FISL is set, the EFCOP ALU scales only the</w:t>
      </w:r>
      <w:r w:rsidRPr="00843059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40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input/constant term and not the original coefficients. This is represented by the following</w:t>
      </w:r>
      <w:r w:rsidRPr="00843059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equation: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787" w:bottom="0" w:left="1418" w:header="720" w:footer="720" w:gutter="0"/>
          <w:cols w:space="720"/>
        </w:sectPr>
      </w:pPr>
    </w:p>
    <w:p w:rsidR="00832C12" w:rsidRDefault="00832C12">
      <w:pPr>
        <w:tabs>
          <w:tab w:val="left" w:pos="1262"/>
        </w:tabs>
        <w:spacing w:before="238" w:line="341" w:lineRule="exact"/>
        <w:ind w:right="-113"/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002" w:bottom="0" w:left="7362" w:header="720" w:footer="720" w:gutter="0"/>
          <w:cols w:space="720"/>
        </w:sectPr>
      </w:pPr>
    </w:p>
    <w:p w:rsidR="00832C12" w:rsidRDefault="00832C12">
      <w:pPr>
        <w:spacing w:before="467" w:line="233" w:lineRule="exact"/>
        <w:ind w:right="-113"/>
      </w:pPr>
      <w:r w:rsidRPr="00843059">
        <w:rPr>
          <w:color w:val="000000"/>
          <w:w w:val="99"/>
          <w:sz w:val="26"/>
          <w:szCs w:val="26"/>
        </w:rPr>
        <w:lastRenderedPageBreak/>
        <w:t>When FACR[9]:FISL is clear, both the input/constant term and the original coefficients</w:t>
      </w:r>
      <w:r w:rsidRPr="00843059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0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are scaled. This is represented by the following equation:.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53" w:bottom="0" w:left="1418" w:header="720" w:footer="720" w:gutter="0"/>
          <w:cols w:space="720"/>
        </w:sectPr>
      </w:pPr>
    </w:p>
    <w:p w:rsidR="00832C12" w:rsidRDefault="00832C12">
      <w:pPr>
        <w:tabs>
          <w:tab w:val="left" w:pos="1262"/>
        </w:tabs>
        <w:spacing w:before="271" w:line="341" w:lineRule="exact"/>
        <w:ind w:right="-113"/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()</w:t>
      </w:r>
      <w:r>
        <w:tab/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997" w:bottom="0" w:left="7367" w:header="720" w:footer="720" w:gutter="0"/>
          <w:cols w:space="720"/>
        </w:sectPr>
      </w:pPr>
    </w:p>
    <w:p w:rsidR="00832C12" w:rsidRDefault="00832C12">
      <w:pPr>
        <w:spacing w:before="1843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84305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843059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32" type="#_x0000_t202" style="position:absolute;margin-left:142.3pt;margin-top:318.85pt;width:191.1pt;height:13.05pt;z-index:-250924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This method requires even less core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3" type="#_x0000_t202" style="position:absolute;margin-left:152.35pt;margin-top:228.85pt;width:196.9pt;height:13.05pt;z-index:-250923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The easiest method, but it demands a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4" type="#_x0000_t202" style="position:absolute;margin-left:107.6pt;margin-top:228.85pt;width:46.2pt;height:13.05pt;z-index:-250921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i/>
                      <w:iCs/>
                      <w:color w:val="000000"/>
                      <w:sz w:val="26"/>
                      <w:szCs w:val="26"/>
                    </w:rPr>
                    <w:t>Polling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7" style="position:absolute;margin-left:71.15pt;margin-top:730.05pt;width:.95pt;height:2.05pt;z-index:25237708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18" style="position:absolute;margin-left:541.05pt;margin-top:730.05pt;width:.95pt;height:2.05pt;z-index:25237811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19" style="position:absolute;margin-left:72.1pt;margin-top:730.05pt;width:468.95pt;height:2.05pt;z-index:25237913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20" style="position:absolute;margin-left:72.2pt;margin-top:739.2pt;width:75.7pt;height:15pt;z-index:252380160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721" type="#_x0000_t75" style="position:absolute;margin-left:72.2pt;margin-top:739.2pt;width:75.95pt;height:15.1pt;z-index:252381184;mso-position-horizontal-relative:page;mso-position-vertical-relative:page">
            <v:imagedata r:id="rId7" o:title="0FACCAD433EF40C698C73C28FFFBABCE"/>
            <w10:wrap anchorx="page" anchory="page"/>
          </v:shape>
        </w:pict>
      </w:r>
      <w:r>
        <w:pict>
          <v:shape id="_x0000_s1722" type="#_x0000_t202" style="position:absolute;margin-left:520.05pt;margin-top:741.75pt;width:24.4pt;height:10.65pt;z-index:252382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C732A3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C732A3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11</w:t>
                  </w:r>
                  <w:r w:rsidRPr="00C732A3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3" type="#_x0000_t202" style="position:absolute;margin-left:89.6pt;margin-top:229.55pt;width:11.75pt;height:11pt;z-index:252383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4" type="#_x0000_t202" style="position:absolute;margin-left:89.6pt;margin-top:282.6pt;width:11.75pt;height:11pt;z-index:252384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5" type="#_x0000_t202" style="position:absolute;margin-left:89.6pt;margin-top:319.55pt;width:11.75pt;height:11pt;z-index:252385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6" type="#_x0000_t202" style="position:absolute;margin-left:107.6pt;margin-top:318.85pt;width:36.1pt;height:13.05pt;z-index:252386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i/>
                      <w:iCs/>
                      <w:color w:val="000000"/>
                      <w:sz w:val="26"/>
                      <w:szCs w:val="26"/>
                    </w:rPr>
                    <w:t>DMA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7" type="#_x0000_t202" style="position:absolute;margin-left:89.6pt;margin-top:514.55pt;width:11.75pt;height:11pt;z-index:252387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8" type="#_x0000_t202" style="position:absolute;margin-left:487.9pt;margin-top:513.85pt;width:20.5pt;height:13.05pt;z-index:252388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the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9" type="#_x0000_t202" style="position:absolute;margin-left:89.6pt;margin-top:567.6pt;width:11.75pt;height:11pt;z-index:252389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0" type="#_x0000_t202" style="position:absolute;margin-left:89.6pt;margin-top:665.5pt;width:11.75pt;height:11pt;z-index:252390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1" type="#_x0000_t202" style="position:absolute;margin-left:492.55pt;margin-top:664.8pt;width:34.55pt;height:13.05pt;z-index:252391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of the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C732A3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Transferring Data In and Out of the EFCOP</w:t>
      </w:r>
      <w:r w:rsidRPr="00C732A3">
        <w:rPr>
          <w:rFonts w:ascii="Arial" w:eastAsia="Arial" w:hAnsi="Arial" w:cs="Arial"/>
          <w:b/>
          <w:bCs/>
          <w:color w:val="000000"/>
          <w:spacing w:val="40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5" w:bottom="0" w:left="6739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5   </w:t>
      </w:r>
      <w:r>
        <w:rPr>
          <w:rFonts w:eastAsia="Arial"/>
        </w:rPr>
        <w:t xml:space="preserve">Transferring Data In and Out of the EFCOP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3517" w:bottom="0" w:left="1432" w:header="720" w:footer="720" w:gutter="0"/>
          <w:cols w:space="720"/>
        </w:sectPr>
      </w:pPr>
    </w:p>
    <w:p w:rsidR="00832C12" w:rsidRDefault="00832C12">
      <w:pPr>
        <w:spacing w:before="275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When the EFCOP is programmed and enabled, it waits until input data is written to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04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Filter Data Input Register (FDIR). The FDIR is an 8-element deep FIFO, so up to eight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4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32-bit wide data samples can be written into FDIR at the same address. When the EFCOP</w:t>
      </w:r>
      <w:r w:rsidRPr="00C732A3">
        <w:rPr>
          <w:color w:val="000000"/>
          <w:spacing w:val="5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finishes processing the input data from the FDIR, it sends the results to the FDOR.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3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FDOR is an 8-element deep read-only FIFO, so up to eight 32-bit wide data samples can</w:t>
      </w:r>
      <w:r w:rsidRPr="00C732A3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5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be read from FDOR at the same address.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512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There are three methods for transferring data to or from the EFCOP data registers: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91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large amount of the core processing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9" w:bottom="0" w:left="6957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power. The SC140 core cannot be involved in other processing activities while it is</w:t>
      </w:r>
      <w:r w:rsidRPr="00C732A3">
        <w:rPr>
          <w:color w:val="000000"/>
          <w:spacing w:val="1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polling the input and output buffer bits.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926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C732A3">
        <w:rPr>
          <w:i/>
          <w:iCs/>
          <w:color w:val="000000"/>
          <w:w w:val="98"/>
          <w:sz w:val="26"/>
          <w:szCs w:val="26"/>
        </w:rPr>
        <w:lastRenderedPageBreak/>
        <w:t xml:space="preserve">Interrupts. </w:t>
      </w:r>
      <w:r w:rsidRPr="00C732A3">
        <w:rPr>
          <w:color w:val="000000"/>
          <w:w w:val="98"/>
          <w:sz w:val="26"/>
          <w:szCs w:val="26"/>
        </w:rPr>
        <w:t>This method requires more code, but the core can process other routines</w:t>
      </w:r>
      <w:r w:rsidRPr="00C732A3">
        <w:rPr>
          <w:color w:val="000000"/>
          <w:spacing w:val="9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while the EFCOP is computing.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705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intervention and the set-up code 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62" w:bottom="0" w:left="6640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minimal, but the DMA channels must be available.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14" w:bottom="0" w:left="215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following sections describe each transfer method.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120" w:bottom="0" w:left="1432" w:header="720" w:footer="720" w:gutter="0"/>
          <w:cols w:space="720"/>
        </w:sectPr>
      </w:pPr>
    </w:p>
    <w:p w:rsidR="00832C12" w:rsidRDefault="00832C12" w:rsidP="00794763">
      <w:pPr>
        <w:pStyle w:val="Heading2"/>
      </w:pPr>
      <w:r>
        <w:rPr>
          <w:rFonts w:eastAsia="Arial"/>
          <w:color w:val="FF0000"/>
        </w:rPr>
        <w:lastRenderedPageBreak/>
        <w:t xml:space="preserve">5.1   </w:t>
      </w:r>
      <w:r>
        <w:rPr>
          <w:rFonts w:eastAsia="Arial"/>
        </w:rPr>
        <w:t xml:space="preserve">Polling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940" w:bottom="0" w:left="1432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EFCOP Status Register (FSTR) contains bits that notify when data is ready for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89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transfer to or from the EFCOP. These bits determine when to interact with the EFCOP.</w:t>
      </w:r>
      <w:r w:rsidRPr="00C732A3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93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For proper operation, the SC140 core must write to the FDIR only when it is empty or not</w:t>
      </w:r>
      <w:r w:rsidRPr="00C732A3">
        <w:rPr>
          <w:color w:val="000000"/>
          <w:spacing w:val="4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full and read from the FDOR only when it is full or not empty.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229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FSTR[11]:FIBNF and FSTR[12]:FDIBE determine when to write to the FDIR: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520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FSTR[11]:FIBNF is set when the FDIR is not full (that is, at least one of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77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locations is empty). Thus, when FSTR[11]:FIBNF is set, the SC140 core can write</w:t>
      </w:r>
      <w:r w:rsidRPr="00C732A3">
        <w:rPr>
          <w:color w:val="000000"/>
          <w:spacing w:val="6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only one sample of data to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166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FSTR[12]:FDIBE is set when the FDIR is empty (that is, all eight of the locations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are empty). Thus, when FSTR[12]:FDIBE is set, the core can write up to eight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66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C732A3">
        <w:rPr>
          <w:color w:val="000000"/>
          <w:w w:val="98"/>
          <w:sz w:val="26"/>
          <w:szCs w:val="26"/>
        </w:rPr>
        <w:lastRenderedPageBreak/>
        <w:t>samples of data to FDIR. This bit is set immediately after the EFCOP is enabled by</w:t>
      </w:r>
      <w:r w:rsidRPr="00C732A3">
        <w:rPr>
          <w:color w:val="000000"/>
          <w:spacing w:val="9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setting FCTL[15]:FEN.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565" w:bottom="0" w:left="215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C732A3">
        <w:rPr>
          <w:color w:val="000000"/>
          <w:w w:val="99"/>
          <w:sz w:val="26"/>
          <w:szCs w:val="26"/>
        </w:rPr>
        <w:lastRenderedPageBreak/>
        <w:t>FSTR[9]:FOBNE and FSTR[10]:FDOBF determine when to read from the FDOR:</w:t>
      </w:r>
      <w:r w:rsidRPr="00C732A3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32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FSTR[9]:FOBNE is set when the FDOR is not empty (that is, at least one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8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locations is full). Thus, when this bit is set, the SC140 core can read only one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81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sample of data from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727" w:bottom="0" w:left="2152" w:header="720" w:footer="720" w:gutter="0"/>
          <w:cols w:space="720"/>
        </w:sectPr>
      </w:pPr>
    </w:p>
    <w:p w:rsidR="00832C12" w:rsidRDefault="00832C12">
      <w:pPr>
        <w:spacing w:before="665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C732A3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C732A3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35" type="#_x0000_t202" style="position:absolute;margin-left:72.1pt;margin-top:741.3pt;width:24.1pt;height:10.65pt;z-index:252396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3F4E09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3F4E09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12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6" style="position:absolute;margin-left:71.15pt;margin-top:730.05pt;width:.95pt;height:2.05pt;z-index:25239756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37" style="position:absolute;margin-left:541.05pt;margin-top:730.05pt;width:.95pt;height:2.05pt;z-index:25239859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38" style="position:absolute;margin-left:72.1pt;margin-top:730.05pt;width:468.95pt;height:2.05pt;z-index:25239961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39" style="position:absolute;margin-left:466.65pt;margin-top:740.65pt;width:75.7pt;height:15pt;z-index:252400640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740" type="#_x0000_t75" style="position:absolute;margin-left:466.65pt;margin-top:740.65pt;width:75.95pt;height:15.1pt;z-index:252401664;mso-position-horizontal-relative:page;mso-position-vertical-relative:page">
            <v:imagedata r:id="rId8" o:title="6A9EED2AD73742029D1BA1E1A764E78C"/>
            <w10:wrap anchorx="page" anchory="page"/>
          </v:shape>
        </w:pict>
      </w:r>
      <w:r>
        <w:pict>
          <v:shape id="_x0000_s1741" type="#_x0000_t202" style="position:absolute;margin-left:88.9pt;margin-top:71.5pt;width:11.75pt;height:11pt;z-index:252402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42" type="#_x0000_t202" style="position:absolute;margin-left:88.9pt;margin-top:485.9pt;width:14.4pt;height:13.05pt;z-index:252403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43" type="#_x0000_t202" style="position:absolute;margin-left:106.9pt;margin-top:631.8pt;width:14.4pt;height:13.05pt;z-index:252404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44" type="#_x0000_t202" style="position:absolute;margin-left:106.9pt;margin-top:666.85pt;width:13.65pt;height:13.05pt;z-index:252405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45" style="position:absolute;margin-left:79.65pt;margin-top:307.45pt;width:21pt;height:.6pt;z-index:252406784;mso-position-horizontal-relative:page;mso-position-vertical-relative:page" coordorigin="2810,10846" coordsize="741,22" path="m2810,10867r741,l3551,10846r-741,l2810,1086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46" style="position:absolute;margin-left:79.65pt;margin-top:333.45pt;width:21pt;height:.6pt;z-index:252407808;mso-position-horizontal-relative:page;mso-position-vertical-relative:page" coordorigin="2810,11765" coordsize="741,22" path="m2810,11786r741,l3551,11765r-741,l2810,11786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47" style="position:absolute;margin-left:79.65pt;margin-top:361.45pt;width:21pt;height:.6pt;z-index:252408832;mso-position-horizontal-relative:page;mso-position-vertical-relative:page" coordorigin="2810,12751" coordsize="741,22" path="m2810,12772r741,l3551,12751r-741,l2810,12772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48" style="position:absolute;margin-left:79.65pt;margin-top:389.4pt;width:21pt;height:.6pt;z-index:252409856;mso-position-horizontal-relative:page;mso-position-vertical-relative:page" coordorigin="2810,13737" coordsize="741,22" path="m2810,13758r741,l3551,13737r-741,l2810,1375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49" style="position:absolute;margin-left:79.65pt;margin-top:417.45pt;width:21pt;height:.6pt;z-index:252410880;mso-position-horizontal-relative:page;mso-position-vertical-relative:page" coordorigin="2810,14728" coordsize="741,22" path="m2810,14749r741,l3551,14728r-741,l2810,14749xe" fillcolor="black" stroked="f" strokeweight="1pt">
            <v:stroke miterlimit="10" joinstyle="miter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3F4E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FSTR[10]:FDOBF is set when the FDOR is full (that is, all eight of the locations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7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are full). Thus, when this bit is set, the SC140 core can read up to eight samples of</w:t>
      </w:r>
      <w:r w:rsidRPr="003F4E09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5" w:bottom="0" w:left="213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data from the FDOR.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826" w:bottom="0" w:left="213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 xml:space="preserve">For an example of EFCOP programming with polling, see </w:t>
      </w:r>
      <w:r w:rsidRPr="003F4E09">
        <w:rPr>
          <w:b/>
          <w:bCs/>
          <w:color w:val="000000"/>
          <w:w w:val="99"/>
          <w:sz w:val="26"/>
          <w:szCs w:val="26"/>
        </w:rPr>
        <w:t>Section 9.6.1</w:t>
      </w:r>
      <w:r w:rsidRPr="003F4E09">
        <w:rPr>
          <w:color w:val="000000"/>
          <w:w w:val="99"/>
          <w:sz w:val="26"/>
          <w:szCs w:val="26"/>
        </w:rPr>
        <w:t xml:space="preserve">, </w:t>
      </w:r>
      <w:r w:rsidRPr="003F4E09">
        <w:rPr>
          <w:i/>
          <w:iCs/>
          <w:color w:val="000000"/>
          <w:w w:val="99"/>
          <w:sz w:val="26"/>
          <w:szCs w:val="26"/>
        </w:rPr>
        <w:t>Complex FIR</w:t>
      </w:r>
      <w:r w:rsidRPr="003F4E09">
        <w:rPr>
          <w:i/>
          <w:iCs/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5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Filter with Polling, </w:t>
      </w:r>
      <w:r>
        <w:rPr>
          <w:color w:val="000000"/>
          <w:sz w:val="26"/>
          <w:szCs w:val="26"/>
        </w:rPr>
        <w:t xml:space="preserve">on page 9-14.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67" w:bottom="0" w:left="1418" w:header="720" w:footer="720" w:gutter="0"/>
          <w:cols w:space="720"/>
        </w:sectPr>
      </w:pPr>
    </w:p>
    <w:p w:rsidR="00832C12" w:rsidRDefault="00832C12" w:rsidP="00794763">
      <w:pPr>
        <w:pStyle w:val="Heading2"/>
      </w:pPr>
      <w:r>
        <w:rPr>
          <w:rFonts w:eastAsia="Arial"/>
          <w:color w:val="FF0000"/>
        </w:rPr>
        <w:lastRenderedPageBreak/>
        <w:t xml:space="preserve">5.2   </w:t>
      </w:r>
      <w:r>
        <w:rPr>
          <w:rFonts w:eastAsia="Arial"/>
        </w:rPr>
        <w:t xml:space="preserve">Interrupts </w:t>
      </w:r>
    </w:p>
    <w:p w:rsidR="00832C12" w:rsidRDefault="00832C12" w:rsidP="00794763">
      <w:pPr>
        <w:pStyle w:val="Heading2"/>
        <w:sectPr w:rsidR="00832C12">
          <w:type w:val="continuous"/>
          <w:pgSz w:w="12240" w:h="15820"/>
          <w:pgMar w:top="1440" w:right="8577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 xml:space="preserve">The EFCOP provides five interrupts. </w:t>
      </w:r>
      <w:r w:rsidRPr="003F4E09">
        <w:rPr>
          <w:b/>
          <w:bCs/>
          <w:color w:val="000000"/>
          <w:w w:val="99"/>
          <w:sz w:val="26"/>
          <w:szCs w:val="26"/>
        </w:rPr>
        <w:t>Table 9-2</w:t>
      </w:r>
      <w:r w:rsidRPr="003F4E09">
        <w:rPr>
          <w:color w:val="000000"/>
          <w:w w:val="99"/>
          <w:sz w:val="26"/>
          <w:szCs w:val="26"/>
        </w:rPr>
        <w:t xml:space="preserve"> describes these interrupts, including how</w:t>
      </w:r>
      <w:r w:rsidRPr="003F4E09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they are enabled and triggered and the location of the vector address.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599" w:bottom="0" w:left="1418" w:header="720" w:footer="720" w:gutter="0"/>
          <w:cols w:space="720"/>
        </w:sectPr>
      </w:pPr>
    </w:p>
    <w:p w:rsidR="00832C12" w:rsidRDefault="00832C12">
      <w:pPr>
        <w:spacing w:before="319" w:line="222" w:lineRule="exact"/>
        <w:ind w:right="-113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Table 9-2.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EFCOP Interrupts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96" w:bottom="0" w:left="4523" w:header="720" w:footer="720" w:gutter="0"/>
          <w:cols w:space="720"/>
        </w:sectPr>
      </w:pPr>
    </w:p>
    <w:p w:rsidR="00832C12" w:rsidRDefault="00E30A82">
      <w:pPr>
        <w:spacing w:before="4127" w:line="233" w:lineRule="exact"/>
        <w:ind w:right="-113"/>
      </w:pPr>
      <w:r>
        <w:lastRenderedPageBreak/>
        <w:pict>
          <v:shape id="_x0000_s1750" type="#_x0000_t202" style="position:absolute;margin-left:70.55pt;margin-top:259.8pt;width:493.05pt;height:184.4pt;z-index:252411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tbl>
                  <w:tblPr>
                    <w:tblW w:w="10159" w:type="dxa"/>
                    <w:tblInd w:w="122" w:type="dxa"/>
                    <w:tblCellMar>
                      <w:left w:w="10" w:type="dxa"/>
                      <w:right w:w="1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983"/>
                    <w:gridCol w:w="2648"/>
                    <w:gridCol w:w="1530"/>
                    <w:gridCol w:w="3456"/>
                    <w:gridCol w:w="1542"/>
                  </w:tblGrid>
                  <w:tr w:rsidR="00E30A82" w:rsidTr="00E30A82">
                    <w:trPr>
                      <w:trHeight w:hRule="exact" w:val="835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22" w:type="dxa"/>
                          <w:right w:w="62" w:type="dxa"/>
                        </w:tcMar>
                      </w:tcPr>
                      <w:p w:rsidR="00794763" w:rsidRDefault="00794763">
                        <w:pPr>
                          <w:spacing w:before="35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Signal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508" w:type="dxa"/>
                          <w:right w:w="444" w:type="dxa"/>
                        </w:tcMar>
                      </w:tcPr>
                      <w:p w:rsidR="00794763" w:rsidRDefault="00794763">
                        <w:pPr>
                          <w:spacing w:before="35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Description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314" w:type="dxa"/>
                          <w:right w:w="254" w:type="dxa"/>
                        </w:tcMar>
                      </w:tcPr>
                      <w:p w:rsidR="00794763" w:rsidRDefault="00794763">
                        <w:pPr>
                          <w:spacing w:before="245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Enabled by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left="175"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Setting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976" w:type="dxa"/>
                          <w:right w:w="918" w:type="dxa"/>
                        </w:tcMar>
                      </w:tcPr>
                      <w:p w:rsidR="00794763" w:rsidRDefault="00794763">
                        <w:pPr>
                          <w:spacing w:before="35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Triggered When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9" w:type="dxa"/>
                          <w:right w:w="131" w:type="dxa"/>
                        </w:tcMar>
                      </w:tcPr>
                      <w:p w:rsidR="00E30A82" w:rsidRDefault="00794763" w:rsidP="00E30A82">
                        <w:pPr>
                          <w:spacing w:before="135" w:line="166" w:lineRule="exact"/>
                          <w:ind w:right="-113"/>
                          <w:jc w:val="both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Vector </w:t>
                        </w:r>
                      </w:p>
                      <w:p w:rsidR="00794763" w:rsidRDefault="00794763" w:rsidP="00E30A82">
                        <w:pPr>
                          <w:spacing w:before="135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Address </w:t>
                        </w:r>
                      </w:p>
                      <w:p w:rsidR="00794763" w:rsidRDefault="00794763" w:rsidP="00E30A82">
                        <w:pPr>
                          <w:spacing w:before="54" w:line="166" w:lineRule="exact"/>
                          <w:ind w:left="446" w:right="-114"/>
                          <w:jc w:val="both"/>
                        </w:pPr>
                      </w:p>
                    </w:tc>
                  </w:tr>
                  <w:tr w:rsidR="00E30A82" w:rsidTr="00E30A82">
                    <w:trPr>
                      <w:trHeight w:hRule="exact" w:val="50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/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794763" w:rsidRDefault="00794763" w:rsidP="00E30A82">
                        <w:pPr>
                          <w:jc w:val="both"/>
                        </w:pPr>
                      </w:p>
                    </w:tc>
                  </w:tr>
                  <w:tr w:rsidR="00E30A82" w:rsidTr="00E30A82">
                    <w:trPr>
                      <w:trHeight w:hRule="exact" w:val="535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2" w:type="dxa"/>
                          <w:right w:w="123" w:type="dxa"/>
                        </w:tcMar>
                      </w:tcPr>
                      <w:p w:rsidR="00794763" w:rsidRDefault="00794763">
                        <w:pPr>
                          <w:spacing w:before="111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IRQ0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220" w:type="dxa"/>
                        </w:tcMar>
                      </w:tcPr>
                      <w:p w:rsidR="00794763" w:rsidRDefault="00794763" w:rsidP="00E30A82">
                        <w:pPr>
                          <w:spacing w:before="70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Data Input FIFO Not Full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52" w:type="dxa"/>
                        </w:tcMar>
                      </w:tcPr>
                      <w:p w:rsidR="00794763" w:rsidRDefault="00794763">
                        <w:pPr>
                          <w:spacing w:before="70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FCTL[4]:FINFIE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50" w:type="dxa"/>
                        </w:tcMar>
                      </w:tcPr>
                      <w:p w:rsidR="00794763" w:rsidRDefault="00794763">
                        <w:pPr>
                          <w:spacing w:before="70" w:line="166" w:lineRule="exact"/>
                          <w:ind w:left="1"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FSTR[11]:FIBNF and FCTL[4]:FINFIE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1107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are set simultaneously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609" w:type="dxa"/>
                          <w:right w:w="552" w:type="dxa"/>
                        </w:tcMar>
                      </w:tcPr>
                      <w:p w:rsidR="00794763" w:rsidRDefault="00794763" w:rsidP="00E30A82">
                        <w:pPr>
                          <w:spacing w:before="70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0x800 </w:t>
                        </w:r>
                      </w:p>
                    </w:tc>
                  </w:tr>
                  <w:tr w:rsidR="00E30A82" w:rsidTr="00E30A82">
                    <w:trPr>
                      <w:trHeight w:hRule="exact" w:val="559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2" w:type="dxa"/>
                          <w:right w:w="123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IRQ1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549" w:type="dxa"/>
                        </w:tcMar>
                      </w:tcPr>
                      <w:p w:rsidR="00794763" w:rsidRDefault="00794763" w:rsidP="00E30A82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Data Input FIFO Empty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274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FCTL[5]:FIEIE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260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left="1"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FSTR[12]:FDIBE and FCTL[5]:FIEIE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998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are set simultaneously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609" w:type="dxa"/>
                          <w:right w:w="552" w:type="dxa"/>
                        </w:tcMar>
                      </w:tcPr>
                      <w:p w:rsidR="00794763" w:rsidRDefault="00794763" w:rsidP="00E30A82">
                        <w:pPr>
                          <w:spacing w:before="94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0x840 </w:t>
                        </w:r>
                      </w:p>
                    </w:tc>
                  </w:tr>
                  <w:tr w:rsidR="00E30A82" w:rsidTr="00E30A82">
                    <w:trPr>
                      <w:trHeight w:hRule="exact" w:val="559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2" w:type="dxa"/>
                          <w:right w:w="123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IRQ2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70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Data Output FIFO Full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94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FCTL[3]:FOFIE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02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FSTR[10]:FDOBF and FCTL[3]:FOFIE </w:t>
                        </w:r>
                      </w:p>
                      <w:p w:rsidR="00794763" w:rsidRDefault="00794763">
                        <w:pPr>
                          <w:spacing w:before="52" w:line="166" w:lineRule="exact"/>
                          <w:ind w:right="1156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are set simultaneously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609" w:type="dxa"/>
                          <w:right w:w="552" w:type="dxa"/>
                        </w:tcMar>
                      </w:tcPr>
                      <w:p w:rsidR="00794763" w:rsidRDefault="00794763" w:rsidP="00E30A82">
                        <w:pPr>
                          <w:spacing w:before="96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0x880 </w:t>
                        </w:r>
                      </w:p>
                    </w:tc>
                  </w:tr>
                  <w:tr w:rsidR="00E30A82" w:rsidTr="00E30A82">
                    <w:trPr>
                      <w:trHeight w:hRule="exact" w:val="561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2" w:type="dxa"/>
                          <w:right w:w="123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IRQ3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95" w:type="dxa"/>
                        </w:tcMar>
                      </w:tcPr>
                      <w:p w:rsidR="00794763" w:rsidRDefault="00794763" w:rsidP="00E30A82">
                        <w:pPr>
                          <w:spacing w:before="96" w:line="166" w:lineRule="exact"/>
                          <w:ind w:right="-113"/>
                        </w:pPr>
                        <w:r w:rsidRPr="003F4E09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</w:rPr>
                          <w:t>Data Output FIFO Not</w:t>
                        </w:r>
                        <w:r w:rsidR="00E30A82"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Empty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67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 w:rsidRPr="003F4E09">
                          <w:rPr>
                            <w:rFonts w:ascii="Arial" w:eastAsia="Arial" w:hAnsi="Arial" w:cs="Arial"/>
                            <w:color w:val="000000"/>
                            <w:w w:val="98"/>
                            <w:sz w:val="18"/>
                            <w:szCs w:val="18"/>
                          </w:rPr>
                          <w:t>FCTL[2]:FONEIE</w:t>
                        </w:r>
                        <w:r w:rsidRPr="003F4E09">
                          <w:rPr>
                            <w:rFonts w:ascii="Arial" w:eastAsia="Arial" w:hAnsi="Arial" w:cs="Arial"/>
                            <w:color w:val="000000"/>
                            <w:spacing w:val="15"/>
                            <w:w w:val="98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97" w:type="dxa"/>
                        </w:tcMar>
                      </w:tcPr>
                      <w:p w:rsidR="00794763" w:rsidRDefault="00794763">
                        <w:pPr>
                          <w:spacing w:before="96" w:line="166" w:lineRule="exact"/>
                          <w:ind w:right="-113"/>
                        </w:pPr>
                        <w:r w:rsidRPr="003F4E09">
                          <w:rPr>
                            <w:rFonts w:ascii="Arial" w:eastAsia="Arial" w:hAnsi="Arial" w:cs="Arial"/>
                            <w:color w:val="000000"/>
                            <w:w w:val="98"/>
                            <w:sz w:val="18"/>
                            <w:szCs w:val="18"/>
                          </w:rPr>
                          <w:t>FSTR[9]:FOBNE and FCTL[2]:FONEIE</w:t>
                        </w:r>
                        <w:r w:rsidRPr="003F4E09">
                          <w:rPr>
                            <w:rFonts w:ascii="Arial" w:eastAsia="Arial" w:hAnsi="Arial" w:cs="Arial"/>
                            <w:color w:val="000000"/>
                            <w:spacing w:val="17"/>
                            <w:w w:val="98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1161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are set simultaneously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595" w:type="dxa"/>
                          <w:right w:w="539" w:type="dxa"/>
                        </w:tcMar>
                      </w:tcPr>
                      <w:p w:rsidR="00794763" w:rsidRDefault="00794763" w:rsidP="00E30A82">
                        <w:pPr>
                          <w:spacing w:before="96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0x8C0 </w:t>
                        </w:r>
                      </w:p>
                    </w:tc>
                  </w:tr>
                  <w:tr w:rsidR="00E30A82" w:rsidTr="00E30A82">
                    <w:trPr>
                      <w:trHeight w:hRule="exact" w:val="559"/>
                    </w:trPr>
                    <w:tc>
                      <w:tcPr>
                        <w:tcW w:w="983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82" w:type="dxa"/>
                          <w:right w:w="123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IRQ4 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362" w:type="dxa"/>
                        </w:tcMar>
                      </w:tcPr>
                      <w:p w:rsidR="00794763" w:rsidRDefault="00794763" w:rsidP="00E30A82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Coefficient Update </w:t>
                        </w:r>
                        <w:r w:rsidR="00E30A82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Done 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182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FCTL[6]:FUDIE 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105" w:type="dxa"/>
                          <w:right w:w="202" w:type="dxa"/>
                        </w:tcMar>
                      </w:tcPr>
                      <w:p w:rsidR="00794763" w:rsidRDefault="00794763">
                        <w:pPr>
                          <w:spacing w:before="94" w:line="166" w:lineRule="exact"/>
                          <w:ind w:right="-113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FSTR[13]:FUDN and FCTL[6]:FUDIE </w:t>
                        </w:r>
                      </w:p>
                      <w:p w:rsidR="00794763" w:rsidRDefault="00794763">
                        <w:pPr>
                          <w:spacing w:before="54" w:line="166" w:lineRule="exact"/>
                          <w:ind w:right="1056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are set simultaneously 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tcMar>
                          <w:left w:w="609" w:type="dxa"/>
                          <w:right w:w="552" w:type="dxa"/>
                        </w:tcMar>
                      </w:tcPr>
                      <w:p w:rsidR="00794763" w:rsidRDefault="00794763" w:rsidP="00E30A82">
                        <w:pPr>
                          <w:spacing w:before="94" w:line="166" w:lineRule="exact"/>
                          <w:ind w:right="-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0x900 </w:t>
                        </w:r>
                      </w:p>
                    </w:tc>
                  </w:tr>
                </w:tbl>
                <w:p w:rsidR="00794763" w:rsidRDefault="00794763"/>
              </w:txbxContent>
            </v:textbox>
            <w10:wrap anchorx="page" anchory="page"/>
          </v:shape>
        </w:pict>
      </w:r>
      <w:r w:rsidR="00832C12">
        <w:rPr>
          <w:color w:val="000000"/>
          <w:sz w:val="26"/>
          <w:szCs w:val="26"/>
        </w:rPr>
        <w:t xml:space="preserve">In general, configuring interrupts requires two steps: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293" w:bottom="0" w:left="1418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Set up the interrupt routine by placing the code to be run during the interrupt at the</w:t>
      </w:r>
      <w:r w:rsidRPr="003F4E09">
        <w:rPr>
          <w:color w:val="000000"/>
          <w:spacing w:val="5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appropriate interrupt vector address.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70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3F4E09">
        <w:rPr>
          <w:color w:val="000000"/>
          <w:w w:val="98"/>
          <w:sz w:val="26"/>
          <w:szCs w:val="26"/>
        </w:rPr>
        <w:lastRenderedPageBreak/>
        <w:t xml:space="preserve">The location of the vector address is shown in </w:t>
      </w:r>
      <w:r w:rsidRPr="003F4E09">
        <w:rPr>
          <w:b/>
          <w:bCs/>
          <w:color w:val="000000"/>
          <w:w w:val="98"/>
          <w:sz w:val="26"/>
          <w:szCs w:val="26"/>
        </w:rPr>
        <w:t>Table 9-2</w:t>
      </w:r>
      <w:r w:rsidRPr="003F4E09">
        <w:rPr>
          <w:color w:val="000000"/>
          <w:w w:val="98"/>
          <w:sz w:val="26"/>
          <w:szCs w:val="26"/>
        </w:rPr>
        <w:t xml:space="preserve"> and depends on the setting</w:t>
      </w:r>
      <w:r w:rsidRPr="003F4E09">
        <w:rPr>
          <w:color w:val="000000"/>
          <w:spacing w:val="4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of the Vector Base Address (VBA) Register. The memory allocation for each</w:t>
      </w:r>
      <w:r w:rsidRPr="003F4E09">
        <w:rPr>
          <w:color w:val="000000"/>
          <w:spacing w:val="7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01" w:bottom="0" w:left="213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interrupt is 64 bytes. To extend the interrupt code size further, service routines can</w:t>
      </w:r>
      <w:r w:rsidRPr="003F4E09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be used.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182" w:bottom="0" w:left="2138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87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2. </w:t>
      </w:r>
      <w:r>
        <w:tab/>
      </w:r>
      <w:r>
        <w:rPr>
          <w:color w:val="000000"/>
          <w:sz w:val="26"/>
          <w:szCs w:val="26"/>
        </w:rPr>
        <w:t xml:space="preserve">Enable the interrupts by setting bits in various control registers: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433" w:bottom="0" w:left="177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a.   To enable the desired interrupts, set the appropriate bits in the FCTL.</w:t>
      </w:r>
      <w:r w:rsidRPr="003F4E09">
        <w:rPr>
          <w:color w:val="000000"/>
          <w:spacing w:val="7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68" w:bottom="0" w:left="2138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determine the interrupt priority level of the core, set the interrupt mask bits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7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(I0–2) bits of the Status Register (SR).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669" w:bottom="0" w:left="2498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determine the priority level for each enabled interrupt, set the PIC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76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F4E09">
        <w:rPr>
          <w:color w:val="000000"/>
          <w:w w:val="99"/>
          <w:sz w:val="26"/>
          <w:szCs w:val="26"/>
        </w:rPr>
        <w:lastRenderedPageBreak/>
        <w:t>Edge/Level-Triggered Interrupt Priority Registers A and B (ELIRA and</w:t>
      </w:r>
      <w:r w:rsidRPr="003F4E09">
        <w:rPr>
          <w:color w:val="000000"/>
          <w:spacing w:val="7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16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ELIRB) Interrupt Priority Level (PILxx) bits.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956" w:bottom="0" w:left="2498" w:header="720" w:footer="720" w:gutter="0"/>
          <w:cols w:space="720"/>
        </w:sectPr>
      </w:pPr>
    </w:p>
    <w:p w:rsidR="00832C12" w:rsidRDefault="00832C12">
      <w:pPr>
        <w:spacing w:before="614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3F4E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3F4E09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51" style="position:absolute;margin-left:71.15pt;margin-top:730.05pt;width:.95pt;height:2.05pt;z-index:252413952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52" style="position:absolute;margin-left:541.05pt;margin-top:730.05pt;width:.95pt;height:2.05pt;z-index:252414976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53" style="position:absolute;margin-left:72.1pt;margin-top:730.05pt;width:468.95pt;height:2.05pt;z-index:252416000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54" style="position:absolute;margin-left:72.2pt;margin-top:739.2pt;width:75.7pt;height:15pt;z-index:252417024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755" type="#_x0000_t75" style="position:absolute;margin-left:72.2pt;margin-top:739.2pt;width:75.95pt;height:15.1pt;z-index:252418048;mso-position-horizontal-relative:page;mso-position-vertical-relative:page">
            <v:imagedata r:id="rId7" o:title="C2FD7F128A324007AC962D7F61C2FB81"/>
            <w10:wrap anchorx="page" anchory="page"/>
          </v:shape>
        </w:pict>
      </w:r>
      <w:r>
        <w:pict>
          <v:shape id="_x0000_s1756" type="#_x0000_t202" style="position:absolute;margin-left:520.05pt;margin-top:741.75pt;width:24.4pt;height:10.65pt;z-index:252419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165B50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165B50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13</w:t>
                  </w:r>
                  <w:r w:rsidRPr="00165B50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57" type="#_x0000_t202" style="position:absolute;margin-left:107.6pt;margin-top:70.8pt;width:14.4pt;height:13.05pt;z-index:252420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58" type="#_x0000_t202" style="position:absolute;margin-left:107.6pt;margin-top:105.85pt;width:13.65pt;height:13.05pt;z-index:252421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e.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59" type="#_x0000_t202" style="position:absolute;margin-left:71.6pt;margin-top:282.85pt;width:36.1pt;height:13.05pt;z-index:252422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FIFO.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60" type="#_x0000_t202" style="position:absolute;margin-left:89.6pt;margin-top:438.6pt;width:11.75pt;height:11pt;z-index:252423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61" type="#_x0000_t202" style="position:absolute;margin-left:312.9pt;margin-top:437.9pt;width:37.05pt;height:13.05pt;z-index:252424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mode: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62" type="#_x0000_t202" style="position:absolute;margin-left:89.6pt;margin-top:661.55pt;width:11.75pt;height:11pt;z-index:252425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tabs>
                      <w:tab w:val="left" w:pos="151"/>
                    </w:tabs>
                    <w:spacing w:line="191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FF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165B50">
        <w:rPr>
          <w:rFonts w:ascii="Arial" w:eastAsia="Arial" w:hAnsi="Arial" w:cs="Arial"/>
          <w:b/>
          <w:bCs/>
          <w:color w:val="000000"/>
          <w:spacing w:val="4"/>
          <w:sz w:val="19"/>
          <w:szCs w:val="19"/>
        </w:rPr>
        <w:t>Transferring Data In and Out of the EFCOP</w:t>
      </w:r>
      <w:r w:rsidRPr="00165B50">
        <w:rPr>
          <w:rFonts w:ascii="Arial" w:eastAsia="Arial" w:hAnsi="Arial" w:cs="Arial"/>
          <w:b/>
          <w:bCs/>
          <w:color w:val="000000"/>
          <w:spacing w:val="40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5" w:bottom="0" w:left="6739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Clear the Interrupt Trigger Mode (PEDxx) bits of the ELIRx registers because</w:t>
      </w:r>
      <w:r w:rsidRPr="00165B50">
        <w:rPr>
          <w:color w:val="000000"/>
          <w:spacing w:val="7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1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all peripheral interrupts are level triggered.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199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Enable the interrupts by issuing an </w:t>
      </w:r>
      <w:r>
        <w:rPr>
          <w:b/>
          <w:bCs/>
          <w:color w:val="000000"/>
          <w:sz w:val="26"/>
          <w:szCs w:val="26"/>
        </w:rPr>
        <w:t>ei</w:t>
      </w:r>
      <w:r>
        <w:rPr>
          <w:color w:val="000000"/>
          <w:sz w:val="26"/>
          <w:szCs w:val="26"/>
        </w:rPr>
        <w:t xml:space="preserve"> (enable interrupts) instruction.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585" w:bottom="0" w:left="251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For an example of EFCOP programming with interrupts, see </w:t>
      </w:r>
      <w:r>
        <w:rPr>
          <w:b/>
          <w:bCs/>
          <w:color w:val="000000"/>
          <w:sz w:val="26"/>
          <w:szCs w:val="26"/>
        </w:rPr>
        <w:t>Section 9.6.2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Adaptive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29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Filter With Interrupts, </w:t>
      </w:r>
      <w:r>
        <w:rPr>
          <w:color w:val="000000"/>
          <w:sz w:val="26"/>
          <w:szCs w:val="26"/>
        </w:rPr>
        <w:t xml:space="preserve">on page 9-16.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936" w:bottom="0" w:left="1432" w:header="720" w:footer="720" w:gutter="0"/>
          <w:cols w:space="720"/>
        </w:sectPr>
      </w:pPr>
    </w:p>
    <w:p w:rsidR="00832C12" w:rsidRDefault="00832C12" w:rsidP="00794763">
      <w:pPr>
        <w:pStyle w:val="Heading2"/>
      </w:pPr>
      <w:r>
        <w:rPr>
          <w:rFonts w:eastAsia="Arial"/>
        </w:rPr>
        <w:lastRenderedPageBreak/>
        <w:t xml:space="preserve">5.3   </w:t>
      </w:r>
      <w:r>
        <w:rPr>
          <w:rFonts w:eastAsia="Arial"/>
          <w:color w:val="000000"/>
        </w:rPr>
        <w:t xml:space="preserve">DMA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233" w:bottom="0" w:left="1432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Direct Memory Access (DMA) controller is an on-chip device that permits data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96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transfers to and from the EFCOP without intervention of the SC140 core. The DMA can</w:t>
      </w:r>
      <w:r w:rsidRPr="00165B50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56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move data to the EFCOP input register and from the EFCOP output register. The DMA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4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allows dual access and flyby transactions to the EFCOP. Flyby transactions occur directly</w:t>
      </w:r>
      <w:r w:rsidRPr="00165B50">
        <w:rPr>
          <w:color w:val="000000"/>
          <w:spacing w:val="4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between the EFCOP and internal SRAM, and they do not require access to the DMA</w:t>
      </w:r>
      <w:r w:rsidRPr="00165B50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31" w:bottom="0" w:left="1432" w:header="720" w:footer="720" w:gutter="0"/>
          <w:cols w:space="720"/>
        </w:sectPr>
      </w:pPr>
    </w:p>
    <w:p w:rsidR="00832C12" w:rsidRDefault="00832C12">
      <w:pPr>
        <w:spacing w:before="585" w:line="233" w:lineRule="exact"/>
        <w:ind w:right="-113"/>
      </w:pPr>
      <w:r w:rsidRPr="00165B50">
        <w:rPr>
          <w:color w:val="000000"/>
          <w:w w:val="98"/>
          <w:sz w:val="26"/>
          <w:szCs w:val="26"/>
        </w:rPr>
        <w:lastRenderedPageBreak/>
        <w:t>The DMA request source is controlled by the requestor number bits (RQNUM, bits 19-23)</w:t>
      </w:r>
      <w:r w:rsidRPr="00165B50">
        <w:rPr>
          <w:color w:val="000000"/>
          <w:spacing w:val="76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in the DMA Channel Configuration Register (DCHCRx). If these bits are equal to 00010,</w:t>
      </w:r>
      <w:r w:rsidRPr="00165B50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the DMA is triggered by an EFCOP read request (the FDOR needs to be read because it is</w:t>
      </w:r>
      <w:r w:rsidRPr="00165B50">
        <w:rPr>
          <w:color w:val="000000"/>
          <w:spacing w:val="1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full or not empty). If these bits are equal to 00011, the DMA is triggered by an EFCOP</w:t>
      </w:r>
      <w:r w:rsidRPr="00165B50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00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write request (when the FDIR needs to be written because it is empty or not full).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98" w:bottom="0" w:left="143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On the EFCOP side, DMA transfers are controlled by the FCTL[1]:FDIM and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615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FCTL[0]:FDOM bits.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472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FCTL[1]:FDIM controls the data input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976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165B50">
        <w:rPr>
          <w:color w:val="000000"/>
          <w:sz w:val="26"/>
          <w:szCs w:val="26"/>
        </w:rPr>
        <w:lastRenderedPageBreak/>
        <w:t>— When FCTL[1]:FDIM is clear, the EFCOP issues a transfer request from the</w:t>
      </w:r>
      <w:r w:rsidRPr="00165B50">
        <w:rPr>
          <w:color w:val="000000"/>
          <w:spacing w:val="25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95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when the input buffer is not full (when FSTR[FIBNF] is set). Use this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21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mode when the DMA is programmed to transfer single 32-bit long samples to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78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FDIR (DMA BD_ATTR field TSZ bits equal to 011). Burst or single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91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transfers of more than 32-bits cause an error when the FCTL[1]:FDIM is clear.</w:t>
      </w:r>
      <w:r w:rsidRPr="00165B50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251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165B50">
        <w:rPr>
          <w:color w:val="000000"/>
          <w:sz w:val="26"/>
          <w:szCs w:val="26"/>
        </w:rPr>
        <w:lastRenderedPageBreak/>
        <w:t>— When FCTL[1]:FDIM is set, the EFCOP issues a transfer request from the</w:t>
      </w:r>
      <w:r w:rsidRPr="00165B50">
        <w:rPr>
          <w:color w:val="000000"/>
          <w:spacing w:val="25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11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when the input buffer is empty (when FSTR[FDIBE] is set). Use this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14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mode when the DMA is programmed to transfer more than one 32-bit long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82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sample to the FDIR. For example, to use the PowerPC local bus most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43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efficiently, 64-bits can be transferred to the FDIR with this mode and the DMA</w:t>
      </w:r>
      <w:r w:rsidRPr="00165B50">
        <w:rPr>
          <w:color w:val="000000"/>
          <w:spacing w:val="4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TSZ bits equal to 000. Also, the complete FDIR buffer can be written using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1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burst mode (TSZ equal to 100) with FCTL[1]:FDIM set.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106" w:bottom="0" w:left="251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FCTL[0]:FDOM controls the data output mode: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033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165B50">
        <w:rPr>
          <w:color w:val="000000"/>
          <w:sz w:val="26"/>
          <w:szCs w:val="26"/>
        </w:rPr>
        <w:lastRenderedPageBreak/>
        <w:t>— When FCTL[0]:FDOM is clear, the EFCOP issues a transfer request from the</w:t>
      </w:r>
      <w:r w:rsidRPr="00165B50">
        <w:rPr>
          <w:color w:val="000000"/>
          <w:spacing w:val="27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9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65B50">
        <w:rPr>
          <w:color w:val="000000"/>
          <w:w w:val="99"/>
          <w:sz w:val="26"/>
          <w:szCs w:val="26"/>
        </w:rPr>
        <w:lastRenderedPageBreak/>
        <w:t>DMA when the output buffer is not empty (when FSTR[9]:FOBNE is set). Use</w:t>
      </w:r>
      <w:r w:rsidRPr="00165B50">
        <w:rPr>
          <w:color w:val="000000"/>
          <w:spacing w:val="6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646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165B50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165B50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63" type="#_x0000_t202" style="position:absolute;margin-left:72.1pt;margin-top:741.3pt;width:24.1pt;height:10.65pt;z-index:252427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19050B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19050B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14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64" style="position:absolute;margin-left:71.15pt;margin-top:730.05pt;width:.95pt;height:2.05pt;z-index:25242828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65" style="position:absolute;margin-left:541.05pt;margin-top:730.05pt;width:.95pt;height:2.05pt;z-index:25242931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66" style="position:absolute;margin-left:72.1pt;margin-top:730.05pt;width:468.95pt;height:2.05pt;z-index:25243033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67" style="position:absolute;margin-left:466.65pt;margin-top:740.65pt;width:75.7pt;height:15pt;z-index:252431360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768" type="#_x0000_t75" style="position:absolute;margin-left:466.65pt;margin-top:740.65pt;width:75.95pt;height:15.1pt;z-index:252432384;mso-position-horizontal-relative:page;mso-position-vertical-relative:page">
            <v:imagedata r:id="rId8" o:title="0B2507DC698947AEB7BE5BEC5ED0E335"/>
            <w10:wrap anchorx="page" anchory="page"/>
          </v:shape>
        </w:pict>
      </w:r>
      <w:r>
        <w:pict>
          <v:shape id="_x0000_s1769" type="#_x0000_t202" style="position:absolute;margin-left:88.9pt;margin-top:578.9pt;width:14.4pt;height:13.05pt;z-index:252433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0" type="#_x0000_t202" style="position:absolute;margin-left:88.9pt;margin-top:615.85pt;width:14.4pt;height:13.05pt;z-index:252434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19050B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this mode when the DMA is programmed to transfer single 32-bit long samples</w:t>
      </w:r>
      <w:r w:rsidRPr="0019050B">
        <w:rPr>
          <w:color w:val="000000"/>
          <w:spacing w:val="4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from the FDOR (DMA BD_ATTR field TSZ bits equal to 011). Burst or single</w:t>
      </w:r>
      <w:r w:rsidRPr="0019050B">
        <w:rPr>
          <w:color w:val="000000"/>
          <w:spacing w:val="5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transfers of more than 32-bits cause an error when FCTL[0]:FDOM is clear.</w:t>
      </w:r>
      <w:r w:rsidRPr="0019050B">
        <w:rPr>
          <w:color w:val="000000"/>
          <w:spacing w:val="7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56" w:bottom="0" w:left="2498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87" w:line="233" w:lineRule="exact"/>
        <w:ind w:right="-113"/>
      </w:pPr>
      <w:r w:rsidRPr="0019050B">
        <w:rPr>
          <w:color w:val="000000"/>
          <w:w w:val="96"/>
          <w:sz w:val="26"/>
          <w:szCs w:val="26"/>
        </w:rPr>
        <w:lastRenderedPageBreak/>
        <w:t>—</w:t>
      </w:r>
      <w:r w:rsidRPr="0019050B">
        <w:rPr>
          <w:color w:val="000000"/>
          <w:spacing w:val="2"/>
          <w:w w:val="96"/>
          <w:sz w:val="26"/>
          <w:szCs w:val="26"/>
        </w:rPr>
        <w:t xml:space="preserve"> </w:t>
      </w:r>
      <w:r>
        <w:tab/>
      </w:r>
      <w:r w:rsidRPr="0019050B">
        <w:rPr>
          <w:color w:val="000000"/>
          <w:w w:val="98"/>
          <w:sz w:val="26"/>
          <w:szCs w:val="26"/>
        </w:rPr>
        <w:t>When FCTL[0]:FDOM is set, the EFCOP issues transfer request from the DMA</w:t>
      </w:r>
      <w:r w:rsidRPr="0019050B">
        <w:rPr>
          <w:color w:val="000000"/>
          <w:spacing w:val="4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when the output buffer is full (when FSTR[9]:FOBNE is set). Use this mode</w:t>
      </w:r>
      <w:r w:rsidRPr="0019050B">
        <w:rPr>
          <w:color w:val="000000"/>
          <w:spacing w:val="7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1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when the DMA is programmed to transfer more than one 32-bit long sample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9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from the FDOR. For example, to use the PowerPC local bus most efficiently,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9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64-bits can be transferred from the FDOR with this mode and the DMA TSZ</w:t>
      </w:r>
      <w:r w:rsidRPr="0019050B">
        <w:rPr>
          <w:color w:val="000000"/>
          <w:spacing w:val="7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8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bits equal to 000. Also, the complete FDOR buffer can be read using DMA</w:t>
      </w:r>
      <w:r w:rsidRPr="0019050B">
        <w:rPr>
          <w:color w:val="000000"/>
          <w:spacing w:val="7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61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burst mode (TSZ equal to 100) and FCTL[0]:FDOM set.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780" w:bottom="0" w:left="249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For an example of EFCOP programming with DMA, see </w:t>
      </w:r>
      <w:r>
        <w:rPr>
          <w:b/>
          <w:bCs/>
          <w:color w:val="000000"/>
          <w:sz w:val="26"/>
          <w:szCs w:val="26"/>
        </w:rPr>
        <w:t>Section 9.6.3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Real IIR Filter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2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with DMA, </w:t>
      </w:r>
      <w:r>
        <w:rPr>
          <w:color w:val="000000"/>
          <w:sz w:val="26"/>
          <w:szCs w:val="26"/>
        </w:rPr>
        <w:t xml:space="preserve">on page 9-19.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129" w:bottom="0" w:left="1418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6   </w:t>
      </w:r>
      <w:r>
        <w:rPr>
          <w:rFonts w:eastAsia="Arial"/>
        </w:rPr>
        <w:t xml:space="preserve">Programming Examples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6358" w:bottom="0" w:left="1418" w:header="720" w:footer="720" w:gutter="0"/>
          <w:cols w:space="720"/>
        </w:sectPr>
      </w:pPr>
    </w:p>
    <w:p w:rsidR="00832C12" w:rsidRDefault="00832C12">
      <w:pPr>
        <w:spacing w:before="27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The code examples in this section illustrate how to program the EFCOP to complete three</w:t>
      </w:r>
      <w:r w:rsidRPr="0019050B">
        <w:rPr>
          <w:color w:val="000000"/>
          <w:spacing w:val="5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basic EFCOP operations: FIR filtering, IIR filtering, and adaptive filtering. These</w:t>
      </w:r>
      <w:r w:rsidRPr="0019050B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7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examples also illustrate the three EFCOP data transfer methods. The examples use equate</w:t>
      </w:r>
      <w:r w:rsidRPr="0019050B">
        <w:rPr>
          <w:color w:val="000000"/>
          <w:spacing w:val="7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labels for the location of the EFCOP registers and assume that these equates are declared</w:t>
      </w:r>
      <w:r w:rsidRPr="0019050B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prior to the example code. These labels include the register name preceded with “M_”.</w:t>
      </w:r>
      <w:r w:rsidRPr="0019050B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47" w:bottom="0" w:left="1418" w:header="720" w:footer="720" w:gutter="0"/>
          <w:cols w:space="720"/>
        </w:sectPr>
      </w:pPr>
    </w:p>
    <w:p w:rsidR="00832C12" w:rsidRDefault="00832C12" w:rsidP="00E30A82">
      <w:pPr>
        <w:pStyle w:val="Heading2"/>
      </w:pPr>
      <w:r>
        <w:rPr>
          <w:rFonts w:eastAsia="Arial"/>
          <w:color w:val="FF0000"/>
        </w:rPr>
        <w:lastRenderedPageBreak/>
        <w:t xml:space="preserve">9.6.1   </w:t>
      </w:r>
      <w:r>
        <w:rPr>
          <w:rFonts w:eastAsia="Arial"/>
        </w:rPr>
        <w:t xml:space="preserve">Complex FIR Filter with Polling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764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 xml:space="preserve">The code in </w:t>
      </w:r>
      <w:r w:rsidRPr="0019050B">
        <w:rPr>
          <w:b/>
          <w:bCs/>
          <w:color w:val="000000"/>
          <w:w w:val="99"/>
          <w:sz w:val="26"/>
          <w:szCs w:val="26"/>
        </w:rPr>
        <w:t>Example 9-1</w:t>
      </w:r>
      <w:r w:rsidRPr="0019050B">
        <w:rPr>
          <w:color w:val="000000"/>
          <w:w w:val="99"/>
          <w:sz w:val="26"/>
          <w:szCs w:val="26"/>
        </w:rPr>
        <w:t xml:space="preserve"> exhibits a simple way to program the EFCOP using polling to</w:t>
      </w:r>
      <w:r w:rsidRPr="0019050B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8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transfer complex data in and out of the EFCOP data registers. In Complex mode, each</w:t>
      </w:r>
      <w:r w:rsidRPr="0019050B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11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filter operation begins with a write of two data samples to the FDIR: one for the real part</w:t>
      </w:r>
      <w:r w:rsidRPr="0019050B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followed by one for the imaginary part of the input data. Two 32-bit data samples are</w:t>
      </w:r>
      <w:r w:rsidRPr="0019050B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 xml:space="preserve">written to the FDIR register using two </w:t>
      </w:r>
      <w:r w:rsidRPr="0019050B">
        <w:rPr>
          <w:b/>
          <w:bCs/>
          <w:color w:val="000000"/>
          <w:w w:val="99"/>
          <w:sz w:val="26"/>
          <w:szCs w:val="26"/>
        </w:rPr>
        <w:t>move.l</w:t>
      </w:r>
      <w:r w:rsidRPr="0019050B">
        <w:rPr>
          <w:color w:val="000000"/>
          <w:w w:val="99"/>
          <w:sz w:val="26"/>
          <w:szCs w:val="26"/>
        </w:rPr>
        <w:t xml:space="preserve"> instructions. More efficiently, two 32-bit</w:t>
      </w:r>
      <w:r w:rsidRPr="0019050B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data samples (the real and the imaginary part) can be written to the FDIR with one</w:t>
      </w:r>
      <w:r w:rsidRPr="0019050B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93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 xml:space="preserve">move.2l </w:t>
      </w:r>
      <w:r>
        <w:rPr>
          <w:color w:val="000000"/>
          <w:sz w:val="26"/>
          <w:szCs w:val="26"/>
        </w:rPr>
        <w:t xml:space="preserve">instruction. This code programs the EFCOP to implement a complex FIR filter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4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based on the equation from </w:t>
      </w:r>
      <w:r>
        <w:rPr>
          <w:b/>
          <w:bCs/>
          <w:color w:val="000000"/>
          <w:sz w:val="26"/>
          <w:szCs w:val="26"/>
        </w:rPr>
        <w:t>Section 9.2.2</w:t>
      </w:r>
      <w:r>
        <w:rPr>
          <w:color w:val="000000"/>
          <w:sz w:val="26"/>
          <w:szCs w:val="26"/>
        </w:rPr>
        <w:t xml:space="preserve">,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205" w:bottom="0" w:left="1418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address register pointers are initialized for the filter input and output data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69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>(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r>
        <w:rPr>
          <w:color w:val="000000"/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OUTPUT</w:t>
      </w:r>
      <w:r>
        <w:rPr>
          <w:color w:val="000000"/>
          <w:sz w:val="26"/>
          <w:szCs w:val="26"/>
        </w:rPr>
        <w:t xml:space="preserve">) and for the EFCOP input and output registers.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931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EFCOP control parameters are written to the appropriate memory-mapped control</w:t>
      </w:r>
      <w:r w:rsidRPr="0019050B">
        <w:rPr>
          <w:color w:val="000000"/>
          <w:spacing w:val="8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01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registers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56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19050B">
        <w:rPr>
          <w:color w:val="000000"/>
          <w:w w:val="98"/>
          <w:sz w:val="26"/>
          <w:szCs w:val="26"/>
        </w:rPr>
        <w:lastRenderedPageBreak/>
        <w:t>a.   The FDBA and FCBA registers are written with 0x400. To determine where the</w:t>
      </w:r>
      <w:r w:rsidRPr="0019050B">
        <w:rPr>
          <w:color w:val="000000"/>
          <w:spacing w:val="55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213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FDM and FCM are located in memory based on these register settings, recall</w:t>
      </w:r>
      <w:r w:rsidRPr="0019050B">
        <w:rPr>
          <w:color w:val="000000"/>
          <w:spacing w:val="7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74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that these registers contain the offset of the FDM and FCM from their base</w:t>
      </w:r>
      <w:r w:rsidRPr="0019050B">
        <w:rPr>
          <w:color w:val="000000"/>
          <w:spacing w:val="7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2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9050B">
        <w:rPr>
          <w:color w:val="000000"/>
          <w:w w:val="99"/>
          <w:sz w:val="26"/>
          <w:szCs w:val="26"/>
        </w:rPr>
        <w:lastRenderedPageBreak/>
        <w:t>addresses (0x70000 for the FDM and 0x78000 for the FCM) in four-byte</w:t>
      </w:r>
      <w:r w:rsidRPr="0019050B">
        <w:rPr>
          <w:color w:val="000000"/>
          <w:spacing w:val="7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80" w:bottom="0" w:left="2498" w:header="720" w:footer="720" w:gutter="0"/>
          <w:cols w:space="720"/>
        </w:sectPr>
      </w:pPr>
    </w:p>
    <w:p w:rsidR="00832C12" w:rsidRDefault="00832C12">
      <w:pPr>
        <w:spacing w:before="576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19050B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19050B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71" style="position:absolute;margin-left:71.15pt;margin-top:730.05pt;width:.95pt;height:2.05pt;z-index:252436480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72" style="position:absolute;margin-left:541.05pt;margin-top:730.05pt;width:.95pt;height:2.05pt;z-index:252437504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73" style="position:absolute;margin-left:72.1pt;margin-top:730.05pt;width:468.95pt;height:2.05pt;z-index:252438528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74" style="position:absolute;margin-left:72.2pt;margin-top:739.2pt;width:75.7pt;height:15pt;z-index:252439552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775" type="#_x0000_t75" style="position:absolute;margin-left:72.2pt;margin-top:739.2pt;width:75.95pt;height:15.1pt;z-index:252440576;mso-position-horizontal-relative:page;mso-position-vertical-relative:page">
            <v:imagedata r:id="rId7" o:title="04478538DD09467D9A88D8D3A25FAA05"/>
            <w10:wrap anchorx="page" anchory="page"/>
          </v:shape>
        </w:pict>
      </w:r>
      <w:r>
        <w:pict>
          <v:shape id="_x0000_s1776" type="#_x0000_t202" style="position:absolute;margin-left:520.05pt;margin-top:741.75pt;width:24.4pt;height:10.65pt;z-index:252441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821DA1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821DA1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15</w:t>
                  </w:r>
                  <w:r w:rsidRPr="00821DA1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7" type="#_x0000_t202" style="position:absolute;margin-left:107.6pt;margin-top:172.8pt;width:13.65pt;height:13.05pt;z-index:252442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8" type="#_x0000_t202" style="position:absolute;margin-left:89.6pt;margin-top:207.85pt;width:14.4pt;height:13.05pt;z-index:252443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9" type="#_x0000_t202" style="position:absolute;margin-left:89.6pt;margin-top:292.8pt;width:14.4pt;height:13.05pt;z-index:252444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80" type="#_x0000_t202" style="position:absolute;margin-left:89.6pt;margin-top:361.8pt;width:14.4pt;height:13.05pt;z-index:252445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81" type="#_x0000_t202" style="position:absolute;margin-left:89.6pt;margin-top:398.9pt;width:14.4pt;height:13.05pt;z-index:252446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6.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82" type="#_x0000_t202" style="position:absolute;margin-left:89.6pt;margin-top:435.85pt;width:14.4pt;height:13.05pt;z-index:252447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7.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83" style="position:absolute;margin-left:71.6pt;margin-top:474pt;width:468pt;height:4.9pt;z-index:252448768;mso-position-horizontal-relative:page;mso-position-vertical-relative:page" coordorigin="2527,16722" coordsize="16511,174" path="m2527,16722r16510,l19037,16895r-16510,l2527,16722xe" stroked="f" strokeweight="1pt">
            <v:stroke miterlimit="10" joinstyle="miter"/>
            <w10:wrap anchorx="page" anchory="page"/>
          </v:shape>
        </w:pict>
      </w:r>
      <w:r>
        <w:pict>
          <v:shape id="_x0000_s1784" style="position:absolute;margin-left:538.65pt;margin-top:475.55pt;width:.5pt;height:.95pt;z-index:252449792;mso-position-horizontal-relative:page;mso-position-vertical-relative:page" coordorigin="19003,16777" coordsize="18,34" path="m19003,16811r17,l19020,16777r-17,l19003,168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85" type="#_x0000_t75" style="position:absolute;margin-left:70.15pt;margin-top:475.05pt;width:469pt;height:1.95pt;z-index:252450816;mso-position-horizontal-relative:page;mso-position-vertical-relative:page">
            <v:imagedata r:id="rId9" o:title="0C4F75D70B414A5D9DD3F1043ECAB0A9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821DA1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>Programming Examples</w:t>
      </w:r>
      <w:r w:rsidRPr="00821DA1"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8505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resolution and that memory is addressed in one byte resolution. Therefore,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42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FDM and FCM are located at 0x400 multiplied by four plus the base address,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07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which is memory location 0x71000 for the FDM and 0x79000 for the FCM.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57" w:bottom="0" w:left="251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b. </w:t>
      </w:r>
      <w:r>
        <w:tab/>
      </w:r>
      <w:r w:rsidRPr="00821DA1">
        <w:rPr>
          <w:color w:val="000000"/>
          <w:w w:val="99"/>
          <w:sz w:val="26"/>
          <w:szCs w:val="26"/>
        </w:rPr>
        <w:t xml:space="preserve">The </w:t>
      </w:r>
      <w:r w:rsidRPr="00821DA1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 xml:space="preserve">FCNT </w:t>
      </w:r>
      <w:r w:rsidRPr="00821DA1">
        <w:rPr>
          <w:color w:val="000000"/>
          <w:w w:val="99"/>
          <w:sz w:val="26"/>
          <w:szCs w:val="26"/>
        </w:rPr>
        <w:t>constant defines the filter length and is equal to twice the number of</w:t>
      </w:r>
      <w:r w:rsidRPr="00821DA1">
        <w:rPr>
          <w:color w:val="000000"/>
          <w:spacing w:val="4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complex filter coefficients (that is, if there are five complex filter coefficients,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45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FCNT</w:t>
      </w:r>
      <w:r>
        <w:rPr>
          <w:color w:val="000000"/>
          <w:sz w:val="26"/>
          <w:szCs w:val="26"/>
        </w:rPr>
        <w:t xml:space="preserve"> should be 10).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FCNT </w:t>
      </w:r>
      <w:r>
        <w:rPr>
          <w:color w:val="000000"/>
          <w:sz w:val="26"/>
          <w:szCs w:val="26"/>
        </w:rPr>
        <w:t xml:space="preserve">–1 is written to the filter count register.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684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0x0011 is written to FCTL to enable the EFCOP in complex FIR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14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filter mode with data initialization enabled.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170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821DA1">
        <w:rPr>
          <w:color w:val="000000"/>
          <w:w w:val="99"/>
          <w:sz w:val="26"/>
          <w:szCs w:val="26"/>
        </w:rPr>
        <w:lastRenderedPageBreak/>
        <w:t>Before the first filter operation, the FDM buffer must be initialized because the</w:t>
      </w:r>
      <w:r w:rsidRPr="00821DA1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04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FPRC bit is clear. To initialize the FDM buffer for complex data,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FCNT</w:t>
      </w:r>
      <w:r>
        <w:rPr>
          <w:color w:val="000000"/>
          <w:sz w:val="26"/>
          <w:szCs w:val="26"/>
        </w:rPr>
        <w:t xml:space="preserve">/2 complex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821DA1">
        <w:rPr>
          <w:color w:val="000000"/>
          <w:w w:val="99"/>
          <w:sz w:val="26"/>
          <w:szCs w:val="26"/>
        </w:rPr>
        <w:lastRenderedPageBreak/>
        <w:t>samples must be written to the FDM through the FDIR. The code uses a short loop</w:t>
      </w:r>
      <w:r w:rsidRPr="00821DA1">
        <w:rPr>
          <w:color w:val="000000"/>
          <w:spacing w:val="6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write the first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FCNT/2 </w:t>
      </w:r>
      <w:r>
        <w:rPr>
          <w:color w:val="000000"/>
          <w:sz w:val="26"/>
          <w:szCs w:val="26"/>
        </w:rPr>
        <w:t xml:space="preserve">complex samples of the input data to the FDIR using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86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 xml:space="preserve">move.2l </w:t>
      </w:r>
      <w:r>
        <w:rPr>
          <w:color w:val="000000"/>
          <w:sz w:val="26"/>
          <w:szCs w:val="26"/>
        </w:rPr>
        <w:t xml:space="preserve">instructions.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817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code waits until an output is available in the FDOR register by polling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65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FSTR[9]:FOBNE bit. The code tests the FSTR[9]:FOBNE bit and jumps back to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test if the bit is not set. When this bit is set, the output of the filter operation 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6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ready and the code continues.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937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FDOR is read using a </w:t>
      </w:r>
      <w:r>
        <w:rPr>
          <w:b/>
          <w:bCs/>
          <w:color w:val="000000"/>
          <w:sz w:val="26"/>
          <w:szCs w:val="26"/>
        </w:rPr>
        <w:t xml:space="preserve">move.2l </w:t>
      </w:r>
      <w:r>
        <w:rPr>
          <w:color w:val="000000"/>
          <w:sz w:val="26"/>
          <w:szCs w:val="26"/>
        </w:rPr>
        <w:t xml:space="preserve">instruction, and the complex value is placed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43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into the output data buffer.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41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next complex input data sample is written to the FDIR, and the process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71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continues until all the input data values are written to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394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last output value is read, and the filter is complete.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304" w:bottom="0" w:left="2152" w:header="720" w:footer="720" w:gutter="0"/>
          <w:cols w:space="720"/>
        </w:sectPr>
      </w:pPr>
    </w:p>
    <w:p w:rsidR="00832C12" w:rsidRDefault="00832C12" w:rsidP="00E30A82">
      <w:pPr>
        <w:pStyle w:val="Heading3"/>
      </w:pPr>
      <w:r>
        <w:rPr>
          <w:rFonts w:eastAsia="Arial"/>
        </w:rPr>
        <w:lastRenderedPageBreak/>
        <w:t xml:space="preserve">Example 9-1.   Complex FIR Filter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901" w:bottom="0" w:left="3959" w:header="720" w:footer="720" w:gutter="0"/>
          <w:cols w:space="720"/>
        </w:sectPr>
      </w:pPr>
    </w:p>
    <w:p w:rsidR="00832C12" w:rsidRDefault="00832C12">
      <w:pPr>
        <w:spacing w:before="178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#INPUT,r0</w:t>
      </w:r>
      <w:r w:rsidRPr="00821DA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#OUTPUT,r1</w:t>
      </w:r>
      <w:r w:rsidRPr="00821DA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data pointers</w:t>
      </w:r>
      <w:r w:rsidRPr="00821DA1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3" w:space="720" w:equalWidth="0">
            <w:col w:w="1875" w:space="771"/>
            <w:col w:w="1985" w:space="521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#M_FDIR,r2</w:t>
      </w:r>
      <w:r w:rsidRPr="00821DA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9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#M_FDOR,r3</w:t>
      </w:r>
      <w:r w:rsidRPr="00821DA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96" w:bottom="0" w:left="2762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#$400,d0</w:t>
      </w:r>
      <w:r w:rsidRPr="00821DA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FDBA</w:t>
      </w:r>
      <w:r w:rsidRPr="00821DA1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762" w:space="3305"/>
            <w:col w:w="1212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d0,M_FDBA</w:t>
      </w:r>
      <w:r w:rsidRPr="00821DA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#$400,d0</w:t>
      </w:r>
      <w:r w:rsidRPr="00821DA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FCBA</w:t>
      </w:r>
      <w:r w:rsidRPr="00821DA1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762" w:space="3375"/>
            <w:col w:w="1212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d0,M_FCBA</w:t>
      </w:r>
      <w:r w:rsidRPr="00821DA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#FCNT-1,d0</w:t>
      </w:r>
      <w:r w:rsidRPr="00821DA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FCNT</w:t>
      </w:r>
      <w:r w:rsidRPr="00821DA1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983" w:space="3154"/>
            <w:col w:w="1212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d0,M_FCNT</w:t>
      </w:r>
      <w:r w:rsidRPr="00821DA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#$0011,d0</w:t>
      </w:r>
      <w:r w:rsidRPr="00821DA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FCTL</w:t>
      </w:r>
      <w:r w:rsidRPr="00821DA1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872" w:space="3264"/>
            <w:col w:w="1212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d0,M_FCTL</w:t>
      </w:r>
      <w:r w:rsidRPr="00821DA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doensh0 #FCNT/2</w:t>
      </w:r>
      <w:r w:rsidRPr="00821DA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data taps</w:t>
      </w:r>
      <w:r w:rsidRPr="00821DA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764" w:space="3372"/>
            <w:col w:w="1764"/>
          </w:cols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(r0)+,d0:d1</w:t>
      </w:r>
      <w:r w:rsidRPr="00821DA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75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loopstart0</w:t>
      </w:r>
      <w:r w:rsidRPr="00821DA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263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d0:d1,(r2)</w:t>
      </w:r>
      <w:r w:rsidRPr="00821DA1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383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(r0)+,d0:d1</w:t>
      </w:r>
      <w:r w:rsidRPr="00821DA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75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821DA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loopend0</w:t>
      </w:r>
      <w:r w:rsidRPr="00821DA1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484" w:bottom="0" w:left="2762" w:header="720" w:footer="720" w:gutter="0"/>
          <w:cols w:space="720"/>
        </w:sectPr>
      </w:pPr>
    </w:p>
    <w:p w:rsidR="00832C12" w:rsidRDefault="00832C12">
      <w:pPr>
        <w:spacing w:before="730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821DA1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821DA1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786" type="#_x0000_t202" style="position:absolute;margin-left:72.1pt;margin-top:741.3pt;width:24.1pt;height:10.65pt;z-index:252452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D07392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D07392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16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87" style="position:absolute;margin-left:71.15pt;margin-top:730.05pt;width:.95pt;height:2.05pt;z-index:25245388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88" style="position:absolute;margin-left:541.05pt;margin-top:730.05pt;width:.95pt;height:2.05pt;z-index:25245491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89" style="position:absolute;margin-left:72.1pt;margin-top:730.05pt;width:468.95pt;height:2.05pt;z-index:25245593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790" style="position:absolute;margin-left:466.65pt;margin-top:740.65pt;width:75.7pt;height:15pt;z-index:252456960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791" type="#_x0000_t75" style="position:absolute;margin-left:466.65pt;margin-top:740.65pt;width:75.95pt;height:15.1pt;z-index:252457984;mso-position-horizontal-relative:page;mso-position-vertical-relative:page">
            <v:imagedata r:id="rId8" o:title="266C6B428CB147CCBFAC513038032D14"/>
            <w10:wrap anchorx="page" anchory="page"/>
          </v:shape>
        </w:pict>
      </w:r>
      <w:r>
        <w:pict>
          <v:shape id="_x0000_s1792" type="#_x0000_t202" style="position:absolute;margin-left:70.9pt;margin-top:107.35pt;width:34.4pt;height:9.25pt;z-index:252459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56" w:lineRule="exact"/>
                  </w:pPr>
                  <w:r w:rsidRPr="00D07392">
                    <w:rPr>
                      <w:rFonts w:ascii="Courier New" w:eastAsia="Courier New" w:hAnsi="Courier New" w:cs="Courier New"/>
                      <w:color w:val="000000"/>
                      <w:w w:val="96"/>
                      <w:sz w:val="19"/>
                      <w:szCs w:val="19"/>
                    </w:rPr>
                    <w:t>empty</w:t>
                  </w:r>
                  <w:r w:rsidRPr="00D07392">
                    <w:rPr>
                      <w:rFonts w:ascii="Courier New" w:eastAsia="Courier New" w:hAnsi="Courier New" w:cs="Courier New"/>
                      <w:color w:val="000000"/>
                      <w:spacing w:val="3"/>
                      <w:w w:val="96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93" style="position:absolute;margin-left:70.9pt;margin-top:442.05pt;width:467.9pt;height:4.8pt;z-index:252460032;mso-position-horizontal-relative:page;mso-position-vertical-relative:page" coordorigin="2501,15596" coordsize="16506,170" path="m2501,15596r16506,l19007,15765r-16506,l2501,15596xe" stroked="f" strokeweight="1pt">
            <v:stroke miterlimit="10" joinstyle="miter"/>
            <w10:wrap anchorx="page" anchory="page"/>
          </v:shape>
        </w:pict>
      </w:r>
      <w:r>
        <w:pict>
          <v:shape id="_x0000_s1794" style="position:absolute;margin-left:537.8pt;margin-top:443.5pt;width:.5pt;height:.95pt;z-index:252461056;mso-position-horizontal-relative:page;mso-position-vertical-relative:page" coordorigin="18973,15646" coordsize="17,34" path="m18973,15680r17,l18990,15646r-17,l18973,15680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95" type="#_x0000_t75" style="position:absolute;margin-left:69.3pt;margin-top:443pt;width:469pt;height:1.95pt;z-index:252462080;mso-position-horizontal-relative:page;mso-position-vertical-relative:page">
            <v:imagedata r:id="rId10" o:title="F3E164E7E88646528F88815B92C2F3ED"/>
            <w10:wrap anchorx="page" anchory="page"/>
          </v:shape>
        </w:pict>
      </w:r>
      <w:r>
        <w:pict>
          <v:shape id="_x0000_s1796" type="#_x0000_t202" style="position:absolute;margin-left:260.85pt;margin-top:480.45pt;width:23pt;height:15.55pt;z-index:252463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82" w:lineRule="exact"/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color w:val="000000"/>
                      <w:sz w:val="36"/>
                      <w:szCs w:val="3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97" type="#_x0000_t202" style="position:absolute;margin-left:260.85pt;margin-top:497.7pt;width:23pt;height:15.55pt;z-index:252464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82" w:lineRule="exact"/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color w:val="000000"/>
                      <w:sz w:val="36"/>
                      <w:szCs w:val="3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798" type="#_x0000_t202" style="position:absolute;margin-left:260.85pt;margin-top:519.65pt;width:23pt;height:15.55pt;z-index:252465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82" w:lineRule="exact"/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color w:val="000000"/>
                      <w:sz w:val="36"/>
                      <w:szCs w:val="3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D07392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734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dosetup0 empty</w:t>
      </w:r>
      <w:r w:rsidRPr="00D07392">
        <w:rPr>
          <w:rFonts w:ascii="Courier New" w:eastAsia="Courier New" w:hAnsi="Courier New" w:cs="Courier New"/>
          <w:color w:val="000000"/>
          <w:spacing w:val="7"/>
          <w:w w:val="96"/>
          <w:sz w:val="19"/>
          <w:szCs w:val="19"/>
        </w:rPr>
        <w:t xml:space="preserve"> </w:t>
      </w:r>
    </w:p>
    <w:p w:rsidR="00832C12" w:rsidRDefault="00832C12">
      <w:pPr>
        <w:spacing w:before="734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doen0 #NSAMP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654" w:space="3514"/>
            <w:col w:w="1436"/>
          </w:cols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loopstart0</w:t>
      </w:r>
      <w:r w:rsidRPr="00D07392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28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M_FSTR,d4</w:t>
      </w:r>
      <w:r w:rsidRPr="00D07392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1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bmtstc #$0040,d4.l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jt empty</w:t>
      </w:r>
      <w:r w:rsidRPr="00D07392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;Wait until out not empty</w:t>
      </w:r>
      <w:r w:rsidRPr="00D07392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996" w:space="4140"/>
            <w:col w:w="2865"/>
          </w:cols>
        </w:sectPr>
      </w:pPr>
    </w:p>
    <w:p w:rsidR="00832C12" w:rsidRDefault="00832C12">
      <w:pPr>
        <w:spacing w:before="32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(r3),d2:d3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2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d2:d3,(r1)+</w:t>
      </w:r>
      <w:r w:rsidRPr="00D07392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;Read output</w:t>
      </w:r>
      <w:r w:rsidRPr="00D07392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3" w:space="2933"/>
            <w:col w:w="1433"/>
          </w:cols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d0:d1,(r2)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2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(r0)+,d0:d1</w:t>
      </w:r>
      <w:r w:rsidRPr="00D07392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;Write input</w:t>
      </w:r>
      <w:r w:rsidRPr="00D07392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3" w:space="2933"/>
            <w:col w:w="1433"/>
          </w:cols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loopend0</w:t>
      </w:r>
      <w:r w:rsidRPr="00D07392">
        <w:rPr>
          <w:rFonts w:ascii="Courier New" w:eastAsia="Courier New" w:hAnsi="Courier New" w:cs="Courier New"/>
          <w:color w:val="000000"/>
          <w:spacing w:val="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501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endempty</w:t>
      </w:r>
      <w:r w:rsidRPr="00D07392">
        <w:rPr>
          <w:rFonts w:ascii="Courier New" w:eastAsia="Courier New" w:hAnsi="Courier New" w:cs="Courier New"/>
          <w:color w:val="000000"/>
          <w:spacing w:val="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831" w:bottom="0" w:left="1418" w:header="720" w:footer="720" w:gutter="0"/>
          <w:cols w:space="720"/>
        </w:sectPr>
      </w:pPr>
    </w:p>
    <w:p w:rsidR="00832C12" w:rsidRDefault="00832C12">
      <w:pPr>
        <w:spacing w:before="86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M_FSTR,d4</w:t>
      </w:r>
      <w:r w:rsidRPr="00D07392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bmtstc #$0040,d4.l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jt endempty</w:t>
      </w:r>
      <w:r w:rsidRPr="00D07392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;Wait until out not empty</w:t>
      </w:r>
      <w:r w:rsidRPr="00D07392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325" w:space="3811"/>
            <w:col w:w="2865"/>
          </w:cols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(r3),d2:d3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2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move.2l d2:d3,(r1)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;Read last output</w:t>
      </w:r>
      <w:r w:rsidRPr="00D07392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095" w:space="3041"/>
            <w:col w:w="1985"/>
          </w:cols>
        </w:sectPr>
      </w:pPr>
    </w:p>
    <w:p w:rsidR="00832C12" w:rsidRDefault="00832C12">
      <w:pPr>
        <w:spacing w:before="250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>Before this code can run, the SC140 core must initialize the coefficient buffer because</w:t>
      </w:r>
      <w:r w:rsidRPr="00D07392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97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EFCOP coefficient initialization is disabled for this example. </w:t>
      </w:r>
      <w:r w:rsidRPr="00D07392">
        <w:rPr>
          <w:b/>
          <w:bCs/>
          <w:color w:val="000000"/>
          <w:w w:val="99"/>
          <w:sz w:val="26"/>
          <w:szCs w:val="26"/>
        </w:rPr>
        <w:t>Example 9-2</w:t>
      </w:r>
      <w:r w:rsidRPr="00D07392">
        <w:rPr>
          <w:color w:val="000000"/>
          <w:w w:val="99"/>
          <w:sz w:val="26"/>
          <w:szCs w:val="26"/>
        </w:rPr>
        <w:t xml:space="preserve"> shows an easy</w:t>
      </w:r>
      <w:r w:rsidRPr="00D07392">
        <w:rPr>
          <w:color w:val="000000"/>
          <w:spacing w:val="3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way to do this. Here the coefficients are positioned, with </w:t>
      </w:r>
      <w:r w:rsidRPr="00D07392">
        <w:rPr>
          <w:b/>
          <w:bCs/>
          <w:color w:val="000000"/>
          <w:w w:val="99"/>
          <w:sz w:val="26"/>
          <w:szCs w:val="26"/>
        </w:rPr>
        <w:t>org</w:t>
      </w:r>
      <w:r w:rsidRPr="00D07392">
        <w:rPr>
          <w:color w:val="000000"/>
          <w:w w:val="99"/>
          <w:sz w:val="26"/>
          <w:szCs w:val="26"/>
        </w:rPr>
        <w:t xml:space="preserve"> and </w:t>
      </w:r>
      <w:r w:rsidRPr="00D07392">
        <w:rPr>
          <w:b/>
          <w:bCs/>
          <w:color w:val="000000"/>
          <w:w w:val="99"/>
          <w:sz w:val="26"/>
          <w:szCs w:val="26"/>
        </w:rPr>
        <w:t>dcl</w:t>
      </w:r>
      <w:r w:rsidRPr="00D07392">
        <w:rPr>
          <w:color w:val="000000"/>
          <w:w w:val="99"/>
          <w:sz w:val="26"/>
          <w:szCs w:val="26"/>
        </w:rPr>
        <w:t xml:space="preserve"> directives, at the</w:t>
      </w:r>
      <w:r w:rsidRPr="00D07392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24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>location of the FCM (which is memory location 0x79000 as described earlier). For each</w:t>
      </w:r>
      <w:r w:rsidRPr="00D07392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07392">
        <w:rPr>
          <w:color w:val="000000"/>
          <w:w w:val="98"/>
          <w:sz w:val="26"/>
          <w:szCs w:val="26"/>
        </w:rPr>
        <w:lastRenderedPageBreak/>
        <w:t>complex coefficient, the real and imaginary parts are stored in memory separately with the</w:t>
      </w:r>
      <w:r w:rsidRPr="00D07392">
        <w:rPr>
          <w:color w:val="000000"/>
          <w:spacing w:val="75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real part first. </w:t>
      </w:r>
      <w:r w:rsidRPr="00D07392">
        <w:rPr>
          <w:i/>
          <w:iCs/>
          <w:color w:val="000000"/>
          <w:w w:val="99"/>
          <w:sz w:val="26"/>
          <w:szCs w:val="26"/>
        </w:rPr>
        <w:t xml:space="preserve">The coefficients are stored in reverse order </w:t>
      </w:r>
      <w:r w:rsidRPr="00D07392">
        <w:rPr>
          <w:color w:val="000000"/>
          <w:w w:val="99"/>
          <w:sz w:val="26"/>
          <w:szCs w:val="26"/>
        </w:rPr>
        <w:t>so that the coefficient with the</w:t>
      </w:r>
      <w:r w:rsidRPr="00D07392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65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>largest index is stored first and the coefficient with the smallest index is stored last.</w:t>
      </w:r>
      <w:r w:rsidRPr="00D07392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06" w:bottom="0" w:left="1418" w:header="720" w:footer="720" w:gutter="0"/>
          <w:cols w:space="720"/>
        </w:sectPr>
      </w:pPr>
    </w:p>
    <w:p w:rsidR="00832C12" w:rsidRDefault="00832C12" w:rsidP="00E30A82">
      <w:pPr>
        <w:pStyle w:val="Heading3"/>
      </w:pPr>
      <w:r>
        <w:rPr>
          <w:rFonts w:eastAsia="Arial"/>
        </w:rPr>
        <w:lastRenderedPageBreak/>
        <w:t xml:space="preserve">Example 9-2.   Coefficient Initialization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010" w:bottom="0" w:left="4036" w:header="720" w:footer="720" w:gutter="0"/>
          <w:cols w:space="720"/>
        </w:sectPr>
      </w:pPr>
    </w:p>
    <w:p w:rsidR="00832C12" w:rsidRDefault="00832C12">
      <w:pPr>
        <w:spacing w:before="180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org P:$00079000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180" w:line="156" w:lineRule="exact"/>
        <w:ind w:right="-113"/>
      </w:pPr>
      <w:r>
        <w:br w:type="column"/>
      </w: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coefficients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764" w:space="3372"/>
            <w:col w:w="2095"/>
          </w:cols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dcl [Re H(FCNT-1)]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dcl [Im H(FCNT-1)]</w:t>
      </w:r>
      <w:r w:rsidRPr="00D07392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1202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dcl [Im H(0)]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4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D07392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dcl [Im H(0)]</w:t>
      </w:r>
      <w:r w:rsidRPr="00D07392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49" w:bottom="0" w:left="2745" w:header="720" w:footer="720" w:gutter="0"/>
          <w:cols w:space="720"/>
        </w:sectPr>
      </w:pPr>
    </w:p>
    <w:p w:rsidR="00832C12" w:rsidRDefault="00832C12">
      <w:pPr>
        <w:spacing w:before="492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Code such as shown in </w:t>
      </w:r>
      <w:r w:rsidRPr="00D07392">
        <w:rPr>
          <w:b/>
          <w:bCs/>
          <w:color w:val="000000"/>
          <w:w w:val="99"/>
          <w:sz w:val="26"/>
          <w:szCs w:val="26"/>
        </w:rPr>
        <w:t>Example 9-1</w:t>
      </w:r>
      <w:r w:rsidRPr="00D07392">
        <w:rPr>
          <w:color w:val="000000"/>
          <w:w w:val="99"/>
          <w:sz w:val="26"/>
          <w:szCs w:val="26"/>
        </w:rPr>
        <w:t xml:space="preserve"> and </w:t>
      </w:r>
      <w:r w:rsidRPr="00D07392">
        <w:rPr>
          <w:b/>
          <w:bCs/>
          <w:color w:val="000000"/>
          <w:w w:val="99"/>
          <w:sz w:val="26"/>
          <w:szCs w:val="26"/>
        </w:rPr>
        <w:t>Example 9-2</w:t>
      </w:r>
      <w:r w:rsidRPr="00D07392">
        <w:rPr>
          <w:color w:val="000000"/>
          <w:w w:val="99"/>
          <w:sz w:val="26"/>
          <w:szCs w:val="26"/>
        </w:rPr>
        <w:t xml:space="preserve"> may not appear in an actual</w:t>
      </w:r>
      <w:r w:rsidRPr="00D07392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9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>application, but this code shows how the EFCOP works in a very simple way. The next</w:t>
      </w:r>
      <w:r w:rsidRPr="00D07392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example shows a more sophisticated way to use the EFCOP.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65" w:bottom="0" w:left="1418" w:header="720" w:footer="720" w:gutter="0"/>
          <w:cols w:space="720"/>
        </w:sectPr>
      </w:pPr>
    </w:p>
    <w:p w:rsidR="00832C12" w:rsidRDefault="00832C12" w:rsidP="00E30A82">
      <w:pPr>
        <w:pStyle w:val="Heading2"/>
      </w:pPr>
      <w:r>
        <w:rPr>
          <w:rFonts w:eastAsia="Arial"/>
          <w:color w:val="FF0000"/>
        </w:rPr>
        <w:lastRenderedPageBreak/>
        <w:t xml:space="preserve">9.6.2   </w:t>
      </w:r>
      <w:r>
        <w:rPr>
          <w:rFonts w:eastAsia="Arial"/>
        </w:rPr>
        <w:t xml:space="preserve">Adaptive Filter With Interrupts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875" w:bottom="0" w:left="1418" w:header="720" w:footer="720" w:gutter="0"/>
          <w:cols w:space="720"/>
        </w:sectPr>
      </w:pPr>
    </w:p>
    <w:p w:rsidR="00832C12" w:rsidRDefault="00832C12">
      <w:pPr>
        <w:spacing w:before="272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The code in </w:t>
      </w:r>
      <w:r w:rsidRPr="00D07392">
        <w:rPr>
          <w:b/>
          <w:bCs/>
          <w:color w:val="000000"/>
          <w:w w:val="99"/>
          <w:sz w:val="26"/>
          <w:szCs w:val="26"/>
        </w:rPr>
        <w:t>Example 9-3</w:t>
      </w:r>
      <w:r w:rsidRPr="00D07392">
        <w:rPr>
          <w:color w:val="000000"/>
          <w:w w:val="99"/>
          <w:sz w:val="26"/>
          <w:szCs w:val="26"/>
        </w:rPr>
        <w:t xml:space="preserve"> shows how to program the EFCOP to implement a real FIR</w:t>
      </w:r>
      <w:r w:rsidRPr="00D07392">
        <w:rPr>
          <w:color w:val="000000"/>
          <w:spacing w:val="86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29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D07392">
        <w:rPr>
          <w:color w:val="000000"/>
          <w:w w:val="98"/>
          <w:sz w:val="26"/>
          <w:szCs w:val="26"/>
        </w:rPr>
        <w:lastRenderedPageBreak/>
        <w:t>filter using interrupts as the transfer method. In Real mode, each filter operation begins by</w:t>
      </w:r>
      <w:r w:rsidRPr="00D07392">
        <w:rPr>
          <w:color w:val="000000"/>
          <w:spacing w:val="10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0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D07392">
        <w:rPr>
          <w:color w:val="000000"/>
          <w:w w:val="99"/>
          <w:sz w:val="26"/>
          <w:szCs w:val="26"/>
        </w:rPr>
        <w:lastRenderedPageBreak/>
        <w:t xml:space="preserve">writing one 32-bit data sample to the FDIR register using a </w:t>
      </w:r>
      <w:r w:rsidRPr="00D07392">
        <w:rPr>
          <w:b/>
          <w:bCs/>
          <w:color w:val="000000"/>
          <w:w w:val="99"/>
          <w:sz w:val="26"/>
          <w:szCs w:val="26"/>
        </w:rPr>
        <w:t>move.l</w:t>
      </w:r>
      <w:r w:rsidRPr="00D07392">
        <w:rPr>
          <w:color w:val="000000"/>
          <w:w w:val="99"/>
          <w:sz w:val="26"/>
          <w:szCs w:val="26"/>
        </w:rPr>
        <w:t xml:space="preserve"> instruction. This code</w:t>
      </w:r>
      <w:r w:rsidRPr="00D07392">
        <w:rPr>
          <w:color w:val="000000"/>
          <w:spacing w:val="9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05" w:bottom="0" w:left="1418" w:header="720" w:footer="720" w:gutter="0"/>
          <w:cols w:space="720"/>
        </w:sectPr>
      </w:pPr>
    </w:p>
    <w:p w:rsidR="00832C12" w:rsidRDefault="00832C12">
      <w:pPr>
        <w:spacing w:before="475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D07392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D07392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13" type="#_x0000_t202" style="position:absolute;margin-left:125.6pt;margin-top:303.85pt;width:32.15pt;height:13.05pt;z-index:-250834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 w:rsidRPr="00864754">
                    <w:rPr>
                      <w:color w:val="000000"/>
                      <w:spacing w:val="6"/>
                      <w:sz w:val="26"/>
                      <w:szCs w:val="26"/>
                    </w:rPr>
                    <w:t>(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IRQ3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4" style="position:absolute;margin-left:130.05pt;margin-top:302.85pt;width:23.3pt;height:.7pt;z-index:-250833920;mso-position-horizontal-relative:page;mso-position-vertical-relative:page" coordorigin="4588,10685" coordsize="822,26" path="m4588,10711r822,l5410,10685r-822,l4588,1071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15" type="#_x0000_t202" style="position:absolute;margin-left:125.6pt;margin-top:410.9pt;width:63.25pt;height:13.05pt;z-index:-250832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 w:rsidRPr="00864754">
                    <w:rPr>
                      <w:color w:val="000000"/>
                      <w:spacing w:val="2"/>
                      <w:sz w:val="26"/>
                      <w:szCs w:val="26"/>
                    </w:rPr>
                    <w:t xml:space="preserve">assign 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</w:rPr>
                    <w:t>IRQ3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6" type="#_x0000_t202" style="position:absolute;margin-left:125.6pt;margin-top:394.8pt;width:76.55pt;height:13.05pt;z-index:-250831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 w:rsidRPr="00864754">
                    <w:rPr>
                      <w:color w:val="000000"/>
                      <w:spacing w:val="1"/>
                      <w:sz w:val="26"/>
                      <w:szCs w:val="26"/>
                    </w:rPr>
                    <w:t xml:space="preserve">to assign 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</w:rPr>
                    <w:t>IRQ3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1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7" type="#_x0000_t202" style="position:absolute;margin-left:71.6pt;margin-top:70.8pt;width:346.3pt;height:13.05pt;z-index:-250830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 w:rsidRPr="00864754">
                    <w:rPr>
                      <w:color w:val="000000"/>
                      <w:sz w:val="26"/>
                      <w:szCs w:val="26"/>
                    </w:rPr>
                    <w:t>uses Adaptive mode and the data output not empty interrupt (</w:t>
                  </w:r>
                  <w:r w:rsidRPr="00864754"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IRQ3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18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8" style="position:absolute;margin-left:161.35pt;margin-top:409.9pt;width:23.3pt;height:.7pt;z-index:-250829824;mso-position-horizontal-relative:page;mso-position-vertical-relative:page" coordorigin="5693,14461" coordsize="822,26" path="m5693,14487r821,l6514,14461r-821,l5693,1448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19" style="position:absolute;margin-left:174.7pt;margin-top:393.95pt;width:23.4pt;height:.7pt;z-index:-250828800;mso-position-horizontal-relative:page;mso-position-vertical-relative:page" coordorigin="6163,13898" coordsize="826,26" path="m6163,13924r826,l6989,13898r-826,l6163,1392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20" style="position:absolute;margin-left:390.45pt;margin-top:69.95pt;width:23.4pt;height:.7pt;z-index:-250827776;mso-position-horizontal-relative:page;mso-position-vertical-relative:page" coordorigin="13775,2468" coordsize="826,26" path="m13775,2494r825,l14600,2468r-825,l13775,2494xe" fillcolor="black" stroked="f" strokeweight="1pt">
            <v:stroke miterlimit="10" joinstyle="miter"/>
            <w10:wrap anchorx="page" anchory="page"/>
          </v:shape>
        </w:pict>
      </w:r>
      <w:r>
        <w:pict>
          <v:shape id="_x0000_s1799" style="position:absolute;margin-left:71.15pt;margin-top:730.05pt;width:.95pt;height:2.05pt;z-index:252467200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00" style="position:absolute;margin-left:541.05pt;margin-top:730.05pt;width:.95pt;height:2.05pt;z-index:252468224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01" style="position:absolute;margin-left:72.1pt;margin-top:730.05pt;width:468.95pt;height:2.05pt;z-index:252469248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02" style="position:absolute;margin-left:72.2pt;margin-top:739.2pt;width:75.7pt;height:15pt;z-index:252470272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803" type="#_x0000_t75" style="position:absolute;margin-left:72.2pt;margin-top:739.2pt;width:75.95pt;height:15.1pt;z-index:252471296;mso-position-horizontal-relative:page;mso-position-vertical-relative:page">
            <v:imagedata r:id="rId7" o:title="A46813F45C344F7B80CEE4BDBF2B3967"/>
            <w10:wrap anchorx="page" anchory="page"/>
          </v:shape>
        </w:pict>
      </w:r>
      <w:r>
        <w:pict>
          <v:shape id="_x0000_s1804" type="#_x0000_t202" style="position:absolute;margin-left:520.05pt;margin-top:741.75pt;width:24.4pt;height:10.65pt;z-index:252472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864754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17</w:t>
                  </w:r>
                  <w:r w:rsidRPr="00864754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5" type="#_x0000_t202" style="position:absolute;margin-left:89.6pt;margin-top:148.8pt;width:14.4pt;height:13.05pt;z-index:252473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6" type="#_x0000_t202" style="position:absolute;margin-left:107.6pt;margin-top:255.85pt;width:13.65pt;height:13.05pt;z-index:252474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7" type="#_x0000_t202" style="position:absolute;margin-left:89.6pt;margin-top:322.8pt;width:14.4pt;height:13.05pt;z-index:252475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8" type="#_x0000_t202" style="position:absolute;margin-left:107.6pt;margin-top:378.85pt;width:14.4pt;height:13.05pt;z-index:252476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9" type="#_x0000_t202" style="position:absolute;margin-left:107.6pt;margin-top:429.85pt;width:13.65pt;height:13.05pt;z-index:252477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0" type="#_x0000_t202" style="position:absolute;margin-left:89.6pt;margin-top:448.8pt;width:14.4pt;height:13.05pt;z-index:252478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1" type="#_x0000_t202" style="position:absolute;margin-left:89.6pt;margin-top:517.8pt;width:14.4pt;height:13.05pt;z-index:252479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2" type="#_x0000_t202" style="position:absolute;margin-left:89.6pt;margin-top:602.9pt;width:14.4pt;height:13.05pt;z-index:252480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6.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864754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>Programming Examples</w:t>
      </w:r>
      <w:r w:rsidRPr="00864754"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8505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) to update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00" w:bottom="0" w:left="8277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coefficients as shown in </w:t>
      </w:r>
      <w:r>
        <w:rPr>
          <w:b/>
          <w:bCs/>
          <w:color w:val="000000"/>
          <w:sz w:val="26"/>
          <w:szCs w:val="26"/>
        </w:rPr>
        <w:t>Section 9.2.1.1</w:t>
      </w:r>
      <w:r>
        <w:rPr>
          <w:color w:val="000000"/>
          <w:sz w:val="26"/>
          <w:szCs w:val="26"/>
        </w:rPr>
        <w:t xml:space="preserve">,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321" w:bottom="0" w:left="143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268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1. </w:t>
      </w:r>
      <w:r>
        <w:tab/>
      </w:r>
      <w:r>
        <w:rPr>
          <w:color w:val="000000"/>
          <w:sz w:val="26"/>
          <w:szCs w:val="26"/>
        </w:rPr>
        <w:t>Address register pointers are initialized for the filter input and output data (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r>
        <w:rPr>
          <w:color w:val="000000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8" w:bottom="0" w:left="179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OUTPUT</w:t>
      </w:r>
      <w:r>
        <w:rPr>
          <w:color w:val="000000"/>
          <w:sz w:val="26"/>
          <w:szCs w:val="26"/>
        </w:rPr>
        <w:t xml:space="preserve">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558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EFCOP control parameters are written to the appropriate memory mapped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4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control registers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140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a.   FDM and FCM are located at the beginning of the shared memory, so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1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FDBA and FCBA registers are written with zero.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51" w:bottom="0" w:left="251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b. </w:t>
      </w:r>
      <w:r>
        <w:tab/>
      </w:r>
      <w:r>
        <w:rPr>
          <w:color w:val="000000"/>
          <w:sz w:val="26"/>
          <w:szCs w:val="26"/>
        </w:rPr>
        <w:t xml:space="preserve">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FCNT</w:t>
      </w:r>
      <w:r>
        <w:rPr>
          <w:color w:val="000000"/>
          <w:sz w:val="26"/>
          <w:szCs w:val="26"/>
        </w:rPr>
        <w:t xml:space="preserve"> constant defines the filter length and is equal to the number of real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filter coefficients.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FCNT </w:t>
      </w:r>
      <w:r>
        <w:rPr>
          <w:color w:val="000000"/>
          <w:sz w:val="26"/>
          <w:szCs w:val="26"/>
        </w:rPr>
        <w:t xml:space="preserve">- 1 is written to the filter count register.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935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0x2105 is written to the control register to enable the EFCOP in real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3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FIR filter mode with Adaptive mode enabled and data and coefficient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30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initialization enabled. This value also enables the Data Output Not Empty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9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) interrupt.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92" w:bottom="0" w:left="3067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code enables interrupts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958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864754">
        <w:rPr>
          <w:color w:val="000000"/>
          <w:w w:val="98"/>
          <w:sz w:val="26"/>
          <w:szCs w:val="26"/>
        </w:rPr>
        <w:lastRenderedPageBreak/>
        <w:t>a.   The appropriate bits in the core control registers are set. The interrupt mask bits</w:t>
      </w:r>
      <w:r w:rsidRPr="00864754">
        <w:rPr>
          <w:color w:val="000000"/>
          <w:spacing w:val="8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6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(I0–2) of the SR are cleared to permit all interrupt priority levels.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893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0x7000 is written to the ELIRA. This value sets the PIL[30–32] bits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1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 with a priority level a six. This value also clears the PED3 bit to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3" w:bottom="0" w:left="396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 to be level triggered.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62" w:bottom="0" w:left="3693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Interrupts are enabled by issuing an </w:t>
      </w:r>
      <w:r>
        <w:rPr>
          <w:b/>
          <w:bCs/>
          <w:color w:val="000000"/>
          <w:sz w:val="26"/>
          <w:szCs w:val="26"/>
        </w:rPr>
        <w:t>ei</w:t>
      </w:r>
      <w:r>
        <w:rPr>
          <w:color w:val="000000"/>
          <w:sz w:val="26"/>
          <w:szCs w:val="26"/>
        </w:rPr>
        <w:t xml:space="preserve"> instruction.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64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864754">
        <w:rPr>
          <w:color w:val="000000"/>
          <w:w w:val="99"/>
          <w:sz w:val="26"/>
          <w:szCs w:val="26"/>
        </w:rPr>
        <w:lastRenderedPageBreak/>
        <w:t>The FDM buffer must be initialized because the FPRC bit is clear. To initialize the</w:t>
      </w:r>
      <w:r w:rsidRPr="00864754">
        <w:rPr>
          <w:color w:val="000000"/>
          <w:spacing w:val="5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FDM buffer,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FCNT</w:t>
      </w:r>
      <w:r>
        <w:rPr>
          <w:color w:val="000000"/>
          <w:sz w:val="26"/>
          <w:szCs w:val="26"/>
        </w:rPr>
        <w:t xml:space="preserve"> samples are written to the FDM through the FDIR. The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88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uses a short loop to write the first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FCNT</w:t>
      </w:r>
      <w:r>
        <w:rPr>
          <w:color w:val="000000"/>
          <w:sz w:val="26"/>
          <w:szCs w:val="26"/>
        </w:rPr>
        <w:t xml:space="preserve"> input samples to the FDIR using a </w:t>
      </w:r>
      <w:r>
        <w:rPr>
          <w:b/>
          <w:bCs/>
          <w:color w:val="000000"/>
          <w:sz w:val="26"/>
          <w:szCs w:val="26"/>
        </w:rPr>
        <w:t>move.l</w:t>
      </w:r>
      <w:r>
        <w:rPr>
          <w:color w:val="000000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7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instruction.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841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864754">
        <w:rPr>
          <w:color w:val="000000"/>
          <w:w w:val="98"/>
          <w:sz w:val="26"/>
          <w:szCs w:val="26"/>
        </w:rPr>
        <w:lastRenderedPageBreak/>
        <w:t>The FCM buffer must be initialized because the FCTL[7]:FCIM bit is set. After the</w:t>
      </w:r>
      <w:r w:rsidRPr="00864754">
        <w:rPr>
          <w:color w:val="000000"/>
          <w:spacing w:val="76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4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FKIR</w:t>
      </w:r>
      <w:r>
        <w:rPr>
          <w:color w:val="000000"/>
          <w:sz w:val="26"/>
          <w:szCs w:val="26"/>
        </w:rPr>
        <w:t xml:space="preserve"> value is written to the K-constant input register, the EFCOP initializes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02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FCM buffer using a coefficient update session with the original coefficients equal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8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zero (so it does not matter what the values are in the FCM buffer memory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92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locations before the code begins).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519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Processing begins with the write of the first input data sample to the FDIR.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27" w:bottom="0" w:left="2152" w:header="720" w:footer="720" w:gutter="0"/>
          <w:cols w:space="720"/>
        </w:sectPr>
      </w:pPr>
    </w:p>
    <w:p w:rsidR="00832C12" w:rsidRDefault="00832C12">
      <w:pPr>
        <w:spacing w:before="2544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864754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864754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21" type="#_x0000_t202" style="position:absolute;margin-left:72.1pt;margin-top:741.3pt;width:24.1pt;height:10.65pt;z-index:252490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355D11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355D11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18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22" style="position:absolute;margin-left:71.15pt;margin-top:730.05pt;width:.95pt;height:2.05pt;z-index:25249177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23" style="position:absolute;margin-left:541.05pt;margin-top:730.05pt;width:.95pt;height:2.05pt;z-index:25249280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24" style="position:absolute;margin-left:72.1pt;margin-top:730.05pt;width:468.95pt;height:2.05pt;z-index:25249382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25" style="position:absolute;margin-left:466.65pt;margin-top:740.65pt;width:75.7pt;height:15pt;z-index:252494848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826" type="#_x0000_t75" style="position:absolute;margin-left:466.65pt;margin-top:740.65pt;width:75.95pt;height:15.1pt;z-index:252495872;mso-position-horizontal-relative:page;mso-position-vertical-relative:page">
            <v:imagedata r:id="rId8" o:title="CFA296AB108A4FF58D3F49D36150855D"/>
            <w10:wrap anchorx="page" anchory="page"/>
          </v:shape>
        </w:pict>
      </w:r>
      <w:r>
        <w:pict>
          <v:shape id="_x0000_s1828" style="position:absolute;margin-left:537.8pt;margin-top:84.6pt;width:.5pt;height:.95pt;z-index:252497920;mso-position-horizontal-relative:page;mso-position-vertical-relative:page" coordorigin="18973,2985" coordsize="17,34" path="m18973,3018r17,l18990,2985r-17,l18973,3018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30" type="#_x0000_t202" style="position:absolute;margin-left:395.8pt;margin-top:246.45pt;width:6.95pt;height:9.25pt;z-index:252499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56" w:lineRule="exact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31" type="#_x0000_t202" style="position:absolute;margin-left:137.25pt;margin-top:258.45pt;width:17.95pt;height:9.25pt;z-index:252500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56" w:lineRule="exact"/>
                  </w:pPr>
                  <w:r w:rsidRPr="00355D11">
                    <w:rPr>
                      <w:rFonts w:ascii="Courier New" w:eastAsia="Courier New" w:hAnsi="Courier New" w:cs="Courier New"/>
                      <w:color w:val="000000"/>
                      <w:w w:val="96"/>
                      <w:sz w:val="19"/>
                      <w:szCs w:val="19"/>
                    </w:rPr>
                    <w:t>ei</w:t>
                  </w:r>
                  <w:r w:rsidRPr="00355D11">
                    <w:rPr>
                      <w:rFonts w:ascii="Courier New" w:eastAsia="Courier New" w:hAnsi="Courier New" w:cs="Courier New"/>
                      <w:color w:val="000000"/>
                      <w:spacing w:val="2"/>
                      <w:w w:val="96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32" style="position:absolute;margin-left:70.9pt;margin-top:582pt;width:467.9pt;height:4.9pt;z-index:252502016;mso-position-horizontal-relative:page;mso-position-vertical-relative:page" coordorigin="2501,20532" coordsize="16506,174" path="m2501,20532r16506,l19007,20705r-16506,l2501,20532xe" stroked="f" strokeweight="1pt">
            <v:stroke miterlimit="10" joinstyle="miter"/>
            <w10:wrap anchorx="page" anchory="page"/>
          </v:shape>
        </w:pict>
      </w:r>
      <w:r>
        <w:pict>
          <v:shape id="_x0000_s1833" style="position:absolute;margin-left:537.8pt;margin-top:583.55pt;width:.5pt;height:.95pt;z-index:252503040;mso-position-horizontal-relative:page;mso-position-vertical-relative:page" coordorigin="18973,20587" coordsize="17,34" path="m18973,20621r17,l18990,20587r-17,l18973,20621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34" type="#_x0000_t75" style="position:absolute;margin-left:69.3pt;margin-top:583.05pt;width:469pt;height:1.95pt;z-index:252504064;mso-position-horizontal-relative:page;mso-position-vertical-relative:page">
            <v:imagedata r:id="rId11" o:title="D1541F7D233F41AFA8926B1C2754EF26"/>
            <w10:wrap anchorx="page" anchory="page"/>
          </v:shape>
        </w:pict>
      </w:r>
      <w:r>
        <w:pict>
          <v:shape id="_x0000_s1835" type="#_x0000_t202" style="position:absolute;margin-left:137.25pt;margin-top:613.4pt;width:23.5pt;height:9.25pt;z-index:252505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56" w:lineRule="exact"/>
                  </w:pPr>
                  <w:r w:rsidRPr="00355D11">
                    <w:rPr>
                      <w:rFonts w:ascii="Courier New" w:eastAsia="Courier New" w:hAnsi="Courier New" w:cs="Courier New"/>
                      <w:color w:val="000000"/>
                      <w:w w:val="96"/>
                      <w:sz w:val="19"/>
                      <w:szCs w:val="19"/>
                    </w:rPr>
                    <w:t>rte</w:t>
                  </w:r>
                  <w:r w:rsidRPr="00355D11">
                    <w:rPr>
                      <w:rFonts w:ascii="Courier New" w:eastAsia="Courier New" w:hAnsi="Courier New" w:cs="Courier New"/>
                      <w:color w:val="000000"/>
                      <w:spacing w:val="3"/>
                      <w:w w:val="96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355D11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E30A82" w:rsidRDefault="00E30A82">
      <w:pPr>
        <w:spacing w:before="476" w:line="222" w:lineRule="exact"/>
        <w:ind w:right="-113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:rsidR="00832C12" w:rsidRDefault="00832C12" w:rsidP="00E30A82">
      <w:pPr>
        <w:pStyle w:val="Heading3"/>
      </w:pPr>
      <w:r>
        <w:rPr>
          <w:rFonts w:eastAsia="Arial"/>
        </w:rPr>
        <w:t xml:space="preserve">Example 9-3.   Adaptive Filter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149" w:bottom="0" w:left="4178" w:header="720" w:footer="720" w:gutter="0"/>
          <w:cols w:space="720"/>
        </w:sectPr>
      </w:pPr>
    </w:p>
    <w:p w:rsidR="00832C12" w:rsidRDefault="00832C12">
      <w:pPr>
        <w:spacing w:before="178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#INPUT,r0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#OUTPUT,r1</w:t>
      </w:r>
      <w:r w:rsidRPr="00355D1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data pointers</w:t>
      </w:r>
      <w:r w:rsidRPr="00355D11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3" w:space="720" w:equalWidth="0">
            <w:col w:w="1875" w:space="771"/>
            <w:col w:w="1985" w:space="533"/>
            <w:col w:w="2206"/>
          </w:cols>
        </w:sectPr>
      </w:pPr>
    </w:p>
    <w:p w:rsidR="00832C12" w:rsidRDefault="00832C12">
      <w:pPr>
        <w:spacing w:before="32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#0,d0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FDBA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436" w:space="370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d0,M_FDBA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#0,d0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FCBA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436" w:space="370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d0,M_FCBA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#FCNT-1,d0</w:t>
      </w:r>
      <w:r w:rsidRPr="00355D1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FCNT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985" w:space="315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d0,M_FCNT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#$2105,d0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FCTL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d0,M_FCTL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bmclr #$00E0,sr.h</w:t>
      </w:r>
      <w:r w:rsidRPr="00355D1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;Enable all IPL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985" w:space="3152"/>
            <w:col w:w="1764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#$7000,d0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;Out not empty IPL 6</w:t>
      </w:r>
      <w:r w:rsidRPr="00355D11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316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d0,M_ELIRA</w:t>
      </w:r>
      <w:r w:rsidRPr="00355D11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51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;Enable interrupts</w:t>
      </w:r>
      <w:r w:rsidRPr="00355D11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68" w:bottom="0" w:left="7876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doensh0 #FCNT</w:t>
      </w:r>
      <w:r w:rsidRPr="00355D1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952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loopstart0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data taps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215" w:space="3922"/>
            <w:col w:w="1764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(r0)+,d0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31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d0,M_FDIR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loopend0</w:t>
      </w:r>
      <w:r w:rsidRPr="00355D11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499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#FKIR,d0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coeffs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764" w:space="3372"/>
            <w:col w:w="1436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d0,M_FKIR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(r0)+,d0</w:t>
      </w:r>
      <w:r w:rsidRPr="00355D11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;Write first input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5217" w:header="720" w:footer="720" w:gutter="0"/>
          <w:cols w:num="2" w:space="720" w:equalWidth="0">
            <w:col w:w="1762" w:space="893"/>
            <w:col w:w="2093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d0,M_FDIR</w:t>
      </w:r>
      <w:r w:rsidRPr="00355D11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252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The main code is now complete and the SC140 core can run other application code while</w:t>
      </w:r>
      <w:r w:rsidRPr="00355D11">
        <w:rPr>
          <w:color w:val="000000"/>
          <w:spacing w:val="8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8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the EFCOP completes the filter operation. When the EFCOP completes the filter</w:t>
      </w:r>
      <w:r w:rsidRPr="00355D11">
        <w:rPr>
          <w:color w:val="000000"/>
          <w:spacing w:val="8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7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operation, it places the result in the FDOR, which triggers the data output not empty</w:t>
      </w:r>
      <w:r w:rsidRPr="00355D11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12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interrupt. The processor jumps to the appropriate interrupt vector address.</w:t>
      </w:r>
      <w:r w:rsidRPr="00355D11">
        <w:rPr>
          <w:color w:val="000000"/>
          <w:spacing w:val="7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088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interrupt vector code, shown in </w:t>
      </w:r>
      <w:r>
        <w:rPr>
          <w:b/>
          <w:bCs/>
          <w:color w:val="000000"/>
          <w:sz w:val="26"/>
          <w:szCs w:val="26"/>
        </w:rPr>
        <w:t>Example 9-4</w:t>
      </w:r>
      <w:r>
        <w:rPr>
          <w:color w:val="000000"/>
          <w:sz w:val="26"/>
          <w:szCs w:val="26"/>
        </w:rPr>
        <w:t xml:space="preserve">, uses an equate label, I_IRQ3, for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50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location of the EFCOP data output not empty interrupt vector address. The example</w:t>
      </w:r>
      <w:r w:rsidRPr="00355D11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48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355D11">
        <w:rPr>
          <w:color w:val="000000"/>
          <w:w w:val="99"/>
          <w:sz w:val="26"/>
          <w:szCs w:val="26"/>
        </w:rPr>
        <w:lastRenderedPageBreak/>
        <w:t>assumes that this equate is declared prior to the example code. The interrupt vector code</w:t>
      </w:r>
      <w:r w:rsidRPr="00355D11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8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includes the command to jump to the interrupt service routine.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275" w:bottom="0" w:left="1418" w:header="720" w:footer="720" w:gutter="0"/>
          <w:cols w:space="720"/>
        </w:sectPr>
      </w:pPr>
    </w:p>
    <w:p w:rsidR="00832C12" w:rsidRDefault="00832C12" w:rsidP="00E30A82">
      <w:pPr>
        <w:pStyle w:val="Heading3"/>
      </w:pPr>
      <w:r>
        <w:rPr>
          <w:rFonts w:eastAsia="Arial"/>
        </w:rPr>
        <w:lastRenderedPageBreak/>
        <w:t xml:space="preserve">Example 9-4.   Interrupt Vector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090" w:bottom="0" w:left="4118" w:header="720" w:footer="720" w:gutter="0"/>
          <w:cols w:space="720"/>
        </w:sectPr>
      </w:pPr>
    </w:p>
    <w:p w:rsidR="00832C12" w:rsidRDefault="00832C12">
      <w:pPr>
        <w:spacing w:before="178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org P:I_IRQ3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;Output not empty vector</w:t>
      </w:r>
      <w:r w:rsidRPr="00355D11">
        <w:rPr>
          <w:rFonts w:ascii="Courier New" w:eastAsia="Courier New" w:hAnsi="Courier New" w:cs="Courier New"/>
          <w:color w:val="000000"/>
          <w:spacing w:val="14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436" w:space="3701"/>
            <w:col w:w="2755"/>
          </w:cols>
        </w:sectPr>
      </w:pPr>
    </w:p>
    <w:p w:rsidR="00832C12" w:rsidRDefault="00832C12">
      <w:pPr>
        <w:spacing w:before="83" w:line="156" w:lineRule="exact"/>
        <w:ind w:right="-113"/>
      </w:pPr>
      <w:r w:rsidRPr="00355D11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jsr OBNE_ISR</w:t>
      </w:r>
      <w:r w:rsidRPr="00355D11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059" w:bottom="0" w:left="2745" w:header="720" w:footer="720" w:gutter="0"/>
          <w:cols w:space="720"/>
        </w:sectPr>
      </w:pPr>
    </w:p>
    <w:p w:rsidR="00832C12" w:rsidRDefault="00832C12">
      <w:pPr>
        <w:spacing w:before="2641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355D11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355D11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36" style="position:absolute;margin-left:71.15pt;margin-top:730.05pt;width:.95pt;height:2.05pt;z-index:25250713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37" style="position:absolute;margin-left:541.05pt;margin-top:730.05pt;width:.95pt;height:2.05pt;z-index:25250816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38" style="position:absolute;margin-left:72.1pt;margin-top:730.05pt;width:468.95pt;height:2.05pt;z-index:25250918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39" style="position:absolute;margin-left:72.2pt;margin-top:739.2pt;width:75.7pt;height:15pt;z-index:252510208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840" type="#_x0000_t75" style="position:absolute;margin-left:72.2pt;margin-top:739.2pt;width:75.95pt;height:15.1pt;z-index:252511232;mso-position-horizontal-relative:page;mso-position-vertical-relative:page">
            <v:imagedata r:id="rId7" o:title="2E0CBA20B4124274AE69B062E3C9ABC0"/>
            <w10:wrap anchorx="page" anchory="page"/>
          </v:shape>
        </w:pict>
      </w:r>
      <w:r>
        <w:pict>
          <v:shape id="_x0000_s1841" type="#_x0000_t202" style="position:absolute;margin-left:520.05pt;margin-top:741.75pt;width:24.4pt;height:10.65pt;z-index:252512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5C55DD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5C55DD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19</w:t>
                  </w:r>
                  <w:r w:rsidRPr="005C55DD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42" type="#_x0000_t202" style="position:absolute;margin-left:89.6pt;margin-top:132.85pt;width:14.4pt;height:13.05pt;z-index:252513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43" style="position:absolute;margin-left:71.6pt;margin-top:250.05pt;width:468pt;height:4.8pt;z-index:252514304;mso-position-horizontal-relative:page;mso-position-vertical-relative:page" coordorigin="2527,8822" coordsize="16511,170" path="m2527,8822r16510,l19037,8992r-16510,l2527,8822xe" stroked="f" strokeweight="1pt">
            <v:stroke miterlimit="10" joinstyle="miter"/>
            <w10:wrap anchorx="page" anchory="page"/>
          </v:shape>
        </w:pict>
      </w:r>
      <w:r>
        <w:pict>
          <v:shape id="_x0000_s1844" style="position:absolute;margin-left:538.65pt;margin-top:251.5pt;width:.5pt;height:.95pt;z-index:252515328;mso-position-horizontal-relative:page;mso-position-vertical-relative:page" coordorigin="19003,8873" coordsize="18,34" path="m19003,8907r17,l19020,8873r-17,l19003,8907xe" fillcolor="black" stroked="f" strokeweight="1pt">
            <v:stroke miterlimit="10" joinstyle="miter"/>
            <w10:wrap anchorx="page" anchory="page"/>
          </v:shape>
        </w:pict>
      </w:r>
      <w:r>
        <w:pict>
          <v:shape id="_x0000_s1845" type="#_x0000_t75" style="position:absolute;margin-left:70.15pt;margin-top:251pt;width:469pt;height:1.95pt;z-index:252516352;mso-position-horizontal-relative:page;mso-position-vertical-relative:page">
            <v:imagedata r:id="rId9" o:title="C198CCA713314A9092100E7CB079EFFA"/>
            <w10:wrap anchorx="page" anchory="page"/>
          </v:shape>
        </w:pict>
      </w:r>
      <w:r>
        <w:pict>
          <v:shape id="_x0000_s1846" type="#_x0000_t202" style="position:absolute;margin-left:138.1pt;margin-top:341.5pt;width:23.25pt;height:9.25pt;z-index:252517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56" w:lineRule="exact"/>
                  </w:pPr>
                  <w:r w:rsidRPr="005C55DD">
                    <w:rPr>
                      <w:rFonts w:ascii="Courier New" w:eastAsia="Courier New" w:hAnsi="Courier New" w:cs="Courier New"/>
                      <w:color w:val="000000"/>
                      <w:w w:val="95"/>
                      <w:sz w:val="19"/>
                      <w:szCs w:val="19"/>
                    </w:rPr>
                    <w:t>rts</w:t>
                  </w:r>
                  <w:r w:rsidRPr="005C55DD">
                    <w:rPr>
                      <w:rFonts w:ascii="Courier New" w:eastAsia="Courier New" w:hAnsi="Courier New" w:cs="Courier New"/>
                      <w:color w:val="000000"/>
                      <w:spacing w:val="3"/>
                      <w:w w:val="95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5C55DD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>Programming Examples</w:t>
      </w:r>
      <w:r w:rsidRPr="005C55DD"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8505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interrupt service routine code, shown in </w:t>
      </w:r>
      <w:r>
        <w:rPr>
          <w:b/>
          <w:bCs/>
          <w:color w:val="000000"/>
          <w:sz w:val="26"/>
          <w:szCs w:val="26"/>
        </w:rPr>
        <w:t>Example 9-5</w:t>
      </w:r>
      <w:r>
        <w:rPr>
          <w:color w:val="000000"/>
          <w:sz w:val="26"/>
          <w:szCs w:val="26"/>
        </w:rPr>
        <w:t xml:space="preserve">, completes the processing as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63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885" w:bottom="0" w:left="143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268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1. </w:t>
      </w:r>
      <w:r>
        <w:tab/>
      </w:r>
      <w:r>
        <w:rPr>
          <w:color w:val="000000"/>
          <w:sz w:val="26"/>
          <w:szCs w:val="26"/>
        </w:rPr>
        <w:t xml:space="preserve">The code moves the filter output from FDOR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output</w:t>
      </w:r>
      <w:r>
        <w:rPr>
          <w:color w:val="000000"/>
          <w:sz w:val="26"/>
          <w:szCs w:val="26"/>
        </w:rPr>
        <w:t xml:space="preserve"> data buffer.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65" w:bottom="0" w:left="179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step parameter is loaded into FKIR. Once FKIR is loaded, the EFCOP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57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performs the coefficient update session, as discussed in </w:t>
      </w:r>
      <w:r>
        <w:rPr>
          <w:b/>
          <w:bCs/>
          <w:color w:val="000000"/>
          <w:sz w:val="26"/>
          <w:szCs w:val="26"/>
        </w:rPr>
        <w:t>Section 9.2.1.1</w:t>
      </w:r>
      <w:r>
        <w:rPr>
          <w:color w:val="000000"/>
          <w:sz w:val="26"/>
          <w:szCs w:val="26"/>
        </w:rPr>
        <w:t xml:space="preserve">, and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19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replaces the filter coefficients with the updated coefficients.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801" w:bottom="0" w:left="2152" w:header="720" w:footer="720" w:gutter="0"/>
          <w:cols w:space="720"/>
        </w:sectPr>
      </w:pPr>
    </w:p>
    <w:p w:rsidR="00832C12" w:rsidRDefault="00832C12">
      <w:pPr>
        <w:tabs>
          <w:tab w:val="left" w:pos="360"/>
        </w:tabs>
        <w:spacing w:before="187" w:line="233" w:lineRule="exact"/>
        <w:ind w:right="-113"/>
      </w:pPr>
      <w:r>
        <w:rPr>
          <w:b/>
          <w:bCs/>
          <w:color w:val="FF0000"/>
          <w:sz w:val="26"/>
          <w:szCs w:val="26"/>
        </w:rPr>
        <w:lastRenderedPageBreak/>
        <w:t xml:space="preserve">3. </w:t>
      </w:r>
      <w:r>
        <w:tab/>
      </w:r>
      <w:r>
        <w:rPr>
          <w:color w:val="000000"/>
          <w:sz w:val="26"/>
          <w:szCs w:val="26"/>
        </w:rPr>
        <w:t xml:space="preserve">The next input sample is written from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r>
        <w:rPr>
          <w:color w:val="000000"/>
          <w:sz w:val="26"/>
          <w:szCs w:val="26"/>
        </w:rPr>
        <w:t xml:space="preserve"> data buffer to the FDIR to begin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5" w:bottom="0" w:left="179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next filter operation, and the process begins again.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07" w:bottom="0" w:left="2152" w:header="720" w:footer="720" w:gutter="0"/>
          <w:cols w:space="720"/>
        </w:sectPr>
      </w:pPr>
    </w:p>
    <w:p w:rsidR="00E30A82" w:rsidRDefault="00E30A82">
      <w:pPr>
        <w:spacing w:before="477" w:line="222" w:lineRule="exact"/>
        <w:ind w:right="-113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:rsidR="00832C12" w:rsidRDefault="00832C12" w:rsidP="00E30A82">
      <w:pPr>
        <w:pStyle w:val="Heading3"/>
      </w:pPr>
      <w:r>
        <w:rPr>
          <w:rFonts w:eastAsia="Arial"/>
        </w:rPr>
        <w:t xml:space="preserve">Example 9-5.   Interrupt Service Routine Code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575" w:bottom="0" w:left="3633" w:header="720" w:footer="720" w:gutter="0"/>
          <w:cols w:space="720"/>
        </w:sectPr>
      </w:pPr>
    </w:p>
    <w:p w:rsidR="00832C12" w:rsidRDefault="00832C12">
      <w:pPr>
        <w:spacing w:before="180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OBNE_ISR</w:t>
      </w:r>
      <w:r w:rsidRPr="005C55DD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before="180" w:line="156" w:lineRule="exact"/>
        <w:ind w:right="-113"/>
      </w:pPr>
      <w:r>
        <w:br w:type="column"/>
      </w: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;Output not empty ISR</w:t>
      </w:r>
      <w:r w:rsidRPr="005C55DD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1432" w:header="720" w:footer="720" w:gutter="0"/>
          <w:cols w:num="2" w:space="720" w:equalWidth="0">
            <w:col w:w="996" w:space="5470"/>
            <w:col w:w="2424"/>
          </w:cols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M_FDOR,d0</w:t>
      </w:r>
      <w:r w:rsidRPr="005C55DD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;Read output</w:t>
      </w:r>
      <w:r w:rsidRPr="005C55DD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872" w:space="3264"/>
            <w:col w:w="1433"/>
          </w:cols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d0,(r1)+</w:t>
      </w:r>
      <w:r w:rsidRPr="005C55DD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1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#FKIR,d0</w:t>
      </w:r>
      <w:r w:rsidRPr="005C55DD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;Write coef update param</w:t>
      </w:r>
      <w:r w:rsidRPr="005C55DD">
        <w:rPr>
          <w:rFonts w:ascii="Courier New" w:eastAsia="Courier New" w:hAnsi="Courier New" w:cs="Courier New"/>
          <w:color w:val="000000"/>
          <w:spacing w:val="14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764" w:space="3372"/>
            <w:col w:w="2755"/>
          </w:cols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d0,M_FKIR</w:t>
      </w:r>
      <w:r w:rsidRPr="005C55DD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(r0)+,d0</w:t>
      </w:r>
      <w:r w:rsidRPr="005C55DD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;Write input</w:t>
      </w:r>
      <w:r w:rsidRPr="005C55DD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62" w:header="720" w:footer="720" w:gutter="0"/>
          <w:cols w:num="2" w:space="720" w:equalWidth="0">
            <w:col w:w="1762" w:space="3375"/>
            <w:col w:w="1433"/>
          </w:cols>
        </w:sectPr>
      </w:pPr>
    </w:p>
    <w:p w:rsidR="00832C12" w:rsidRDefault="00832C12">
      <w:pPr>
        <w:spacing w:before="83" w:line="156" w:lineRule="exact"/>
        <w:ind w:right="-113"/>
      </w:pPr>
      <w:r w:rsidRPr="005C55DD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d0,M_FDIR</w:t>
      </w:r>
      <w:r w:rsidRPr="005C55DD">
        <w:rPr>
          <w:rFonts w:ascii="Courier New" w:eastAsia="Courier New" w:hAnsi="Courier New" w:cs="Courier New"/>
          <w:color w:val="000000"/>
          <w:spacing w:val="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06" w:bottom="0" w:left="2762" w:header="720" w:footer="720" w:gutter="0"/>
          <w:cols w:space="720"/>
        </w:sectPr>
      </w:pPr>
    </w:p>
    <w:p w:rsidR="00832C12" w:rsidRDefault="00832C12">
      <w:pPr>
        <w:spacing w:before="490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Example 9-5</w:t>
      </w:r>
      <w:r>
        <w:rPr>
          <w:color w:val="000000"/>
          <w:sz w:val="26"/>
          <w:szCs w:val="26"/>
        </w:rPr>
        <w:t xml:space="preserve"> shows the basics of adaptive filtering. The transfer method of this example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8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is more complex than in the polling example, but the SC140 core can process other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04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routines while the EFCOP is computing. Code similar to this example may be seen in an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46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actual application. This example is not complete, because it does not contain code to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60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5C55DD">
        <w:rPr>
          <w:color w:val="000000"/>
          <w:w w:val="99"/>
          <w:sz w:val="26"/>
          <w:szCs w:val="26"/>
        </w:rPr>
        <w:lastRenderedPageBreak/>
        <w:t>determine how many samples to process. This example also uses a simple constant for the</w:t>
      </w:r>
      <w:r w:rsidRPr="005C55DD">
        <w:rPr>
          <w:color w:val="000000"/>
          <w:spacing w:val="3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 update parameter. Other applications may calculate a value to update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1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coefficients.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9461" w:bottom="0" w:left="1432" w:header="720" w:footer="720" w:gutter="0"/>
          <w:cols w:space="720"/>
        </w:sectPr>
      </w:pPr>
    </w:p>
    <w:p w:rsidR="00832C12" w:rsidRDefault="00832C12" w:rsidP="00E30A82">
      <w:pPr>
        <w:pStyle w:val="Heading2"/>
      </w:pPr>
      <w:r>
        <w:rPr>
          <w:rFonts w:eastAsia="Arial"/>
          <w:color w:val="FF0000"/>
        </w:rPr>
        <w:lastRenderedPageBreak/>
        <w:t xml:space="preserve">9.6.3   </w:t>
      </w:r>
      <w:r>
        <w:rPr>
          <w:rFonts w:eastAsia="Arial"/>
        </w:rPr>
        <w:t xml:space="preserve">Real IIR Filter with DMA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729" w:bottom="0" w:left="1432" w:header="720" w:footer="720" w:gutter="0"/>
          <w:cols w:space="720"/>
        </w:sectPr>
      </w:pPr>
    </w:p>
    <w:p w:rsidR="00832C12" w:rsidRDefault="00832C12" w:rsidP="00E30A82">
      <w:r>
        <w:lastRenderedPageBreak/>
        <w:t xml:space="preserve">The code in </w:t>
      </w:r>
      <w:r>
        <w:rPr>
          <w:b/>
          <w:bCs/>
        </w:rPr>
        <w:t>Example 9-6</w:t>
      </w:r>
      <w:r>
        <w:t xml:space="preserve"> and </w:t>
      </w:r>
      <w:r>
        <w:rPr>
          <w:b/>
          <w:bCs/>
        </w:rPr>
        <w:t>Example 9-7</w:t>
      </w:r>
      <w:r>
        <w:t xml:space="preserve"> shows how to program the EFCOP to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2196" w:bottom="0" w:left="1432" w:header="720" w:footer="720" w:gutter="0"/>
          <w:cols w:space="720"/>
        </w:sectPr>
      </w:pPr>
    </w:p>
    <w:p w:rsidR="00832C12" w:rsidRDefault="00832C12" w:rsidP="00E30A82">
      <w:r>
        <w:lastRenderedPageBreak/>
        <w:t xml:space="preserve">implement a real IIR filter using DMA to transfer data into and out of the EFCOP data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751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w w:val="99"/>
        </w:rPr>
        <w:lastRenderedPageBreak/>
        <w:t>registers. Processing a complete IIR filter requires two sessions: a FIR filter session (see</w:t>
      </w:r>
      <w:r w:rsidRPr="005C55DD">
        <w:rPr>
          <w:spacing w:val="90"/>
          <w:w w:val="99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563" w:bottom="0" w:left="1432" w:header="720" w:footer="720" w:gutter="0"/>
          <w:cols w:space="720"/>
        </w:sectPr>
      </w:pPr>
    </w:p>
    <w:p w:rsidR="00832C12" w:rsidRDefault="00832C12" w:rsidP="00E30A82">
      <w:r>
        <w:rPr>
          <w:b/>
          <w:bCs/>
        </w:rPr>
        <w:lastRenderedPageBreak/>
        <w:t>Section 9.2</w:t>
      </w:r>
      <w:r>
        <w:t xml:space="preserve">) followed by an IIR filter session (see </w:t>
      </w:r>
      <w:r>
        <w:rPr>
          <w:b/>
          <w:bCs/>
        </w:rPr>
        <w:t>Section 9.3</w:t>
      </w:r>
      <w:r>
        <w:t xml:space="preserve">). This example uses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2153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w w:val="98"/>
        </w:rPr>
        <w:lastRenderedPageBreak/>
        <w:t>dual-access DMA transactions for the FIR session and flyby DMA transactions for the IIR</w:t>
      </w:r>
      <w:r w:rsidRPr="005C55DD">
        <w:rPr>
          <w:spacing w:val="81"/>
          <w:w w:val="98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445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w w:val="98"/>
        </w:rPr>
        <w:lastRenderedPageBreak/>
        <w:t xml:space="preserve">session. Each DMA transaction transfers </w:t>
      </w:r>
      <w:r w:rsidRPr="005C55DD">
        <w:rPr>
          <w:rFonts w:ascii="Courier New" w:eastAsia="Courier New" w:hAnsi="Courier New" w:cs="Courier New"/>
          <w:w w:val="98"/>
          <w:sz w:val="24"/>
          <w:szCs w:val="24"/>
        </w:rPr>
        <w:t>NSAMP</w:t>
      </w:r>
      <w:r w:rsidRPr="005C55DD">
        <w:rPr>
          <w:w w:val="98"/>
        </w:rPr>
        <w:t xml:space="preserve"> bytes, so the EFCOP processes NSAMP/4</w:t>
      </w:r>
      <w:r w:rsidRPr="005C55DD">
        <w:rPr>
          <w:spacing w:val="14"/>
          <w:w w:val="98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442" w:bottom="0" w:left="1432" w:header="720" w:footer="720" w:gutter="0"/>
          <w:cols w:space="720"/>
        </w:sectPr>
      </w:pPr>
    </w:p>
    <w:p w:rsidR="00832C12" w:rsidRDefault="00832C12" w:rsidP="00E30A82">
      <w:r>
        <w:lastRenderedPageBreak/>
        <w:t xml:space="preserve">32-bit samples.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9149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b/>
          <w:bCs/>
          <w:w w:val="99"/>
        </w:rPr>
        <w:lastRenderedPageBreak/>
        <w:t>Example 9-6</w:t>
      </w:r>
      <w:r w:rsidRPr="005C55DD">
        <w:rPr>
          <w:w w:val="99"/>
        </w:rPr>
        <w:t xml:space="preserve"> and </w:t>
      </w:r>
      <w:r w:rsidRPr="005C55DD">
        <w:rPr>
          <w:b/>
          <w:bCs/>
          <w:w w:val="99"/>
        </w:rPr>
        <w:t>Example 9-7</w:t>
      </w:r>
      <w:r w:rsidRPr="005C55DD">
        <w:rPr>
          <w:w w:val="99"/>
        </w:rPr>
        <w:t xml:space="preserve"> use equate labels for the location of the DMA channel</w:t>
      </w:r>
      <w:r w:rsidRPr="005C55DD">
        <w:rPr>
          <w:spacing w:val="87"/>
          <w:w w:val="99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765" w:bottom="0" w:left="1432" w:header="720" w:footer="720" w:gutter="0"/>
          <w:cols w:space="720"/>
        </w:sectPr>
      </w:pPr>
    </w:p>
    <w:p w:rsidR="00832C12" w:rsidRDefault="00832C12" w:rsidP="00E30A82">
      <w:r>
        <w:lastRenderedPageBreak/>
        <w:t xml:space="preserve">configuration registers and DMA Channel Parameter RAM fields. The code assumes that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461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w w:val="99"/>
        </w:rPr>
        <w:lastRenderedPageBreak/>
        <w:t>these equates are declared prior to the example code. These labels include the register or</w:t>
      </w:r>
      <w:r w:rsidRPr="005C55DD">
        <w:rPr>
          <w:spacing w:val="90"/>
          <w:w w:val="99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558" w:bottom="0" w:left="1432" w:header="720" w:footer="720" w:gutter="0"/>
          <w:cols w:space="720"/>
        </w:sectPr>
      </w:pPr>
    </w:p>
    <w:p w:rsidR="00832C12" w:rsidRDefault="00832C12" w:rsidP="00E30A82">
      <w:r>
        <w:lastRenderedPageBreak/>
        <w:t xml:space="preserve">field name preceded with “M_”. This code also assumes that banks 10 and 11 of the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2010" w:bottom="0" w:left="1432" w:header="720" w:footer="720" w:gutter="0"/>
          <w:cols w:space="720"/>
        </w:sectPr>
      </w:pPr>
    </w:p>
    <w:p w:rsidR="00832C12" w:rsidRDefault="00832C12" w:rsidP="00E30A82">
      <w:r w:rsidRPr="005C55DD">
        <w:rPr>
          <w:w w:val="99"/>
        </w:rPr>
        <w:lastRenderedPageBreak/>
        <w:t>memory controller are configured to allow the DMA to access the internal DSP SRAM</w:t>
      </w:r>
      <w:r w:rsidRPr="005C55DD">
        <w:rPr>
          <w:spacing w:val="88"/>
          <w:w w:val="99"/>
        </w:rPr>
        <w:t xml:space="preserve"> </w:t>
      </w:r>
    </w:p>
    <w:p w:rsidR="00832C12" w:rsidRDefault="00832C12" w:rsidP="00E30A82">
      <w:pPr>
        <w:sectPr w:rsidR="00832C12">
          <w:type w:val="continuous"/>
          <w:pgSz w:w="12240" w:h="15820"/>
          <w:pgMar w:top="1440" w:right="1686" w:bottom="0" w:left="1432" w:header="720" w:footer="720" w:gutter="0"/>
          <w:cols w:space="720"/>
        </w:sectPr>
      </w:pPr>
    </w:p>
    <w:p w:rsidR="00832C12" w:rsidRDefault="00832C12">
      <w:pPr>
        <w:spacing w:before="624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5C55DD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5C55DD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47" type="#_x0000_t202" style="position:absolute;margin-left:72.1pt;margin-top:741.3pt;width:24.1pt;height:10.65pt;z-index:252519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9D187F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9D187F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20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48" style="position:absolute;margin-left:71.15pt;margin-top:730.05pt;width:.95pt;height:2.05pt;z-index:25252044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49" style="position:absolute;margin-left:541.05pt;margin-top:730.05pt;width:.95pt;height:2.05pt;z-index:25252147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50" style="position:absolute;margin-left:72.1pt;margin-top:730.05pt;width:468.95pt;height:2.05pt;z-index:25252249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51" style="position:absolute;margin-left:466.65pt;margin-top:740.65pt;width:75.7pt;height:15pt;z-index:252523520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852" type="#_x0000_t75" style="position:absolute;margin-left:466.65pt;margin-top:740.65pt;width:75.95pt;height:15.1pt;z-index:252524544;mso-position-horizontal-relative:page;mso-position-vertical-relative:page">
            <v:imagedata r:id="rId8" o:title="4306F39FD1954A41B1CE94DED61F5BBC"/>
            <w10:wrap anchorx="page" anchory="page"/>
          </v:shape>
        </w:pict>
      </w:r>
      <w:r>
        <w:pict>
          <v:shape id="_x0000_s1853" type="#_x0000_t202" style="position:absolute;margin-left:88.9pt;margin-top:264.85pt;width:14.4pt;height:13.05pt;z-index:252525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4" type="#_x0000_t202" style="position:absolute;margin-left:106.9pt;margin-top:320.9pt;width:14.4pt;height:13.05pt;z-index:252526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5" type="#_x0000_t202" style="position:absolute;margin-left:106.9pt;margin-top:371.9pt;width:13.65pt;height:13.05pt;z-index:252527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6" type="#_x0000_t202" style="position:absolute;margin-left:88.9pt;margin-top:422.9pt;width:14.4pt;height:13.05pt;z-index:252528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7" type="#_x0000_t202" style="position:absolute;margin-left:106.9pt;margin-top:494.9pt;width:14.25pt;height:13.05pt;z-index:252529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8" type="#_x0000_t202" style="position:absolute;margin-left:106.9pt;margin-top:529.8pt;width:13.65pt;height:13.05pt;z-index:252530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59" type="#_x0000_t202" style="position:absolute;margin-left:106.9pt;margin-top:564.85pt;width:14.4pt;height:13.05pt;z-index:252531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60" type="#_x0000_t202" style="position:absolute;margin-left:88.9pt;margin-top:599.9pt;width:14.15pt;height:13.05pt;z-index:252532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61" type="#_x0000_t202" style="position:absolute;margin-left:106.9pt;margin-top:671.9pt;width:14.25pt;height:13.05pt;z-index:252533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9D187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through the UPMC and to access the EFCOP registers through the GPCM, respectively.</w:t>
      </w:r>
      <w:r w:rsidRPr="009D187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9D187F">
        <w:rPr>
          <w:color w:val="000000"/>
          <w:w w:val="93"/>
          <w:sz w:val="26"/>
          <w:szCs w:val="26"/>
        </w:rPr>
        <w:lastRenderedPageBreak/>
        <w:t xml:space="preserve">The memory buffers to which the </w:t>
      </w:r>
      <w:r w:rsidRPr="009D187F">
        <w:rPr>
          <w:rFonts w:ascii="Courier New" w:eastAsia="Courier New" w:hAnsi="Courier New" w:cs="Courier New"/>
          <w:color w:val="000000"/>
          <w:w w:val="93"/>
          <w:sz w:val="24"/>
          <w:szCs w:val="24"/>
        </w:rPr>
        <w:t>IN_ADDR</w:t>
      </w:r>
      <w:r w:rsidRPr="009D187F">
        <w:rPr>
          <w:color w:val="000000"/>
          <w:w w:val="93"/>
          <w:sz w:val="26"/>
          <w:szCs w:val="26"/>
        </w:rPr>
        <w:t xml:space="preserve">, </w:t>
      </w:r>
      <w:r w:rsidRPr="009D187F">
        <w:rPr>
          <w:rFonts w:ascii="Courier New" w:eastAsia="Courier New" w:hAnsi="Courier New" w:cs="Courier New"/>
          <w:color w:val="000000"/>
          <w:w w:val="93"/>
          <w:sz w:val="24"/>
          <w:szCs w:val="24"/>
        </w:rPr>
        <w:t>TMP_ADDR</w:t>
      </w:r>
      <w:r w:rsidRPr="009D187F">
        <w:rPr>
          <w:color w:val="000000"/>
          <w:w w:val="93"/>
          <w:sz w:val="26"/>
          <w:szCs w:val="26"/>
        </w:rPr>
        <w:t xml:space="preserve">, and </w:t>
      </w:r>
      <w:r w:rsidRPr="009D187F">
        <w:rPr>
          <w:rFonts w:ascii="Courier New" w:eastAsia="Courier New" w:hAnsi="Courier New" w:cs="Courier New"/>
          <w:color w:val="000000"/>
          <w:w w:val="93"/>
          <w:sz w:val="24"/>
          <w:szCs w:val="24"/>
        </w:rPr>
        <w:t>OUT_ADDR</w:t>
      </w:r>
      <w:r w:rsidRPr="009D187F">
        <w:rPr>
          <w:color w:val="000000"/>
          <w:w w:val="93"/>
          <w:sz w:val="26"/>
          <w:szCs w:val="26"/>
        </w:rPr>
        <w:t xml:space="preserve"> equates point must be</w:t>
      </w:r>
      <w:r w:rsidRPr="009D187F">
        <w:rPr>
          <w:color w:val="000000"/>
          <w:spacing w:val="91"/>
          <w:w w:val="93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1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9D187F">
        <w:rPr>
          <w:color w:val="000000"/>
          <w:w w:val="97"/>
          <w:sz w:val="26"/>
          <w:szCs w:val="26"/>
        </w:rPr>
        <w:lastRenderedPageBreak/>
        <w:t xml:space="preserve">within the memory range of bank 10. The </w:t>
      </w:r>
      <w:r w:rsidRPr="009D187F">
        <w:rPr>
          <w:rFonts w:ascii="Courier New" w:eastAsia="Courier New" w:hAnsi="Courier New" w:cs="Courier New"/>
          <w:color w:val="000000"/>
          <w:w w:val="97"/>
          <w:sz w:val="24"/>
          <w:szCs w:val="24"/>
        </w:rPr>
        <w:t>FDIR_ADDR</w:t>
      </w:r>
      <w:r w:rsidRPr="009D187F">
        <w:rPr>
          <w:color w:val="000000"/>
          <w:w w:val="97"/>
          <w:sz w:val="26"/>
          <w:szCs w:val="26"/>
        </w:rPr>
        <w:t xml:space="preserve"> and </w:t>
      </w:r>
      <w:r w:rsidRPr="009D187F">
        <w:rPr>
          <w:rFonts w:ascii="Courier New" w:eastAsia="Courier New" w:hAnsi="Courier New" w:cs="Courier New"/>
          <w:color w:val="000000"/>
          <w:w w:val="97"/>
          <w:sz w:val="24"/>
          <w:szCs w:val="24"/>
        </w:rPr>
        <w:t>FDOR_ADDR</w:t>
      </w:r>
      <w:r w:rsidRPr="009D187F">
        <w:rPr>
          <w:color w:val="000000"/>
          <w:w w:val="97"/>
          <w:sz w:val="26"/>
          <w:szCs w:val="26"/>
        </w:rPr>
        <w:t xml:space="preserve"> equates must point</w:t>
      </w:r>
      <w:r w:rsidRPr="009D187F">
        <w:rPr>
          <w:color w:val="000000"/>
          <w:spacing w:val="64"/>
          <w:w w:val="97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9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the EFCOP input and output register locations in bank 11.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54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 xml:space="preserve">The code in </w:t>
      </w:r>
      <w:r w:rsidRPr="009D187F">
        <w:rPr>
          <w:b/>
          <w:bCs/>
          <w:color w:val="000000"/>
          <w:w w:val="99"/>
          <w:sz w:val="26"/>
          <w:szCs w:val="26"/>
        </w:rPr>
        <w:t>Example 9-6</w:t>
      </w:r>
      <w:r w:rsidRPr="009D187F">
        <w:rPr>
          <w:color w:val="000000"/>
          <w:w w:val="99"/>
          <w:sz w:val="26"/>
          <w:szCs w:val="26"/>
        </w:rPr>
        <w:t xml:space="preserve"> shows the code for the FIR session using dual-access DMA</w:t>
      </w:r>
      <w:r w:rsidRPr="009D187F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25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transactions. Four DMA channels are used for the FIR session: two channels (0 and 1) to</w:t>
      </w:r>
      <w:r w:rsidRPr="009D187F">
        <w:rPr>
          <w:color w:val="000000"/>
          <w:spacing w:val="8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transfer the data to the FDIR and two channels (2 and 3) to transfer the data from the</w:t>
      </w:r>
      <w:r w:rsidRPr="009D187F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4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FDOR. The DMA transfers occur in single transfer mode, that is, the DMA transfers one</w:t>
      </w:r>
      <w:r w:rsidRPr="009D187F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0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32-bit sample to the FDIR whenever the FDIR is not full, and the DMA transfers one</w:t>
      </w:r>
      <w:r w:rsidRPr="009D187F">
        <w:rPr>
          <w:color w:val="000000"/>
          <w:spacing w:val="8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32-bit sample from the FDOR whenever the FDOR is not empty. The FIR session</w:t>
      </w:r>
      <w:r w:rsidRPr="009D187F">
        <w:rPr>
          <w:color w:val="000000"/>
          <w:spacing w:val="82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42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proceeds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633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following control parameters are written to the EFCOP control registers: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26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a.   The FDM and FCM are located at an offset from the beginning of the shared</w:t>
      </w:r>
      <w:r w:rsidRPr="009D187F">
        <w:rPr>
          <w:color w:val="000000"/>
          <w:spacing w:val="8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96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memory defined by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FIR_FDBA</w:t>
      </w:r>
      <w:r>
        <w:rPr>
          <w:color w:val="000000"/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FIR_FCBA</w:t>
      </w:r>
      <w:r>
        <w:rPr>
          <w:color w:val="000000"/>
          <w:sz w:val="26"/>
          <w:szCs w:val="26"/>
        </w:rPr>
        <w:t xml:space="preserve"> constants.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288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FIR_FCNT </w:t>
      </w:r>
      <w:r>
        <w:rPr>
          <w:color w:val="000000"/>
          <w:sz w:val="26"/>
          <w:szCs w:val="26"/>
        </w:rPr>
        <w:t xml:space="preserve">constant defines the FIR filter length and is equal to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39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number of real filter coefficients.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FIR_FCNT </w:t>
      </w:r>
      <w:r>
        <w:rPr>
          <w:color w:val="000000"/>
          <w:sz w:val="26"/>
          <w:szCs w:val="26"/>
        </w:rPr>
        <w:t xml:space="preserve">– 1 is written to the Filter Count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1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Register.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743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0x0081 is written to FCTL to enable the EFCOP in real FIR filter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6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mode with data initialization disabled. This value also sets the input and output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data modes to single-transfer.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600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>DMA Channel 0 transfers the data from memory to the DMA FIFO. The channel 0</w:t>
      </w:r>
      <w:r w:rsidRPr="009D187F">
        <w:rPr>
          <w:color w:val="000000"/>
          <w:spacing w:val="4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control registers are 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12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9D187F">
        <w:rPr>
          <w:color w:val="000000"/>
          <w:w w:val="98"/>
          <w:sz w:val="26"/>
          <w:szCs w:val="26"/>
        </w:rPr>
        <w:lastRenderedPageBreak/>
        <w:t xml:space="preserve">a.   The address location of the input data, </w:t>
      </w:r>
      <w:r w:rsidRPr="009D187F">
        <w:rPr>
          <w:rFonts w:ascii="Courier New" w:eastAsia="Courier New" w:hAnsi="Courier New" w:cs="Courier New"/>
          <w:color w:val="000000"/>
          <w:w w:val="98"/>
          <w:sz w:val="24"/>
          <w:szCs w:val="24"/>
        </w:rPr>
        <w:t>IN_ADDR,</w:t>
      </w:r>
      <w:r w:rsidRPr="009D187F">
        <w:rPr>
          <w:color w:val="000000"/>
          <w:w w:val="98"/>
          <w:sz w:val="26"/>
          <w:szCs w:val="26"/>
        </w:rPr>
        <w:t xml:space="preserve"> is written to the DMA buffer</w:t>
      </w:r>
      <w:r w:rsidRPr="009D187F">
        <w:rPr>
          <w:color w:val="000000"/>
          <w:spacing w:val="86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3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address pointer field (BD_ADDR0).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895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9D187F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9D187F">
        <w:rPr>
          <w:color w:val="000000"/>
          <w:w w:val="99"/>
          <w:sz w:val="26"/>
          <w:szCs w:val="26"/>
        </w:rPr>
        <w:t>, is written to the DMA buffer size</w:t>
      </w:r>
      <w:r w:rsidRPr="009D187F">
        <w:rPr>
          <w:color w:val="000000"/>
          <w:spacing w:val="4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26" w:bottom="0" w:left="2498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9D187F">
        <w:rPr>
          <w:color w:val="000000"/>
          <w:w w:val="98"/>
          <w:sz w:val="26"/>
          <w:szCs w:val="26"/>
        </w:rPr>
        <w:lastRenderedPageBreak/>
        <w:t>To configure channel 0 for 32-bit read transactions, the value 0x00000190 is</w:t>
      </w:r>
      <w:r w:rsidRPr="009D187F">
        <w:rPr>
          <w:color w:val="000000"/>
          <w:spacing w:val="53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14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written to the DMA attribute field (BD_ATTR0).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46" w:bottom="0" w:left="2498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enable channel 0 as dual access transaction initiated by the DMA, the value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80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9D187F">
        <w:rPr>
          <w:color w:val="000000"/>
          <w:w w:val="98"/>
          <w:sz w:val="26"/>
          <w:szCs w:val="26"/>
        </w:rPr>
        <w:lastRenderedPageBreak/>
        <w:t>0x80000045 is written to the DMA Channel Configuration Register (DCHCR0).</w:t>
      </w:r>
      <w:r w:rsidRPr="009D187F">
        <w:rPr>
          <w:color w:val="000000"/>
          <w:spacing w:val="1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9D187F">
        <w:rPr>
          <w:color w:val="000000"/>
          <w:w w:val="98"/>
          <w:sz w:val="26"/>
          <w:szCs w:val="26"/>
        </w:rPr>
        <w:lastRenderedPageBreak/>
        <w:t>DMA Channel 1 transfers the data from the DMA FIFO to the FDIR. The channel 1</w:t>
      </w:r>
      <w:r w:rsidRPr="009D187F">
        <w:rPr>
          <w:color w:val="000000"/>
          <w:spacing w:val="1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8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control registers are 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712" w:bottom="0" w:left="2138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9D187F">
        <w:rPr>
          <w:color w:val="000000"/>
          <w:w w:val="96"/>
          <w:sz w:val="26"/>
          <w:szCs w:val="26"/>
        </w:rPr>
        <w:lastRenderedPageBreak/>
        <w:t xml:space="preserve">a.   The address location of the FDIR in bank 11, </w:t>
      </w:r>
      <w:r w:rsidRPr="009D187F">
        <w:rPr>
          <w:rFonts w:ascii="Courier New" w:eastAsia="Courier New" w:hAnsi="Courier New" w:cs="Courier New"/>
          <w:color w:val="000000"/>
          <w:w w:val="96"/>
          <w:sz w:val="24"/>
          <w:szCs w:val="24"/>
        </w:rPr>
        <w:t>FDIR_ADDR</w:t>
      </w:r>
      <w:r w:rsidRPr="009D187F">
        <w:rPr>
          <w:color w:val="000000"/>
          <w:w w:val="96"/>
          <w:sz w:val="26"/>
          <w:szCs w:val="26"/>
        </w:rPr>
        <w:t>, is written to the DMA</w:t>
      </w:r>
      <w:r w:rsidRPr="009D187F">
        <w:rPr>
          <w:color w:val="000000"/>
          <w:spacing w:val="73"/>
          <w:w w:val="96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4" w:bottom="0" w:left="213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buffer address pointer field (BD_ADDR1).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195" w:bottom="0" w:left="2498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9D187F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9D187F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9D187F">
        <w:rPr>
          <w:color w:val="000000"/>
          <w:w w:val="99"/>
          <w:sz w:val="26"/>
          <w:szCs w:val="26"/>
        </w:rPr>
        <w:t>, is written to the DMA buffer size</w:t>
      </w:r>
      <w:r w:rsidRPr="009D187F">
        <w:rPr>
          <w:color w:val="000000"/>
          <w:spacing w:val="4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57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26" w:bottom="0" w:left="2498" w:header="720" w:footer="720" w:gutter="0"/>
          <w:cols w:space="720"/>
        </w:sectPr>
      </w:pPr>
    </w:p>
    <w:p w:rsidR="00832C12" w:rsidRDefault="00832C12">
      <w:pPr>
        <w:spacing w:before="835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9D187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9D187F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62" style="position:absolute;margin-left:71.15pt;margin-top:730.05pt;width:.95pt;height:2.05pt;z-index:25253580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63" style="position:absolute;margin-left:541.05pt;margin-top:730.05pt;width:.95pt;height:2.05pt;z-index:25253683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64" style="position:absolute;margin-left:72.1pt;margin-top:730.05pt;width:468.95pt;height:2.05pt;z-index:25253785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65" style="position:absolute;margin-left:72.2pt;margin-top:739.2pt;width:75.7pt;height:15pt;z-index:252538880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866" type="#_x0000_t75" style="position:absolute;margin-left:72.2pt;margin-top:739.2pt;width:75.95pt;height:15.1pt;z-index:252539904;mso-position-horizontal-relative:page;mso-position-vertical-relative:page">
            <v:imagedata r:id="rId7" o:title="F9ADA5D735DC45BAAACF11A97001C9A7"/>
            <w10:wrap anchorx="page" anchory="page"/>
          </v:shape>
        </w:pict>
      </w:r>
      <w:r>
        <w:pict>
          <v:shape id="_x0000_s1867" type="#_x0000_t202" style="position:absolute;margin-left:520.05pt;margin-top:741.75pt;width:24.4pt;height:10.65pt;z-index:252540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780342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780342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21</w:t>
                  </w:r>
                  <w:r w:rsidRPr="00780342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68" type="#_x0000_t202" style="position:absolute;margin-left:107.6pt;margin-top:70.8pt;width:13.65pt;height:13.05pt;z-index:25254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69" type="#_x0000_t202" style="position:absolute;margin-left:107.6pt;margin-top:121.8pt;width:14.25pt;height:13.05pt;z-index:25254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0" type="#_x0000_t202" style="position:absolute;margin-left:89.6pt;margin-top:172.8pt;width:14.4pt;height:13.05pt;z-index:252544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1" type="#_x0000_t202" style="position:absolute;margin-left:107.6pt;margin-top:244.8pt;width:14.25pt;height:13.05pt;z-index:252545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2" type="#_x0000_t202" style="position:absolute;margin-left:107.6pt;margin-top:279.85pt;width:13.4pt;height:13.05pt;z-index:252546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3" type="#_x0000_t202" style="position:absolute;margin-left:107.6pt;margin-top:330.85pt;width:14.4pt;height:13.05pt;z-index:252547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4" type="#_x0000_t202" style="position:absolute;margin-left:89.6pt;margin-top:381.85pt;width:14.4pt;height:13.05pt;z-index:252548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5" type="#_x0000_t202" style="position:absolute;margin-left:107.6pt;margin-top:453.85pt;width:14.25pt;height:13.05pt;z-index:252549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6" type="#_x0000_t202" style="position:absolute;margin-left:107.6pt;margin-top:488.9pt;width:13.65pt;height:13.05pt;z-index:252550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7" type="#_x0000_t202" style="position:absolute;margin-left:107.6pt;margin-top:523.8pt;width:14.4pt;height:13.05pt;z-index:252551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780342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>Programming Examples</w:t>
      </w:r>
      <w:r w:rsidRPr="00780342"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8505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configure channel 1 for 32-bit write transactions without incrementing the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09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80342">
        <w:rPr>
          <w:color w:val="000000"/>
          <w:w w:val="97"/>
          <w:sz w:val="26"/>
          <w:szCs w:val="26"/>
        </w:rPr>
        <w:lastRenderedPageBreak/>
        <w:t>buffer address (always transfers to the FDIR), the value 0x08000180 is written to</w:t>
      </w:r>
      <w:r w:rsidRPr="00780342">
        <w:rPr>
          <w:color w:val="000000"/>
          <w:spacing w:val="19"/>
          <w:w w:val="97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2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DMA attribute field (BD_ATTR1).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597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>To enable channel 1 in dual access mode triggered by an EFCOP write request,</w:t>
      </w:r>
      <w:r w:rsidRPr="00780342">
        <w:rPr>
          <w:color w:val="000000"/>
          <w:spacing w:val="5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the value 0x80010305 is written to the DMA Channel Configuration Register</w:t>
      </w:r>
      <w:r w:rsidRPr="00780342">
        <w:rPr>
          <w:color w:val="000000"/>
          <w:spacing w:val="56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12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(DCHCR1).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395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>DMA Channel 2 transfers the data from the FDOR to the DMA FIFO. The channel</w:t>
      </w:r>
      <w:r w:rsidRPr="00780342">
        <w:rPr>
          <w:color w:val="000000"/>
          <w:spacing w:val="2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2 DMA control registers are 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01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 xml:space="preserve">a.   The address location of the FDOR in bank 11, </w:t>
      </w:r>
      <w:r w:rsidRPr="00780342">
        <w:rPr>
          <w:rFonts w:ascii="Courier New" w:eastAsia="Courier New" w:hAnsi="Courier New" w:cs="Courier New"/>
          <w:color w:val="000000"/>
          <w:w w:val="98"/>
          <w:sz w:val="24"/>
          <w:szCs w:val="24"/>
        </w:rPr>
        <w:t>FDOR_ADDR</w:t>
      </w:r>
      <w:r w:rsidRPr="00780342">
        <w:rPr>
          <w:color w:val="000000"/>
          <w:w w:val="98"/>
          <w:sz w:val="26"/>
          <w:szCs w:val="26"/>
        </w:rPr>
        <w:t>, is written to the</w:t>
      </w:r>
      <w:r w:rsidRPr="00780342">
        <w:rPr>
          <w:color w:val="000000"/>
          <w:spacing w:val="5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38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buffer address pointer field (BD_ADDR2).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08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780342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780342">
        <w:rPr>
          <w:color w:val="000000"/>
          <w:w w:val="99"/>
          <w:sz w:val="26"/>
          <w:szCs w:val="26"/>
        </w:rPr>
        <w:t>, is written to the DMA buffer size</w:t>
      </w:r>
      <w:r w:rsidRPr="00780342">
        <w:rPr>
          <w:color w:val="000000"/>
          <w:spacing w:val="4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(BD_SIZE2).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09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The value 0x08000190 is written to the DMA attribute field (BD_ATTR2). This</w:t>
      </w:r>
      <w:r w:rsidRPr="00780342">
        <w:rPr>
          <w:color w:val="000000"/>
          <w:spacing w:val="33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37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value configures channel 2 for 32-bit read transactions without incrementing the</w:t>
      </w:r>
      <w:r w:rsidRPr="00780342">
        <w:rPr>
          <w:color w:val="000000"/>
          <w:spacing w:val="42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buffer address (always transfers from the FDOR).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487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The value 0x80020205 is written to the DMA Channel Configuration Register</w:t>
      </w:r>
      <w:r w:rsidRPr="00780342">
        <w:rPr>
          <w:color w:val="000000"/>
          <w:spacing w:val="57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25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(DCHCR2). This value enables channel 2 in dual access mode triggered by an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44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read request.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57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>DMA Channel 3 transfers the data from the DMA FIFO to memory. The channel 3</w:t>
      </w:r>
      <w:r w:rsidRPr="00780342">
        <w:rPr>
          <w:color w:val="000000"/>
          <w:spacing w:val="4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control registers are 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695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 xml:space="preserve">a.   The address location of the FIR output data, </w:t>
      </w:r>
      <w:r w:rsidRPr="00780342">
        <w:rPr>
          <w:rFonts w:ascii="Courier New" w:eastAsia="Courier New" w:hAnsi="Courier New" w:cs="Courier New"/>
          <w:color w:val="000000"/>
          <w:w w:val="98"/>
          <w:sz w:val="24"/>
          <w:szCs w:val="24"/>
        </w:rPr>
        <w:t>TMP_ADDR,</w:t>
      </w:r>
      <w:r w:rsidRPr="00780342">
        <w:rPr>
          <w:color w:val="000000"/>
          <w:w w:val="98"/>
          <w:sz w:val="26"/>
          <w:szCs w:val="26"/>
        </w:rPr>
        <w:t xml:space="preserve"> is written to the DMA</w:t>
      </w:r>
      <w:r w:rsidRPr="00780342">
        <w:rPr>
          <w:color w:val="000000"/>
          <w:spacing w:val="7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buffer address pointer field (BD_ADDR3).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178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780342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780342">
        <w:rPr>
          <w:color w:val="000000"/>
          <w:w w:val="99"/>
          <w:sz w:val="26"/>
          <w:szCs w:val="26"/>
        </w:rPr>
        <w:t>, is written to the DMA buffer size</w:t>
      </w:r>
      <w:r w:rsidRPr="00780342">
        <w:rPr>
          <w:color w:val="000000"/>
          <w:spacing w:val="4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(BD_SIZE3).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09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To configure channel 3 for a 32-bit write transaction, the value 0x00000180 is</w:t>
      </w:r>
      <w:r w:rsidRPr="00780342">
        <w:rPr>
          <w:color w:val="000000"/>
          <w:spacing w:val="59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32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written to the DMA attribute field (BD_ATTR3).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29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enable channel 3 as dual access transaction initiated by the DMA, the value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6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780342">
        <w:rPr>
          <w:color w:val="000000"/>
          <w:w w:val="98"/>
          <w:sz w:val="26"/>
          <w:szCs w:val="26"/>
        </w:rPr>
        <w:lastRenderedPageBreak/>
        <w:t>0x80030045 is written to the DMA Channel Configuration Register (DCHCR3).</w:t>
      </w:r>
      <w:r w:rsidRPr="00780342">
        <w:rPr>
          <w:color w:val="000000"/>
          <w:spacing w:val="11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4" w:bottom="0" w:left="2512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780342">
        <w:rPr>
          <w:color w:val="000000"/>
          <w:w w:val="99"/>
          <w:sz w:val="26"/>
          <w:szCs w:val="26"/>
        </w:rPr>
        <w:lastRenderedPageBreak/>
        <w:t>Once the DMAs and EFCOP are programmed, they work together requesting and sending</w:t>
      </w:r>
      <w:r w:rsidRPr="00780342">
        <w:rPr>
          <w:color w:val="000000"/>
          <w:spacing w:val="4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data without intervention of the SC140 core. After all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NSAMP/4</w:t>
      </w:r>
      <w:r>
        <w:rPr>
          <w:color w:val="000000"/>
          <w:sz w:val="26"/>
          <w:szCs w:val="26"/>
        </w:rPr>
        <w:t xml:space="preserve"> data samples are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19" w:bottom="0" w:left="143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processed, the IIR session begins.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32" w:bottom="0" w:left="1432" w:header="720" w:footer="720" w:gutter="0"/>
          <w:cols w:space="720"/>
        </w:sectPr>
      </w:pPr>
    </w:p>
    <w:p w:rsidR="00832C12" w:rsidRDefault="00832C12">
      <w:pPr>
        <w:spacing w:before="2664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780342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780342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78" type="#_x0000_t202" style="position:absolute;margin-left:72.1pt;margin-top:741.3pt;width:24.1pt;height:10.65pt;z-index:252553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1F0BE8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1F0BE8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22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79" style="position:absolute;margin-left:71.15pt;margin-top:730.05pt;width:.95pt;height:2.05pt;z-index:252554240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80" style="position:absolute;margin-left:541.05pt;margin-top:730.05pt;width:.95pt;height:2.05pt;z-index:252555264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81" style="position:absolute;margin-left:72.1pt;margin-top:730.05pt;width:468.95pt;height:2.05pt;z-index:252556288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82" style="position:absolute;margin-left:466.65pt;margin-top:740.65pt;width:75.7pt;height:15pt;z-index:252557312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883" type="#_x0000_t75" style="position:absolute;margin-left:466.65pt;margin-top:740.65pt;width:75.95pt;height:15.1pt;z-index:252558336;mso-position-horizontal-relative:page;mso-position-vertical-relative:page">
            <v:imagedata r:id="rId8" o:title="19BA1F6ACADA44EA84D84BD1A994BE8F"/>
            <w10:wrap anchorx="page" anchory="page"/>
          </v:shape>
        </w:pict>
      </w:r>
      <w:r>
        <w:pict>
          <v:shape id="_x0000_s1885" style="position:absolute;margin-left:537.8pt;margin-top:84.6pt;width:.5pt;height:.95pt;z-index:252560384;mso-position-horizontal-relative:page;mso-position-vertical-relative:page" coordorigin="18973,2985" coordsize="17,34" path="m18973,3018r17,l18990,2985r-17,l18973,3018xe" fillcolor="black" stroked="f" strokeweight="1pt">
            <v:stroke miterlimit="10" joinstyle="miter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1F0BE8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E30A82" w:rsidRPr="00E30A82" w:rsidRDefault="00E30A82" w:rsidP="00E30A82"/>
    <w:p w:rsidR="00832C12" w:rsidRDefault="00832C12" w:rsidP="00E30A82">
      <w:pPr>
        <w:pStyle w:val="Heading3"/>
      </w:pPr>
      <w:r>
        <w:rPr>
          <w:rFonts w:eastAsia="Arial"/>
        </w:rPr>
        <w:t xml:space="preserve">Example 9-6.   FIR Filter Session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290" w:bottom="0" w:left="4310" w:header="720" w:footer="720" w:gutter="0"/>
          <w:cols w:space="720"/>
        </w:sectPr>
      </w:pPr>
    </w:p>
    <w:p w:rsidR="00832C12" w:rsidRDefault="00832C12">
      <w:pPr>
        <w:spacing w:before="178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#FIR_FDBA,d0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FDBA</w:t>
      </w:r>
      <w:r w:rsidRPr="001F0BE8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d0,M_FDBA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#FIR_FCBA,d0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FCBA</w:t>
      </w:r>
      <w:r w:rsidRPr="001F0BE8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d0,M_FCBA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#FIR_FCNT-1,d0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FCNT</w:t>
      </w:r>
      <w:r w:rsidRPr="001F0BE8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424" w:space="271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d0,M_FCNT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#$0081,d0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FCTL</w:t>
      </w:r>
      <w:r w:rsidRPr="001F0BE8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d0,M_FCTL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;DMA0 init to transfer Memory to DMA FIFO</w:t>
      </w:r>
      <w:r w:rsidRPr="001F0BE8">
        <w:rPr>
          <w:rFonts w:ascii="Courier New" w:eastAsia="Courier New" w:hAnsi="Courier New" w:cs="Courier New"/>
          <w:color w:val="000000"/>
          <w:spacing w:val="2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01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#IN_ADDR,d0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source address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095" w:space="3041"/>
            <w:col w:w="231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#$00000190,d0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0 attrib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#$80000045,d0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0 config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;DMA1 init to transfer DMA FIFO to FDIR</w:t>
      </w:r>
      <w:r w:rsidRPr="001F0BE8">
        <w:rPr>
          <w:rFonts w:ascii="Courier New" w:eastAsia="Courier New" w:hAnsi="Courier New" w:cs="Courier New"/>
          <w:color w:val="000000"/>
          <w:spacing w:val="17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424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#FDIR_ADDR,d0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destination address</w:t>
      </w:r>
      <w:r w:rsidRPr="001F0BE8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86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d0,M_BDADDR1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d0,M_BDSIZE1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#$08000180,d0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1 attrib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d0,M_BDATTR1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#$80010305,d0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1 config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d0,M_DCHCR1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;DMA2 init to transfer FDOR to DMA FIFO</w:t>
      </w:r>
      <w:r w:rsidRPr="001F0BE8">
        <w:rPr>
          <w:rFonts w:ascii="Courier New" w:eastAsia="Courier New" w:hAnsi="Courier New" w:cs="Courier New"/>
          <w:color w:val="000000"/>
          <w:spacing w:val="1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421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#FDOR_ADDR,d0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source address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31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d0,M_BDADDR2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d0,M_BDSIZE2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#$08000190,d0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2 attrib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d0,M_BDATTR2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#$80020205,d0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2 config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d0,M_DCHCR2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;DMA3 init to transfer DMA FIFO to Memory</w:t>
      </w:r>
      <w:r w:rsidRPr="001F0BE8">
        <w:rPr>
          <w:rFonts w:ascii="Courier New" w:eastAsia="Courier New" w:hAnsi="Courier New" w:cs="Courier New"/>
          <w:color w:val="000000"/>
          <w:spacing w:val="1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203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#TMP_ADDR,d0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destination address</w:t>
      </w:r>
      <w:r w:rsidRPr="001F0BE8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2865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d0,M_BDADDR3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F0BE8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d0,M_BDSIZE3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#$00000180,d0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3 attrib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d0,M_BDATTR3</w:t>
      </w:r>
      <w:r w:rsidRPr="001F0BE8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#$80030045,d0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3 config</w:t>
      </w:r>
      <w:r w:rsidRPr="001F0BE8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F0BE8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d0,M_DCHCR3</w:t>
      </w:r>
      <w:r w:rsidRPr="001F0BE8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252" w:line="233" w:lineRule="exact"/>
        <w:ind w:right="-113"/>
      </w:pPr>
      <w:r w:rsidRPr="001F0BE8">
        <w:rPr>
          <w:b/>
          <w:bCs/>
          <w:color w:val="000000"/>
          <w:w w:val="99"/>
          <w:sz w:val="26"/>
          <w:szCs w:val="26"/>
        </w:rPr>
        <w:lastRenderedPageBreak/>
        <w:t>Example 9-7</w:t>
      </w:r>
      <w:r w:rsidRPr="001F0BE8">
        <w:rPr>
          <w:color w:val="000000"/>
          <w:w w:val="99"/>
          <w:sz w:val="26"/>
          <w:szCs w:val="26"/>
        </w:rPr>
        <w:t xml:space="preserve"> shows the code for the IIR session using flyby DMA transactions. Two</w:t>
      </w:r>
      <w:r w:rsidRPr="001F0BE8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1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F0BE8">
        <w:rPr>
          <w:color w:val="000000"/>
          <w:w w:val="99"/>
          <w:sz w:val="26"/>
          <w:szCs w:val="26"/>
        </w:rPr>
        <w:lastRenderedPageBreak/>
        <w:t>DMA channels are used for the IIR session: channel 0 to transfer the data to the FDIR and</w:t>
      </w:r>
      <w:r w:rsidRPr="001F0BE8">
        <w:rPr>
          <w:color w:val="000000"/>
          <w:spacing w:val="1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F0BE8">
        <w:rPr>
          <w:color w:val="000000"/>
          <w:w w:val="99"/>
          <w:sz w:val="26"/>
          <w:szCs w:val="26"/>
        </w:rPr>
        <w:lastRenderedPageBreak/>
        <w:t>channel 1 to transfer the data from the FDOR. The DMA transfers occur in burst transfer</w:t>
      </w:r>
      <w:r w:rsidRPr="001F0BE8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2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F0BE8">
        <w:rPr>
          <w:color w:val="000000"/>
          <w:w w:val="99"/>
          <w:sz w:val="26"/>
          <w:szCs w:val="26"/>
        </w:rPr>
        <w:lastRenderedPageBreak/>
        <w:t>mode, that is, channel 0 transfers eight 32-bit samples to the FDIR whenever the FDIR is</w:t>
      </w:r>
      <w:r w:rsidRPr="001F0BE8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99" w:bottom="0" w:left="1418" w:header="720" w:footer="720" w:gutter="0"/>
          <w:cols w:space="720"/>
        </w:sectPr>
      </w:pPr>
    </w:p>
    <w:p w:rsidR="00832C12" w:rsidRDefault="00832C12">
      <w:pPr>
        <w:spacing w:before="615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1F0BE8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1F0BE8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887" style="position:absolute;margin-left:71.15pt;margin-top:730.05pt;width:.95pt;height:2.05pt;z-index:25256345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88" style="position:absolute;margin-left:541.05pt;margin-top:730.05pt;width:.95pt;height:2.05pt;z-index:25256448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89" style="position:absolute;margin-left:72.1pt;margin-top:730.05pt;width:468.95pt;height:2.05pt;z-index:25256550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890" style="position:absolute;margin-left:72.2pt;margin-top:739.2pt;width:75.7pt;height:15pt;z-index:252566528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891" type="#_x0000_t75" style="position:absolute;margin-left:72.2pt;margin-top:739.2pt;width:75.95pt;height:15.1pt;z-index:252567552;mso-position-horizontal-relative:page;mso-position-vertical-relative:page">
            <v:imagedata r:id="rId7" o:title="6CDC6BAE821941BB8AE39DF855D06C27"/>
            <w10:wrap anchorx="page" anchory="page"/>
          </v:shape>
        </w:pict>
      </w:r>
      <w:r>
        <w:pict>
          <v:shape id="_x0000_s1892" type="#_x0000_t202" style="position:absolute;margin-left:520.05pt;margin-top:741.75pt;width:24.4pt;height:10.65pt;z-index:252568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5E7739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5E7739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23</w:t>
                  </w:r>
                  <w:r w:rsidRPr="005E7739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3" type="#_x0000_t202" style="position:absolute;margin-left:89.6pt;margin-top:111.85pt;width:14.4pt;height:13.05pt;z-index:252569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4" type="#_x0000_t202" style="position:absolute;margin-left:89.6pt;margin-top:148.8pt;width:14.4pt;height:13.05pt;z-index:25257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5" type="#_x0000_t202" style="position:absolute;margin-left:107.6pt;margin-top:204.85pt;width:14.4pt;height:13.05pt;z-index:252571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6" type="#_x0000_t202" style="position:absolute;margin-left:107.6pt;margin-top:239.9pt;width:13.65pt;height:13.05pt;z-index:252572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7" type="#_x0000_t202" style="position:absolute;margin-left:107.6pt;margin-top:274.8pt;width:14.4pt;height:13.05pt;z-index:252573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8" type="#_x0000_t202" style="position:absolute;margin-left:89.6pt;margin-top:309.85pt;width:14.4pt;height:13.05pt;z-index:252574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899" type="#_x0000_t202" style="position:absolute;margin-left:107.6pt;margin-top:413.9pt;width:14.25pt;height:13.05pt;z-index:252575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0" type="#_x0000_t202" style="position:absolute;margin-left:107.6pt;margin-top:448.8pt;width:13.65pt;height:13.05pt;z-index:252576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1" type="#_x0000_t202" style="position:absolute;margin-left:107.6pt;margin-top:483.85pt;width:14.15pt;height:13.05pt;z-index:252577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2" type="#_x0000_t202" style="position:absolute;margin-left:89.6pt;margin-top:534.85pt;width:14.4pt;height:13.05pt;z-index:252578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b/>
                      <w:bCs/>
                      <w:color w:val="FF0000"/>
                      <w:sz w:val="26"/>
                      <w:szCs w:val="2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3" type="#_x0000_t202" style="position:absolute;margin-left:107.6pt;margin-top:638.9pt;width:14.25pt;height:13.05pt;z-index:252579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b.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4" type="#_x0000_t202" style="position:absolute;margin-left:107.6pt;margin-top:673.8pt;width:13.65pt;height:13.05pt;z-index:252580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c.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5E773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>Programming Examples</w:t>
      </w:r>
      <w:r w:rsidRPr="005E7739"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8505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5E7739">
        <w:rPr>
          <w:color w:val="000000"/>
          <w:w w:val="98"/>
          <w:sz w:val="26"/>
          <w:szCs w:val="26"/>
        </w:rPr>
        <w:lastRenderedPageBreak/>
        <w:t>empty and channel 1 transfers eight 32-bit samples from the FDOR whenever the FDOR is</w:t>
      </w:r>
      <w:r w:rsidRPr="005E7739">
        <w:rPr>
          <w:color w:val="000000"/>
          <w:spacing w:val="35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1" w:bottom="0" w:left="143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full. The IIR session proceeds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430" w:bottom="0" w:left="1432" w:header="720" w:footer="720" w:gutter="0"/>
          <w:cols w:space="720"/>
        </w:sectPr>
      </w:pPr>
    </w:p>
    <w:p w:rsidR="00832C12" w:rsidRDefault="00832C12">
      <w:pPr>
        <w:spacing w:before="269" w:line="233" w:lineRule="exact"/>
        <w:ind w:right="-113"/>
      </w:pPr>
      <w:r w:rsidRPr="005E7739">
        <w:rPr>
          <w:color w:val="000000"/>
          <w:w w:val="98"/>
          <w:sz w:val="26"/>
          <w:szCs w:val="26"/>
        </w:rPr>
        <w:lastRenderedPageBreak/>
        <w:t>The EFCOP is disabled by clearing the FCTL before the IIR session parameters are</w:t>
      </w:r>
      <w:r w:rsidRPr="005E7739">
        <w:rPr>
          <w:color w:val="000000"/>
          <w:spacing w:val="6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programmed into the FCTL.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073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following control parameters are written to the EFCOP control registers: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012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a.   The FDM and FCM are located at an offset from the beginning of the shared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79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memory defined by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IIR_FDBA</w:t>
      </w:r>
      <w:r>
        <w:rPr>
          <w:color w:val="000000"/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IIR_FCBA</w:t>
      </w:r>
      <w:r>
        <w:rPr>
          <w:color w:val="000000"/>
          <w:sz w:val="26"/>
          <w:szCs w:val="26"/>
        </w:rPr>
        <w:t xml:space="preserve"> constants.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271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5E7739">
        <w:rPr>
          <w:color w:val="000000"/>
          <w:w w:val="99"/>
          <w:sz w:val="26"/>
          <w:szCs w:val="26"/>
        </w:rPr>
        <w:lastRenderedPageBreak/>
        <w:t xml:space="preserve">The </w:t>
      </w:r>
      <w:r w:rsidRPr="005E7739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IIR_FCNT</w:t>
      </w:r>
      <w:r w:rsidRPr="005E7739">
        <w:rPr>
          <w:color w:val="000000"/>
          <w:w w:val="99"/>
          <w:sz w:val="26"/>
          <w:szCs w:val="26"/>
        </w:rPr>
        <w:t xml:space="preserve"> constant defines the IIR filter length and is equal to the number</w:t>
      </w:r>
      <w:r w:rsidRPr="005E7739">
        <w:rPr>
          <w:color w:val="000000"/>
          <w:spacing w:val="4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of real filter coefficients.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IIR_FCNT </w:t>
      </w:r>
      <w:r>
        <w:rPr>
          <w:color w:val="000000"/>
          <w:sz w:val="26"/>
          <w:szCs w:val="26"/>
        </w:rPr>
        <w:t xml:space="preserve">– 1 is written to the Filter Count Register.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380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IIR_FACR </w:t>
      </w:r>
      <w:r>
        <w:rPr>
          <w:color w:val="000000"/>
          <w:sz w:val="26"/>
          <w:szCs w:val="26"/>
        </w:rPr>
        <w:t xml:space="preserve">constant is written to the Filter ALU Control Register. This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constant can be used to enable scaling for the IIR output if necessary.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52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0xC083 is written to FCTL to enable the EFCOP in IIR filter mode.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2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This value also sets the input and output data modes to burst transfer.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466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DMA Channel 0 of the DMA is used in flyby mode to transfer the input data from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7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5E7739">
        <w:rPr>
          <w:color w:val="000000"/>
          <w:w w:val="98"/>
          <w:sz w:val="26"/>
          <w:szCs w:val="26"/>
        </w:rPr>
        <w:lastRenderedPageBreak/>
        <w:t>memory to the FDIR in burst mode; that is, the DMA transfers eight 32-bit samples</w:t>
      </w:r>
      <w:r w:rsidRPr="005E7739">
        <w:rPr>
          <w:color w:val="000000"/>
          <w:spacing w:val="68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4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to the FDIR whenever the FDIR is empty. The DMA control registers are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380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93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5E7739">
        <w:rPr>
          <w:color w:val="000000"/>
          <w:w w:val="98"/>
          <w:sz w:val="26"/>
          <w:szCs w:val="26"/>
        </w:rPr>
        <w:lastRenderedPageBreak/>
        <w:t xml:space="preserve">a.   The address location of the input data (the FIR session output), </w:t>
      </w:r>
      <w:r w:rsidRPr="005E7739">
        <w:rPr>
          <w:rFonts w:ascii="Courier New" w:eastAsia="Courier New" w:hAnsi="Courier New" w:cs="Courier New"/>
          <w:color w:val="000000"/>
          <w:w w:val="98"/>
          <w:sz w:val="24"/>
          <w:szCs w:val="24"/>
        </w:rPr>
        <w:t>TMP_ADDR,</w:t>
      </w:r>
      <w:r w:rsidRPr="005E7739">
        <w:rPr>
          <w:color w:val="000000"/>
          <w:w w:val="98"/>
          <w:sz w:val="26"/>
          <w:szCs w:val="26"/>
        </w:rPr>
        <w:t xml:space="preserve"> is</w:t>
      </w:r>
      <w:r w:rsidRPr="005E7739">
        <w:rPr>
          <w:color w:val="000000"/>
          <w:spacing w:val="75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96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written to the DMA buffer address pointer field (BD_ADDR0).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059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5E7739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5E7739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5E7739">
        <w:rPr>
          <w:color w:val="000000"/>
          <w:w w:val="99"/>
          <w:sz w:val="26"/>
          <w:szCs w:val="26"/>
        </w:rPr>
        <w:t>, is written to the DMA buffer size</w:t>
      </w:r>
      <w:r w:rsidRPr="005E7739">
        <w:rPr>
          <w:color w:val="000000"/>
          <w:spacing w:val="4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09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5E7739">
        <w:rPr>
          <w:color w:val="000000"/>
          <w:w w:val="99"/>
          <w:sz w:val="26"/>
          <w:szCs w:val="26"/>
        </w:rPr>
        <w:lastRenderedPageBreak/>
        <w:t>To configure the DMA for a burst read transaction, the value 0x00000210 is</w:t>
      </w:r>
      <w:r w:rsidRPr="005E7739">
        <w:rPr>
          <w:color w:val="000000"/>
          <w:spacing w:val="7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32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written to the DMA attribute field (BD_ATTR0).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529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5E7739">
        <w:rPr>
          <w:color w:val="000000"/>
          <w:w w:val="99"/>
          <w:sz w:val="26"/>
          <w:szCs w:val="26"/>
        </w:rPr>
        <w:lastRenderedPageBreak/>
        <w:t>To enable DMA channel 0 in flyby mode triggered by an EFCOP write request,</w:t>
      </w:r>
      <w:r w:rsidRPr="005E7739">
        <w:rPr>
          <w:color w:val="000000"/>
          <w:spacing w:val="13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5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0x80004305 is written to the DMA Channel Configuration Register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06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(DCHCR0).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395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 w:rsidRPr="005E7739">
        <w:rPr>
          <w:color w:val="000000"/>
          <w:w w:val="98"/>
          <w:sz w:val="26"/>
          <w:szCs w:val="26"/>
        </w:rPr>
        <w:lastRenderedPageBreak/>
        <w:t>DMA Channel 1 of the DMA is used in flyby mode to transfer the output data from</w:t>
      </w:r>
      <w:r w:rsidRPr="005E7739">
        <w:rPr>
          <w:color w:val="000000"/>
          <w:spacing w:val="76"/>
          <w:w w:val="98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FDOR to memory in burst mode; that is, the DMA transfers eight 32-bit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139" w:bottom="0" w:left="215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samples from the FDOR whenever the FDOR is full. The DMA control registers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643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are programmed as follows: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109" w:bottom="0" w:left="2152" w:header="720" w:footer="720" w:gutter="0"/>
          <w:cols w:space="720"/>
        </w:sectPr>
      </w:pPr>
    </w:p>
    <w:p w:rsidR="00832C12" w:rsidRDefault="00832C12">
      <w:pPr>
        <w:spacing w:before="187" w:line="233" w:lineRule="exact"/>
        <w:ind w:right="-113"/>
      </w:pPr>
      <w:r w:rsidRPr="005E7739">
        <w:rPr>
          <w:color w:val="000000"/>
          <w:w w:val="97"/>
          <w:sz w:val="26"/>
          <w:szCs w:val="26"/>
        </w:rPr>
        <w:lastRenderedPageBreak/>
        <w:t xml:space="preserve">a.   The address location of the output data, </w:t>
      </w:r>
      <w:r w:rsidRPr="005E7739">
        <w:rPr>
          <w:rFonts w:ascii="Courier New" w:eastAsia="Courier New" w:hAnsi="Courier New" w:cs="Courier New"/>
          <w:color w:val="000000"/>
          <w:w w:val="97"/>
          <w:sz w:val="24"/>
          <w:szCs w:val="24"/>
        </w:rPr>
        <w:t>OUT_ADDR</w:t>
      </w:r>
      <w:r w:rsidRPr="005E7739">
        <w:rPr>
          <w:color w:val="000000"/>
          <w:w w:val="97"/>
          <w:sz w:val="26"/>
          <w:szCs w:val="26"/>
        </w:rPr>
        <w:t>, is written to the DMA buffer</w:t>
      </w:r>
      <w:r w:rsidRPr="005E7739">
        <w:rPr>
          <w:color w:val="000000"/>
          <w:spacing w:val="17"/>
          <w:w w:val="97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3" w:bottom="0" w:left="215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address pointer field (BD_ADDR1).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878" w:bottom="0" w:left="2512" w:header="720" w:footer="720" w:gutter="0"/>
          <w:cols w:space="720"/>
        </w:sectPr>
      </w:pPr>
    </w:p>
    <w:p w:rsidR="00832C12" w:rsidRDefault="00832C12">
      <w:pPr>
        <w:spacing w:before="148" w:line="233" w:lineRule="exact"/>
        <w:ind w:right="-113"/>
      </w:pPr>
      <w:r w:rsidRPr="005E7739">
        <w:rPr>
          <w:color w:val="000000"/>
          <w:w w:val="99"/>
          <w:sz w:val="26"/>
          <w:szCs w:val="26"/>
        </w:rPr>
        <w:lastRenderedPageBreak/>
        <w:t xml:space="preserve">The total number of bytes to transfer, </w:t>
      </w:r>
      <w:r w:rsidRPr="005E7739">
        <w:rPr>
          <w:rFonts w:ascii="Courier New" w:eastAsia="Courier New" w:hAnsi="Courier New" w:cs="Courier New"/>
          <w:color w:val="000000"/>
          <w:w w:val="99"/>
          <w:sz w:val="24"/>
          <w:szCs w:val="24"/>
        </w:rPr>
        <w:t>NSAMP</w:t>
      </w:r>
      <w:r w:rsidRPr="005E7739">
        <w:rPr>
          <w:color w:val="000000"/>
          <w:w w:val="99"/>
          <w:sz w:val="26"/>
          <w:szCs w:val="26"/>
        </w:rPr>
        <w:t>, is written to the DMA buffer size</w:t>
      </w:r>
      <w:r w:rsidRPr="005E7739">
        <w:rPr>
          <w:color w:val="000000"/>
          <w:spacing w:val="4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40" w:bottom="0" w:left="2512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field (BD_SIZE1).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709" w:bottom="0" w:left="2512" w:header="720" w:footer="720" w:gutter="0"/>
          <w:cols w:space="720"/>
        </w:sectPr>
      </w:pPr>
    </w:p>
    <w:p w:rsidR="00832C12" w:rsidRDefault="00832C12">
      <w:pPr>
        <w:spacing w:before="14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The value 0x00000200 is written to the DMA attribute field (BD_ATTR1).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32" w:bottom="0" w:left="2512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This value configures the DMA for a burst write transaction.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3354" w:bottom="0" w:left="2512" w:header="720" w:footer="720" w:gutter="0"/>
          <w:cols w:space="720"/>
        </w:sectPr>
      </w:pPr>
    </w:p>
    <w:p w:rsidR="00832C12" w:rsidRDefault="00832C12">
      <w:pPr>
        <w:spacing w:before="804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5E7739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5E7739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40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905" type="#_x0000_t202" style="position:absolute;margin-left:72.1pt;margin-top:741.3pt;width:24.1pt;height:10.65pt;z-index:252582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12295B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12295B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24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06" style="position:absolute;margin-left:71.15pt;margin-top:730.05pt;width:.95pt;height:2.05pt;z-index:25258393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07" style="position:absolute;margin-left:541.05pt;margin-top:730.05pt;width:.95pt;height:2.05pt;z-index:25258496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08" style="position:absolute;margin-left:72.1pt;margin-top:730.05pt;width:468.95pt;height:2.05pt;z-index:25258598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09" style="position:absolute;margin-left:466.65pt;margin-top:740.65pt;width:75.7pt;height:15pt;z-index:252587008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910" type="#_x0000_t75" style="position:absolute;margin-left:466.65pt;margin-top:740.65pt;width:75.95pt;height:15.1pt;z-index:252588032;mso-position-horizontal-relative:page;mso-position-vertical-relative:page">
            <v:imagedata r:id="rId8" o:title="A7B3A4A734F1423599037686A4018E6A"/>
            <w10:wrap anchorx="page" anchory="page"/>
          </v:shape>
        </w:pict>
      </w:r>
      <w:r>
        <w:pict>
          <v:shape id="_x0000_s1911" type="#_x0000_t202" style="position:absolute;margin-left:106.9pt;margin-top:70.8pt;width:14.4pt;height:13.05pt;z-index:252589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233" w:lineRule="exact"/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d.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12" style="position:absolute;margin-left:70.9pt;margin-top:141pt;width:467.9pt;height:4.9pt;z-index:252590080;mso-position-horizontal-relative:page;mso-position-vertical-relative:page" coordorigin="2501,4974" coordsize="16506,174" path="m2501,4974r16506,l19007,5148r-16506,l2501,4974xe" stroked="f" strokeweight="1pt">
            <v:stroke miterlimit="10" joinstyle="miter"/>
            <w10:wrap anchorx="page" anchory="page"/>
          </v:shape>
        </w:pict>
      </w:r>
      <w:r>
        <w:pict>
          <v:shape id="_x0000_s1913" style="position:absolute;margin-left:537.8pt;margin-top:142.55pt;width:.5pt;height:.95pt;z-index:252591104;mso-position-horizontal-relative:page;mso-position-vertical-relative:page" coordorigin="18973,5029" coordsize="17,34" path="m18973,5063r17,l18990,5029r-17,l18973,5063xe" fillcolor="black" stroked="f" strokeweight="1pt">
            <v:stroke miterlimit="10" joinstyle="miter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12295B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483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The value 0x80014204 is written to the DMA Channel Configuration Register</w:t>
      </w:r>
      <w:r w:rsidRPr="0012295B">
        <w:rPr>
          <w:color w:val="000000"/>
          <w:spacing w:val="78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6" w:bottom="0" w:left="249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(DCHCR1). This value enables DMA channel 1 in flyby mode triggered by an</w:t>
      </w:r>
      <w:r w:rsidRPr="0012295B">
        <w:rPr>
          <w:color w:val="000000"/>
          <w:spacing w:val="79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16" w:bottom="0" w:left="249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EFCOP read request.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74" w:bottom="0" w:left="2498" w:header="720" w:footer="720" w:gutter="0"/>
          <w:cols w:space="720"/>
        </w:sectPr>
      </w:pPr>
    </w:p>
    <w:p w:rsidR="00832C12" w:rsidRDefault="00832C12" w:rsidP="00E30A82">
      <w:pPr>
        <w:pStyle w:val="Heading3"/>
      </w:pPr>
      <w:r>
        <w:rPr>
          <w:rFonts w:eastAsia="Arial"/>
        </w:rPr>
        <w:lastRenderedPageBreak/>
        <w:t xml:space="preserve">Example 9-7.   IIR Filter Session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4320" w:bottom="0" w:left="4351" w:header="720" w:footer="720" w:gutter="0"/>
          <w:cols w:space="720"/>
        </w:sectPr>
      </w:pPr>
    </w:p>
    <w:p w:rsidR="00832C12" w:rsidRDefault="00832C12">
      <w:pPr>
        <w:spacing w:before="178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#0,d0</w:t>
      </w:r>
      <w:r w:rsidRPr="0012295B">
        <w:rPr>
          <w:rFonts w:ascii="Courier New" w:eastAsia="Courier New" w:hAnsi="Courier New" w:cs="Courier New"/>
          <w:color w:val="000000"/>
          <w:spacing w:val="8"/>
          <w:w w:val="96"/>
          <w:sz w:val="19"/>
          <w:szCs w:val="19"/>
        </w:rPr>
        <w:t xml:space="preserve"> </w:t>
      </w:r>
    </w:p>
    <w:p w:rsidR="00832C12" w:rsidRDefault="00832C12">
      <w:pPr>
        <w:spacing w:before="178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;Disable EFCOP</w:t>
      </w:r>
      <w:r w:rsidRPr="0012295B">
        <w:rPr>
          <w:rFonts w:ascii="Courier New" w:eastAsia="Courier New" w:hAnsi="Courier New" w:cs="Courier New"/>
          <w:color w:val="000000"/>
          <w:spacing w:val="10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436" w:space="3701"/>
            <w:col w:w="1656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d0,M_FCTL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#IIR_FDBA,d0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32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FDBA</w:t>
      </w:r>
      <w:r w:rsidRPr="0012295B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d0,M_FDBA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#IIR_FCBA,d0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FCBA</w:t>
      </w:r>
      <w:r w:rsidRPr="0012295B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d0,M_FCBA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#IIR_FCNT-1,d0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FCNT</w:t>
      </w:r>
      <w:r w:rsidRPr="0012295B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424" w:space="271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d0,M_FCNT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#IIR_FACR,d0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FACR</w:t>
      </w:r>
      <w:r w:rsidRPr="0012295B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d0,M_FACR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#$C083,d0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FCTL</w:t>
      </w:r>
      <w:r w:rsidRPr="0012295B">
        <w:rPr>
          <w:rFonts w:ascii="Courier New" w:eastAsia="Courier New" w:hAnsi="Courier New" w:cs="Courier New"/>
          <w:color w:val="000000"/>
          <w:spacing w:val="5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121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move.w d0,M_FCTL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2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;DMA0 init to input DATA to EFCOP</w:t>
      </w:r>
      <w:r w:rsidRPr="0012295B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081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#TMP_ADDR,d0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source address</w:t>
      </w:r>
      <w:r w:rsidRPr="0012295B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2316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#$00000210,d0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0 attrib</w:t>
      </w:r>
      <w:r w:rsidRPr="0012295B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#$80004305,d0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0 config</w:t>
      </w:r>
      <w:r w:rsidRPr="0012295B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32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;DMA1 init to output DATA from EFCOP</w:t>
      </w:r>
      <w:r w:rsidRPr="0012295B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753" w:bottom="0" w:left="1418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#OUT_ADDR,d0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destination address</w:t>
      </w:r>
      <w:r w:rsidRPr="0012295B">
        <w:rPr>
          <w:rFonts w:ascii="Courier New" w:eastAsia="Courier New" w:hAnsi="Courier New" w:cs="Courier New"/>
          <w:color w:val="000000"/>
          <w:spacing w:val="16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206" w:space="2931"/>
            <w:col w:w="2865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d0,M_BDADDR1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#NSAMP,d0</w:t>
      </w:r>
      <w:r w:rsidRPr="0012295B">
        <w:rPr>
          <w:rFonts w:ascii="Courier New" w:eastAsia="Courier New" w:hAnsi="Courier New" w:cs="Courier New"/>
          <w:color w:val="000000"/>
          <w:spacing w:val="9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transfer size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1875" w:space="3262"/>
            <w:col w:w="2206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d0,M_BDSIZE1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#$00000200,d0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1 attrib</w:t>
      </w:r>
      <w:r w:rsidRPr="0012295B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d0,M_BDATTR1</w:t>
      </w:r>
      <w:r w:rsidRPr="0012295B">
        <w:rPr>
          <w:rFonts w:ascii="Courier New" w:eastAsia="Courier New" w:hAnsi="Courier New" w:cs="Courier New"/>
          <w:color w:val="000000"/>
          <w:spacing w:val="12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89" w:bottom="0" w:left="2745" w:header="720" w:footer="720" w:gutter="0"/>
          <w:cols w:space="720"/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#$80014204,d0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before="83" w:line="156" w:lineRule="exact"/>
        <w:ind w:right="-113"/>
      </w:pPr>
      <w:r>
        <w:br w:type="column"/>
      </w: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;Init channel 1 config</w:t>
      </w:r>
      <w:r w:rsidRPr="0012295B">
        <w:rPr>
          <w:rFonts w:ascii="Courier New" w:eastAsia="Courier New" w:hAnsi="Courier New" w:cs="Courier New"/>
          <w:color w:val="000000"/>
          <w:spacing w:val="13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2745" w:header="720" w:footer="720" w:gutter="0"/>
          <w:cols w:num="2" w:space="720" w:equalWidth="0">
            <w:col w:w="2314" w:space="2823"/>
            <w:col w:w="2534"/>
          </w:cols>
        </w:sectPr>
      </w:pPr>
    </w:p>
    <w:p w:rsidR="00832C12" w:rsidRDefault="00832C12">
      <w:pPr>
        <w:spacing w:before="83" w:line="156" w:lineRule="exact"/>
        <w:ind w:right="-113"/>
      </w:pPr>
      <w:r w:rsidRPr="0012295B">
        <w:rPr>
          <w:rFonts w:ascii="Courier New" w:eastAsia="Courier New" w:hAnsi="Courier New" w:cs="Courier New"/>
          <w:color w:val="000000"/>
          <w:w w:val="96"/>
          <w:sz w:val="19"/>
          <w:szCs w:val="19"/>
        </w:rPr>
        <w:lastRenderedPageBreak/>
        <w:t>move.l d0,M_DCHCR1</w:t>
      </w:r>
      <w:r w:rsidRPr="0012295B">
        <w:rPr>
          <w:rFonts w:ascii="Courier New" w:eastAsia="Courier New" w:hAnsi="Courier New" w:cs="Courier New"/>
          <w:color w:val="000000"/>
          <w:spacing w:val="11"/>
          <w:w w:val="96"/>
          <w:sz w:val="19"/>
          <w:szCs w:val="19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400" w:bottom="0" w:left="2745" w:header="720" w:footer="720" w:gutter="0"/>
          <w:cols w:space="720"/>
        </w:sectPr>
      </w:pPr>
    </w:p>
    <w:p w:rsidR="00832C12" w:rsidRDefault="00832C12">
      <w:pPr>
        <w:spacing w:before="252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Once the DMAs and EFCOP are programmed, they work together requesting and sending</w:t>
      </w:r>
      <w:r w:rsidRPr="0012295B">
        <w:rPr>
          <w:color w:val="000000"/>
          <w:spacing w:val="4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1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data without intervention of the SC140 core. When all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NSAMP/4</w:t>
      </w:r>
      <w:r>
        <w:rPr>
          <w:color w:val="000000"/>
          <w:sz w:val="26"/>
          <w:szCs w:val="26"/>
        </w:rPr>
        <w:t xml:space="preserve"> data samples are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2266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processed, the filter is complete.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392" w:bottom="0" w:left="1418" w:header="720" w:footer="720" w:gutter="0"/>
          <w:cols w:space="720"/>
        </w:sectPr>
      </w:pPr>
    </w:p>
    <w:p w:rsidR="00832C12" w:rsidRDefault="00832C12">
      <w:pPr>
        <w:spacing w:before="266" w:line="233" w:lineRule="exact"/>
        <w:ind w:right="-113"/>
      </w:pPr>
      <w:r w:rsidRPr="0012295B">
        <w:rPr>
          <w:b/>
          <w:bCs/>
          <w:color w:val="000000"/>
          <w:w w:val="99"/>
          <w:sz w:val="26"/>
          <w:szCs w:val="26"/>
        </w:rPr>
        <w:lastRenderedPageBreak/>
        <w:t>Example 9-6</w:t>
      </w:r>
      <w:r w:rsidRPr="0012295B">
        <w:rPr>
          <w:color w:val="000000"/>
          <w:w w:val="99"/>
          <w:sz w:val="26"/>
          <w:szCs w:val="26"/>
        </w:rPr>
        <w:t xml:space="preserve"> and </w:t>
      </w:r>
      <w:r w:rsidRPr="0012295B">
        <w:rPr>
          <w:b/>
          <w:bCs/>
          <w:color w:val="000000"/>
          <w:w w:val="99"/>
          <w:sz w:val="26"/>
          <w:szCs w:val="26"/>
        </w:rPr>
        <w:t>Example 9-7</w:t>
      </w:r>
      <w:r w:rsidRPr="0012295B">
        <w:rPr>
          <w:color w:val="000000"/>
          <w:w w:val="99"/>
          <w:sz w:val="26"/>
          <w:szCs w:val="26"/>
        </w:rPr>
        <w:t xml:space="preserve"> show the basics of IIR filtering and DMA transactions</w:t>
      </w:r>
      <w:r w:rsidRPr="0012295B">
        <w:rPr>
          <w:color w:val="000000"/>
          <w:spacing w:val="87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758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with the EFCOP. The transfer method of this example requires the least core intervention</w:t>
      </w:r>
      <w:r w:rsidRPr="0012295B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77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once the EFCOP and DMAs are programmed and requires no address registers. Code</w:t>
      </w:r>
      <w:r w:rsidRPr="0012295B">
        <w:rPr>
          <w:color w:val="000000"/>
          <w:spacing w:val="84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890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similar to this may appear in an actual application. However, this example is not complete</w:t>
      </w:r>
      <w:r w:rsidRPr="0012295B">
        <w:rPr>
          <w:color w:val="000000"/>
          <w:spacing w:val="21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462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because it does not contain code to initialize the FDM and FCM. This example also does</w:t>
      </w:r>
      <w:r w:rsidRPr="0012295B">
        <w:rPr>
          <w:color w:val="000000"/>
          <w:spacing w:val="90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534" w:bottom="0" w:left="141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 w:rsidRPr="0012295B">
        <w:rPr>
          <w:color w:val="000000"/>
          <w:w w:val="99"/>
          <w:sz w:val="26"/>
          <w:szCs w:val="26"/>
        </w:rPr>
        <w:lastRenderedPageBreak/>
        <w:t>not contain code to determine when the DMA transfers of each session are complete,</w:t>
      </w:r>
      <w:r w:rsidRPr="0012295B">
        <w:rPr>
          <w:color w:val="000000"/>
          <w:spacing w:val="85"/>
          <w:w w:val="99"/>
          <w:sz w:val="26"/>
          <w:szCs w:val="26"/>
        </w:rPr>
        <w:t xml:space="preserve">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1927" w:bottom="0" w:left="141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color w:val="000000"/>
          <w:sz w:val="26"/>
          <w:szCs w:val="26"/>
        </w:rPr>
        <w:lastRenderedPageBreak/>
        <w:t xml:space="preserve">which can be done with DMA interrupts or polling.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5408" w:bottom="0" w:left="1418" w:header="720" w:footer="720" w:gutter="0"/>
          <w:cols w:space="720"/>
        </w:sectPr>
      </w:pPr>
    </w:p>
    <w:p w:rsidR="00832C12" w:rsidRDefault="00832C12">
      <w:pPr>
        <w:spacing w:before="475" w:line="184" w:lineRule="exact"/>
        <w:ind w:right="-113"/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</w:pPr>
      <w:r w:rsidRPr="0012295B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12295B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949" w:bottom="0" w:left="505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915" style="position:absolute;margin-left:71.15pt;margin-top:730.05pt;width:.95pt;height:2.05pt;z-index:252594176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16" style="position:absolute;margin-left:541.05pt;margin-top:730.05pt;width:.95pt;height:2.05pt;z-index:252595200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17" style="position:absolute;margin-left:72.1pt;margin-top:730.05pt;width:468.95pt;height:2.05pt;z-index:252596224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18" style="position:absolute;margin-left:72.2pt;margin-top:739.2pt;width:75.7pt;height:15pt;z-index:252597248;mso-position-horizontal-relative:page;mso-position-vertical-relative:page" coordorigin="2548,26077" coordsize="2672,530" path="m2548,26077r2671,l5219,26607r-2671,l2548,26077xe" stroked="f" strokeweight="1pt">
            <v:stroke miterlimit="10" joinstyle="miter"/>
            <w10:wrap anchorx="page" anchory="page"/>
          </v:shape>
        </w:pict>
      </w:r>
      <w:r>
        <w:pict>
          <v:shape id="_x0000_s1919" type="#_x0000_t75" style="position:absolute;margin-left:72.2pt;margin-top:739.2pt;width:75.95pt;height:15.1pt;z-index:252598272;mso-position-horizontal-relative:page;mso-position-vertical-relative:page">
            <v:imagedata r:id="rId7" o:title="82C13E08392B454BB196B068802780D9"/>
            <w10:wrap anchorx="page" anchory="page"/>
          </v:shape>
        </w:pict>
      </w:r>
      <w:r>
        <w:pict>
          <v:shape id="_x0000_s1920" type="#_x0000_t202" style="position:absolute;margin-left:520.05pt;margin-top:741.75pt;width:24.4pt;height:10.65pt;z-index:252599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D9465F">
                    <w:rPr>
                      <w:rFonts w:ascii="Arial" w:eastAsia="Arial" w:hAnsi="Arial" w:cs="Arial"/>
                      <w:b/>
                      <w:bCs/>
                      <w:color w:val="FF0000"/>
                      <w:spacing w:val="6"/>
                      <w:sz w:val="19"/>
                      <w:szCs w:val="19"/>
                    </w:rPr>
                    <w:t>9-</w:t>
                  </w:r>
                  <w:r w:rsidRPr="00D9465F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</w:rPr>
                    <w:t>25</w:t>
                  </w:r>
                  <w:r w:rsidRPr="00D9465F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D9465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Related Reading </w:t>
      </w:r>
    </w:p>
    <w:p w:rsidR="00832C12" w:rsidRDefault="00832C12">
      <w:pPr>
        <w:spacing w:line="20" w:lineRule="exact"/>
        <w:sectPr w:rsidR="00832C12">
          <w:pgSz w:w="12240" w:h="15820"/>
          <w:pgMar w:top="730" w:right="1384" w:bottom="0" w:left="9227" w:header="720" w:footer="720" w:gutter="0"/>
          <w:cols w:space="720"/>
        </w:sectPr>
      </w:pPr>
    </w:p>
    <w:p w:rsidR="00832C12" w:rsidRDefault="00832C12" w:rsidP="00794763">
      <w:pPr>
        <w:pStyle w:val="Heading1"/>
      </w:pPr>
      <w:r>
        <w:rPr>
          <w:rFonts w:eastAsia="Arial"/>
          <w:color w:val="FF0000"/>
        </w:rPr>
        <w:lastRenderedPageBreak/>
        <w:t xml:space="preserve">7   </w:t>
      </w:r>
      <w:r>
        <w:rPr>
          <w:rFonts w:eastAsia="Arial"/>
        </w:rPr>
        <w:t xml:space="preserve">Related Reading </w:t>
      </w:r>
    </w:p>
    <w:p w:rsidR="00832C12" w:rsidRDefault="00832C12" w:rsidP="00794763">
      <w:pPr>
        <w:pStyle w:val="Heading1"/>
        <w:sectPr w:rsidR="00832C12">
          <w:type w:val="continuous"/>
          <w:pgSz w:w="12240" w:h="15820"/>
          <w:pgMar w:top="1440" w:right="7497" w:bottom="0" w:left="1432" w:header="720" w:footer="720" w:gutter="0"/>
          <w:cols w:space="720"/>
        </w:sectPr>
      </w:pPr>
    </w:p>
    <w:p w:rsidR="00832C12" w:rsidRDefault="00832C12">
      <w:pPr>
        <w:spacing w:before="455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>MSC8101 User’s Guide</w:t>
      </w:r>
      <w:r>
        <w:rPr>
          <w:color w:val="000000"/>
          <w:sz w:val="26"/>
          <w:szCs w:val="26"/>
        </w:rPr>
        <w:t xml:space="preserve"> (This manual)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6619" w:bottom="0" w:left="1526" w:header="720" w:footer="720" w:gutter="0"/>
          <w:cols w:space="720"/>
        </w:sectPr>
      </w:pPr>
    </w:p>
    <w:p w:rsidR="00832C12" w:rsidRDefault="00832C12">
      <w:pPr>
        <w:spacing w:before="208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Chapter 1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MSC8101 Overview </w:t>
      </w:r>
    </w:p>
    <w:p w:rsidR="00832C12" w:rsidRDefault="00832C12">
      <w:pPr>
        <w:spacing w:before="208" w:line="233" w:lineRule="exact"/>
        <w:ind w:right="-113"/>
      </w:pPr>
      <w:r>
        <w:br w:type="column"/>
      </w:r>
      <w:r>
        <w:rPr>
          <w:b/>
          <w:bCs/>
          <w:color w:val="000000"/>
          <w:sz w:val="26"/>
          <w:szCs w:val="26"/>
        </w:rPr>
        <w:lastRenderedPageBreak/>
        <w:t>Section 1.3.7.3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Buffer Descriptors, </w:t>
      </w:r>
      <w:r>
        <w:rPr>
          <w:color w:val="000000"/>
          <w:sz w:val="26"/>
          <w:szCs w:val="26"/>
        </w:rPr>
        <w:t xml:space="preserve">on page 1-13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0" w:bottom="0" w:left="1948" w:header="720" w:footer="720" w:gutter="0"/>
          <w:cols w:num="2" w:space="720" w:equalWidth="0">
            <w:col w:w="3419" w:space="137"/>
            <w:col w:w="5216"/>
          </w:cols>
        </w:sectPr>
      </w:pPr>
    </w:p>
    <w:p w:rsidR="00832C12" w:rsidRDefault="00832C12">
      <w:pPr>
        <w:spacing w:before="206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Chapter 6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DMA Channels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363" w:bottom="0" w:left="1948" w:header="720" w:footer="720" w:gutter="0"/>
          <w:cols w:space="720"/>
        </w:sectPr>
      </w:pPr>
    </w:p>
    <w:p w:rsidR="00832C12" w:rsidRDefault="00832C12">
      <w:pPr>
        <w:spacing w:before="648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MSC8101 Reference Manual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630" w:bottom="0" w:left="1526" w:header="720" w:footer="720" w:gutter="0"/>
          <w:cols w:space="720"/>
        </w:sectPr>
      </w:pPr>
    </w:p>
    <w:p w:rsidR="00832C12" w:rsidRDefault="00832C12">
      <w:pPr>
        <w:spacing w:before="206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Chapter 15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 xml:space="preserve">Direct Memory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248" w:bottom="0" w:left="1948" w:header="720" w:footer="720" w:gutter="0"/>
          <w:cols w:space="720"/>
        </w:sectPr>
      </w:pPr>
    </w:p>
    <w:p w:rsidR="00832C12" w:rsidRDefault="00832C12">
      <w:pPr>
        <w:spacing w:before="88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Access (DMA)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8715" w:bottom="0" w:left="1948" w:header="720" w:footer="720" w:gutter="0"/>
          <w:cols w:space="720"/>
        </w:sectPr>
      </w:pPr>
    </w:p>
    <w:p w:rsidR="00832C12" w:rsidRDefault="00832C12">
      <w:pPr>
        <w:spacing w:before="206" w:line="233" w:lineRule="exact"/>
        <w:ind w:right="-113"/>
      </w:pPr>
      <w:r>
        <w:rPr>
          <w:b/>
          <w:bCs/>
          <w:color w:val="000000"/>
          <w:sz w:val="26"/>
          <w:szCs w:val="26"/>
        </w:rPr>
        <w:lastRenderedPageBreak/>
        <w:t>Chapter 18</w:t>
      </w:r>
      <w:r>
        <w:rPr>
          <w:color w:val="000000"/>
          <w:sz w:val="26"/>
          <w:szCs w:val="26"/>
        </w:rPr>
        <w:t>,</w:t>
      </w:r>
      <w:r>
        <w:rPr>
          <w:i/>
          <w:iCs/>
          <w:color w:val="000000"/>
          <w:sz w:val="26"/>
          <w:szCs w:val="26"/>
        </w:rPr>
        <w:t xml:space="preserve"> Enhanced Filter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147" w:bottom="0" w:left="1948" w:header="720" w:footer="720" w:gutter="0"/>
          <w:cols w:space="720"/>
        </w:sectPr>
      </w:pPr>
    </w:p>
    <w:p w:rsidR="00832C12" w:rsidRDefault="00832C12">
      <w:pPr>
        <w:spacing w:before="86" w:line="233" w:lineRule="exact"/>
        <w:ind w:right="-113"/>
      </w:pPr>
      <w:r>
        <w:rPr>
          <w:i/>
          <w:iCs/>
          <w:color w:val="000000"/>
          <w:sz w:val="26"/>
          <w:szCs w:val="26"/>
        </w:rPr>
        <w:lastRenderedPageBreak/>
        <w:t xml:space="preserve">Coprocessor (EFCOP) </w:t>
      </w:r>
    </w:p>
    <w:p w:rsidR="00832C12" w:rsidRDefault="00832C12">
      <w:pPr>
        <w:spacing w:line="20" w:lineRule="exact"/>
        <w:sectPr w:rsidR="00832C12">
          <w:type w:val="continuous"/>
          <w:pgSz w:w="12240" w:h="15820"/>
          <w:pgMar w:top="1440" w:right="7817" w:bottom="0" w:left="1948" w:header="720" w:footer="720" w:gutter="0"/>
          <w:cols w:space="720"/>
        </w:sectPr>
      </w:pPr>
    </w:p>
    <w:p w:rsidR="00832C12" w:rsidRDefault="00832C12">
      <w:pPr>
        <w:spacing w:before="9166" w:line="184" w:lineRule="exact"/>
        <w:ind w:right="-113"/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</w:pPr>
      <w:r w:rsidRPr="00D9465F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Enhanced Filter Coprocessor (EFCOP)</w:t>
      </w:r>
      <w:r w:rsidRPr="00D9465F">
        <w:rPr>
          <w:rFonts w:ascii="Arial" w:eastAsia="Arial" w:hAnsi="Arial" w:cs="Arial"/>
          <w:b/>
          <w:bCs/>
          <w:color w:val="000000"/>
          <w:spacing w:val="9"/>
          <w:sz w:val="19"/>
          <w:szCs w:val="19"/>
        </w:rPr>
        <w:t xml:space="preserve"> </w:t>
      </w:r>
    </w:p>
    <w:p w:rsidR="00832C12" w:rsidRDefault="00832C12" w:rsidP="00832C12">
      <w:pPr>
        <w:spacing w:line="20" w:lineRule="exact"/>
        <w:ind w:right="-113"/>
        <w:sectPr w:rsidR="00832C12" w:rsidSect="00794763">
          <w:type w:val="continuous"/>
          <w:pgSz w:w="12240" w:h="15820"/>
          <w:pgMar w:top="1440" w:right="4239" w:bottom="0" w:left="4274" w:header="720" w:footer="720" w:gutter="0"/>
          <w:cols w:space="720"/>
        </w:sectPr>
      </w:pPr>
    </w:p>
    <w:p w:rsidR="00832C12" w:rsidRDefault="00794763" w:rsidP="00832C12">
      <w:pPr>
        <w:spacing w:line="20" w:lineRule="exact"/>
      </w:pPr>
      <w:r>
        <w:lastRenderedPageBreak/>
        <w:pict>
          <v:shape id="_x0000_s1921" type="#_x0000_t202" style="position:absolute;margin-left:72.1pt;margin-top:741.3pt;width:24.1pt;height:10.65pt;z-index:252601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94763" w:rsidRDefault="00794763">
                  <w:pPr>
                    <w:spacing w:line="184" w:lineRule="exact"/>
                  </w:pPr>
                  <w:r w:rsidRPr="00F67615">
                    <w:rPr>
                      <w:rFonts w:ascii="Arial" w:eastAsia="Arial" w:hAnsi="Arial" w:cs="Arial"/>
                      <w:b/>
                      <w:bCs/>
                      <w:color w:val="FF0000"/>
                      <w:spacing w:val="4"/>
                      <w:sz w:val="19"/>
                      <w:szCs w:val="19"/>
                    </w:rPr>
                    <w:t>9-</w:t>
                  </w:r>
                  <w:r w:rsidRPr="00F67615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</w:rPr>
                    <w:t xml:space="preserve">26 </w:t>
                  </w:r>
                </w:p>
              </w:txbxContent>
            </v:textbox>
            <w10:wrap anchorx="page" anchory="page"/>
          </v:shape>
        </w:pict>
      </w:r>
      <w:r>
        <w:pict>
          <v:shape id="_x0000_s1922" style="position:absolute;margin-left:71.15pt;margin-top:730.05pt;width:.95pt;height:2.05pt;z-index:252602368;mso-position-horizontal-relative:page;mso-position-vertical-relative:page" coordorigin="2510,25756" coordsize="34,73" path="m2510,25756r34,l2544,25828r-34,l2510,25756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23" style="position:absolute;margin-left:541.05pt;margin-top:730.05pt;width:.95pt;height:2.05pt;z-index:252603392;mso-position-horizontal-relative:page;mso-position-vertical-relative:page" coordorigin="19087,25756" coordsize="34,73" path="m19087,25828r34,l19121,25756r-34,l19087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24" style="position:absolute;margin-left:72.1pt;margin-top:730.05pt;width:468.95pt;height:2.05pt;z-index:252604416;mso-position-horizontal-relative:page;mso-position-vertical-relative:page" coordorigin="2544,25756" coordsize="16544,73" path="m2544,25828r16543,l19087,25756r-16543,l2544,25828xe" fillcolor="#9a9a9a" stroked="f" strokeweight="1pt">
            <v:stroke miterlimit="10" joinstyle="miter"/>
            <w10:wrap anchorx="page" anchory="page"/>
          </v:shape>
        </w:pict>
      </w:r>
      <w:r>
        <w:pict>
          <v:shape id="_x0000_s1925" style="position:absolute;margin-left:466.65pt;margin-top:740.65pt;width:75.7pt;height:15pt;z-index:252605440;mso-position-horizontal-relative:page;mso-position-vertical-relative:page" coordorigin="16463,26128" coordsize="2672,530" path="m16463,26128r2671,l19134,26657r-2671,l16463,26128xe" stroked="f" strokeweight="1pt">
            <v:stroke miterlimit="10" joinstyle="miter"/>
            <w10:wrap anchorx="page" anchory="page"/>
          </v:shape>
        </w:pict>
      </w:r>
      <w:r>
        <w:pict>
          <v:shape id="_x0000_s1926" type="#_x0000_t75" style="position:absolute;margin-left:466.65pt;margin-top:740.65pt;width:75.95pt;height:15.1pt;z-index:252606464;mso-position-horizontal-relative:page;mso-position-vertical-relative:page">
            <v:imagedata r:id="rId8" o:title="3AA58ADD4E7E4D69B9125A599890B34F"/>
            <w10:wrap anchorx="page" anchory="page"/>
          </v:shape>
        </w:pict>
      </w:r>
    </w:p>
    <w:p w:rsidR="00832C12" w:rsidRDefault="00832C12">
      <w:pPr>
        <w:spacing w:line="184" w:lineRule="exact"/>
        <w:ind w:right="-113"/>
      </w:pPr>
      <w:r w:rsidRPr="00F67615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t xml:space="preserve">Enhanced Filter Coprocessor (EFCOP) </w:t>
      </w:r>
    </w:p>
    <w:p w:rsidR="00832C12" w:rsidRDefault="00832C12">
      <w:pPr>
        <w:spacing w:line="20" w:lineRule="exact"/>
        <w:sectPr w:rsidR="00832C12">
          <w:pgSz w:w="12240" w:h="15820"/>
          <w:pgMar w:top="729" w:right="7100" w:bottom="0" w:left="1418" w:header="720" w:footer="720" w:gutter="0"/>
          <w:cols w:space="720"/>
        </w:sectPr>
      </w:pPr>
    </w:p>
    <w:p w:rsidR="00832C12" w:rsidRDefault="00832C12">
      <w:pPr>
        <w:spacing w:before="13892" w:line="184" w:lineRule="exact"/>
        <w:ind w:right="-113"/>
      </w:pPr>
      <w:r w:rsidRPr="00F67615">
        <w:rPr>
          <w:rFonts w:ascii="Arial" w:eastAsia="Arial" w:hAnsi="Arial" w:cs="Arial"/>
          <w:b/>
          <w:bCs/>
          <w:color w:val="000000"/>
          <w:spacing w:val="5"/>
          <w:sz w:val="19"/>
          <w:szCs w:val="19"/>
        </w:rPr>
        <w:lastRenderedPageBreak/>
        <w:t>MSC8101 User’s Guide</w:t>
      </w:r>
      <w:r w:rsidRPr="00F67615">
        <w:rPr>
          <w:rFonts w:ascii="Arial" w:eastAsia="Arial" w:hAnsi="Arial" w:cs="Arial"/>
          <w:b/>
          <w:bCs/>
          <w:color w:val="000000"/>
          <w:spacing w:val="8"/>
          <w:sz w:val="19"/>
          <w:szCs w:val="19"/>
        </w:rPr>
        <w:t xml:space="preserve"> </w:t>
      </w:r>
    </w:p>
    <w:sectPr w:rsidR="00832C12" w:rsidSect="00794763">
      <w:type w:val="continuous"/>
      <w:pgSz w:w="12240" w:h="15820"/>
      <w:pgMar w:top="1440" w:right="4949" w:bottom="0" w:left="50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832C12"/>
    <w:rsid w:val="001C1948"/>
    <w:rsid w:val="00386532"/>
    <w:rsid w:val="004B7B05"/>
    <w:rsid w:val="00666761"/>
    <w:rsid w:val="006F5B77"/>
    <w:rsid w:val="00703D64"/>
    <w:rsid w:val="00794763"/>
    <w:rsid w:val="0080022F"/>
    <w:rsid w:val="00832C12"/>
    <w:rsid w:val="00865375"/>
    <w:rsid w:val="008E0102"/>
    <w:rsid w:val="009C3716"/>
    <w:rsid w:val="00A52CDC"/>
    <w:rsid w:val="00BB5D2E"/>
    <w:rsid w:val="00C70DFD"/>
    <w:rsid w:val="00CF700A"/>
    <w:rsid w:val="00D6275E"/>
    <w:rsid w:val="00E30A82"/>
    <w:rsid w:val="00F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FD"/>
  </w:style>
  <w:style w:type="paragraph" w:styleId="Heading1">
    <w:name w:val="heading 1"/>
    <w:basedOn w:val="Normal"/>
    <w:next w:val="Normal"/>
    <w:link w:val="Heading1Char"/>
    <w:uiPriority w:val="9"/>
    <w:qFormat/>
    <w:rsid w:val="007947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7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4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4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47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da%20PDF%205\Templates\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1C722-1772-4D43-B46F-603CD8E7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33</TotalTime>
  <Pages>26</Pages>
  <Words>7072</Words>
  <Characters>40316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dilane</dc:creator>
  <cp:keywords/>
  <dc:description/>
  <cp:lastModifiedBy>dilane</cp:lastModifiedBy>
  <cp:revision>2</cp:revision>
  <dcterms:created xsi:type="dcterms:W3CDTF">2015-07-04T00:06:00Z</dcterms:created>
  <dcterms:modified xsi:type="dcterms:W3CDTF">2015-07-04T00:39:00Z</dcterms:modified>
</cp:coreProperties>
</file>